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1"/>
        <w:gridCol w:w="6169"/>
        <w:gridCol w:w="2058"/>
      </w:tblGrid>
      <w:tr w:rsidR="00702587" w14:paraId="09B2B14B" w14:textId="77777777" w:rsidTr="003E2087">
        <w:trPr>
          <w:trHeight w:hRule="exact" w:val="352"/>
        </w:trPr>
        <w:tc>
          <w:tcPr>
            <w:tcW w:w="2121" w:type="dxa"/>
            <w:vMerge w:val="restart"/>
          </w:tcPr>
          <w:p w14:paraId="0DF535FA" w14:textId="77777777" w:rsidR="00702587" w:rsidRPr="00C270DF" w:rsidRDefault="00702587" w:rsidP="003E2087">
            <w:pPr>
              <w:pStyle w:val="Encabezado"/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948032" behindDoc="0" locked="0" layoutInCell="1" allowOverlap="1" wp14:anchorId="1C4A92E7" wp14:editId="73F274A4">
                  <wp:simplePos x="0" y="0"/>
                  <wp:positionH relativeFrom="column">
                    <wp:posOffset>326390</wp:posOffset>
                  </wp:positionH>
                  <wp:positionV relativeFrom="paragraph">
                    <wp:posOffset>0</wp:posOffset>
                  </wp:positionV>
                  <wp:extent cx="515620" cy="522605"/>
                  <wp:effectExtent l="0" t="0" r="0" b="0"/>
                  <wp:wrapNone/>
                  <wp:docPr id="1" name="Imagen 1" descr="Descripción: lice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 descr="Descripción: lice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2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69" w:type="dxa"/>
            <w:vMerge w:val="restart"/>
          </w:tcPr>
          <w:p w14:paraId="13246C33" w14:textId="77777777" w:rsidR="00702587" w:rsidRPr="007744EE" w:rsidRDefault="00702587" w:rsidP="003E2087">
            <w:pPr>
              <w:pStyle w:val="Encabezado"/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775792BA" w14:textId="77777777" w:rsidR="00702587" w:rsidRPr="007744EE" w:rsidRDefault="00702587" w:rsidP="003E2087">
            <w:pPr>
              <w:pStyle w:val="Sinespaciado"/>
              <w:jc w:val="center"/>
              <w:rPr>
                <w:b/>
                <w:sz w:val="16"/>
                <w:szCs w:val="16"/>
                <w:lang w:val="es-MX"/>
              </w:rPr>
            </w:pPr>
            <w:r w:rsidRPr="007744EE">
              <w:rPr>
                <w:b/>
                <w:sz w:val="16"/>
                <w:szCs w:val="16"/>
                <w:lang w:val="es-MX"/>
              </w:rPr>
              <w:t>INSTITUCION EDUCATIVA LICEO PATRIA</w:t>
            </w:r>
          </w:p>
          <w:p w14:paraId="75A4DE3B" w14:textId="77777777" w:rsidR="00702587" w:rsidRPr="002E64DF" w:rsidRDefault="00702587" w:rsidP="003E2087">
            <w:pPr>
              <w:pStyle w:val="Encabezado"/>
              <w:ind w:left="39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E64DF">
              <w:rPr>
                <w:rFonts w:ascii="Arial Narrow" w:hAnsi="Arial Narrow"/>
                <w:sz w:val="16"/>
                <w:szCs w:val="16"/>
              </w:rPr>
              <w:t>DANE 168001001408  NIT :804.011.722-3 Resolución Reconocimiento Oficial de Educación Formal  SEB Nº 1699 del 25/11/2008</w:t>
            </w:r>
          </w:p>
          <w:p w14:paraId="50EE7698" w14:textId="77777777" w:rsidR="00702587" w:rsidRPr="007B393D" w:rsidRDefault="00702587" w:rsidP="003E208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393D">
              <w:rPr>
                <w:rFonts w:ascii="Arial" w:hAnsi="Arial" w:cs="Arial"/>
                <w:b/>
                <w:sz w:val="18"/>
                <w:szCs w:val="18"/>
              </w:rPr>
              <w:t>COORDINACION</w:t>
            </w:r>
          </w:p>
        </w:tc>
        <w:tc>
          <w:tcPr>
            <w:tcW w:w="2058" w:type="dxa"/>
            <w:vAlign w:val="center"/>
          </w:tcPr>
          <w:p w14:paraId="6748741E" w14:textId="77777777" w:rsidR="00702587" w:rsidRPr="00B0078A" w:rsidRDefault="00702587" w:rsidP="003E2087">
            <w:pPr>
              <w:pStyle w:val="Encabezado"/>
              <w:jc w:val="center"/>
              <w:rPr>
                <w:rFonts w:ascii="Arial" w:hAnsi="Arial"/>
                <w:sz w:val="16"/>
              </w:rPr>
            </w:pPr>
          </w:p>
          <w:p w14:paraId="619B8700" w14:textId="77777777" w:rsidR="00702587" w:rsidRDefault="00702587" w:rsidP="003E2087">
            <w:pPr>
              <w:pStyle w:val="Encabez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1871">
              <w:rPr>
                <w:rFonts w:ascii="Arial" w:hAnsi="Arial" w:cs="Arial"/>
                <w:sz w:val="16"/>
                <w:szCs w:val="16"/>
              </w:rPr>
              <w:t>Código</w:t>
            </w:r>
            <w:r>
              <w:rPr>
                <w:rFonts w:ascii="Arial" w:hAnsi="Arial" w:cs="Arial"/>
                <w:sz w:val="16"/>
                <w:szCs w:val="16"/>
              </w:rPr>
              <w:t>: 1000.04.07</w:t>
            </w:r>
          </w:p>
          <w:p w14:paraId="2696FE9E" w14:textId="77777777" w:rsidR="00702587" w:rsidRPr="00EA1871" w:rsidRDefault="00702587" w:rsidP="003E2087">
            <w:pPr>
              <w:pStyle w:val="Encabez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2587" w14:paraId="26134687" w14:textId="77777777" w:rsidTr="003E2087">
        <w:trPr>
          <w:trHeight w:hRule="exact" w:val="284"/>
        </w:trPr>
        <w:tc>
          <w:tcPr>
            <w:tcW w:w="2121" w:type="dxa"/>
            <w:vMerge/>
          </w:tcPr>
          <w:p w14:paraId="27483F13" w14:textId="77777777" w:rsidR="00702587" w:rsidRDefault="00702587" w:rsidP="003E2087">
            <w:pPr>
              <w:pStyle w:val="Encabezado"/>
              <w:jc w:val="center"/>
              <w:rPr>
                <w:rFonts w:ascii="Arial" w:hAnsi="Arial"/>
                <w:b/>
                <w:bCs/>
                <w:noProof/>
                <w:sz w:val="16"/>
                <w:lang w:eastAsia="es-ES"/>
              </w:rPr>
            </w:pPr>
          </w:p>
        </w:tc>
        <w:tc>
          <w:tcPr>
            <w:tcW w:w="6169" w:type="dxa"/>
            <w:vMerge/>
          </w:tcPr>
          <w:p w14:paraId="19A8718E" w14:textId="77777777" w:rsidR="00702587" w:rsidRPr="00B0078A" w:rsidRDefault="00702587" w:rsidP="003E2087">
            <w:pPr>
              <w:pStyle w:val="Encabezado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058" w:type="dxa"/>
            <w:vAlign w:val="center"/>
          </w:tcPr>
          <w:p w14:paraId="6E190A28" w14:textId="77777777" w:rsidR="00702587" w:rsidRPr="00B0078A" w:rsidRDefault="00702587" w:rsidP="003E2087">
            <w:pPr>
              <w:pStyle w:val="Encabezad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Versión: 0.1</w:t>
            </w:r>
          </w:p>
          <w:p w14:paraId="51A79BDD" w14:textId="77777777" w:rsidR="00702587" w:rsidRPr="00B0078A" w:rsidRDefault="00702587" w:rsidP="003E2087">
            <w:pPr>
              <w:pStyle w:val="Encabezado"/>
              <w:jc w:val="center"/>
              <w:rPr>
                <w:rFonts w:ascii="Arial" w:hAnsi="Arial"/>
                <w:sz w:val="16"/>
              </w:rPr>
            </w:pPr>
          </w:p>
        </w:tc>
      </w:tr>
      <w:tr w:rsidR="00702587" w14:paraId="79FE3660" w14:textId="77777777" w:rsidTr="003E2087">
        <w:trPr>
          <w:trHeight w:hRule="exact" w:val="284"/>
        </w:trPr>
        <w:tc>
          <w:tcPr>
            <w:tcW w:w="2121" w:type="dxa"/>
            <w:vMerge/>
          </w:tcPr>
          <w:p w14:paraId="4C856955" w14:textId="77777777" w:rsidR="00702587" w:rsidRDefault="00702587" w:rsidP="003E2087">
            <w:pPr>
              <w:pStyle w:val="Encabezado"/>
              <w:jc w:val="center"/>
              <w:rPr>
                <w:rFonts w:ascii="Arial" w:hAnsi="Arial"/>
                <w:b/>
                <w:bCs/>
                <w:noProof/>
                <w:sz w:val="16"/>
                <w:lang w:eastAsia="es-ES"/>
              </w:rPr>
            </w:pPr>
          </w:p>
        </w:tc>
        <w:tc>
          <w:tcPr>
            <w:tcW w:w="6169" w:type="dxa"/>
            <w:vMerge/>
          </w:tcPr>
          <w:p w14:paraId="3526B5E0" w14:textId="77777777" w:rsidR="00702587" w:rsidRPr="00B0078A" w:rsidRDefault="00702587" w:rsidP="003E2087">
            <w:pPr>
              <w:pStyle w:val="Encabezado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058" w:type="dxa"/>
            <w:vAlign w:val="center"/>
          </w:tcPr>
          <w:p w14:paraId="291C1D9B" w14:textId="77777777" w:rsidR="00702587" w:rsidRPr="00B0078A" w:rsidRDefault="00702587" w:rsidP="003E2087">
            <w:pPr>
              <w:pStyle w:val="Encabez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078A">
              <w:rPr>
                <w:rFonts w:ascii="Arial" w:hAnsi="Arial" w:cs="Arial"/>
                <w:sz w:val="16"/>
                <w:szCs w:val="16"/>
              </w:rPr>
              <w:t>Fecha:</w:t>
            </w:r>
            <w:r>
              <w:rPr>
                <w:rFonts w:ascii="Arial" w:hAnsi="Arial" w:cs="Arial"/>
                <w:sz w:val="16"/>
                <w:szCs w:val="16"/>
              </w:rPr>
              <w:t xml:space="preserve"> 29</w:t>
            </w:r>
            <w:r w:rsidRPr="00B0078A">
              <w:rPr>
                <w:rFonts w:ascii="Arial" w:hAnsi="Arial" w:cs="Arial"/>
                <w:sz w:val="16"/>
                <w:szCs w:val="16"/>
              </w:rPr>
              <w:t>.0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B0078A">
              <w:rPr>
                <w:rFonts w:ascii="Arial" w:hAnsi="Arial" w:cs="Arial"/>
                <w:sz w:val="16"/>
                <w:szCs w:val="16"/>
              </w:rPr>
              <w:t>.10</w:t>
            </w:r>
          </w:p>
          <w:p w14:paraId="36A884DF" w14:textId="77777777" w:rsidR="00702587" w:rsidRPr="00B0078A" w:rsidRDefault="00702587" w:rsidP="003E2087">
            <w:pPr>
              <w:pStyle w:val="Encabezad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878F923" w14:textId="77777777" w:rsidR="003F25B3" w:rsidRDefault="00FD4CF1" w:rsidP="00264C00">
      <w:pPr>
        <w:tabs>
          <w:tab w:val="left" w:pos="3069"/>
          <w:tab w:val="left" w:pos="3429"/>
        </w:tabs>
        <w:spacing w:after="0" w:line="240" w:lineRule="aut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3771B7C8" wp14:editId="20A44568">
                <wp:simplePos x="0" y="0"/>
                <wp:positionH relativeFrom="page">
                  <wp:posOffset>756285</wp:posOffset>
                </wp:positionH>
                <wp:positionV relativeFrom="page">
                  <wp:posOffset>429260</wp:posOffset>
                </wp:positionV>
                <wp:extent cx="6400800" cy="9144000"/>
                <wp:effectExtent l="5715" t="7620" r="13335" b="11430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B2BED" id="Rectangle 18" o:spid="_x0000_s1026" style="position:absolute;margin-left:59.55pt;margin-top:33.8pt;width:7in;height:10in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" o:allowincell="f" filled="f" strokecolor="white [3212]">
                <v:stroke dashstyle="dash"/>
                <w10:wrap anchorx="page" anchory="page"/>
              </v:rect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844096" behindDoc="0" locked="0" layoutInCell="0" allowOverlap="1" wp14:anchorId="590760C6" wp14:editId="0B187C67">
                <wp:simplePos x="0" y="0"/>
                <wp:positionH relativeFrom="page">
                  <wp:posOffset>570230</wp:posOffset>
                </wp:positionH>
                <wp:positionV relativeFrom="page">
                  <wp:posOffset>3133725</wp:posOffset>
                </wp:positionV>
                <wp:extent cx="901700" cy="901700"/>
                <wp:effectExtent l="8255" t="7620" r="4445" b="5080"/>
                <wp:wrapNone/>
                <wp:docPr id="328" name="Group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901700"/>
                          <a:chOff x="898" y="4935"/>
                          <a:chExt cx="1420" cy="1420"/>
                        </a:xfrm>
                      </wpg:grpSpPr>
                      <wpg:grpSp>
                        <wpg:cNvPr id="329" name="Group 516"/>
                        <wpg:cNvGrpSpPr>
                          <a:grpSpLocks/>
                        </wpg:cNvGrpSpPr>
                        <wpg:grpSpPr bwMode="auto">
                          <a:xfrm>
                            <a:off x="898" y="4935"/>
                            <a:ext cx="1420" cy="1420"/>
                            <a:chOff x="2487" y="801"/>
                            <a:chExt cx="2960" cy="2960"/>
                          </a:xfrm>
                        </wpg:grpSpPr>
                        <wps:wsp>
                          <wps:cNvPr id="330" name="Oval 5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Oval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Oval 519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Oval 520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Oval 521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Oval 522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Oval 523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Oval 524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525"/>
                        <wpg:cNvGrpSpPr>
                          <a:grpSpLocks/>
                        </wpg:cNvGrpSpPr>
                        <wpg:grpSpPr bwMode="auto">
                          <a:xfrm>
                            <a:off x="1096" y="5133"/>
                            <a:ext cx="1024" cy="1024"/>
                            <a:chOff x="2487" y="801"/>
                            <a:chExt cx="2960" cy="2960"/>
                          </a:xfrm>
                        </wpg:grpSpPr>
                        <wps:wsp>
                          <wps:cNvPr id="339" name="Oval 5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Oval 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Oval 52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Oval 529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Oval 530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Oval 531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Oval 532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Oval 533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7" name="Oval 534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285" y="5322"/>
                            <a:ext cx="646" cy="64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Oval 535"/>
                        <wps:cNvSpPr>
                          <a:spLocks noChangeArrowheads="1"/>
                        </wps:cNvSpPr>
                        <wps:spPr bwMode="auto">
                          <a:xfrm>
                            <a:off x="1341" y="5378"/>
                            <a:ext cx="534" cy="53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Oval 536"/>
                        <wps:cNvSpPr>
                          <a:spLocks noChangeArrowheads="1"/>
                        </wps:cNvSpPr>
                        <wps:spPr bwMode="auto">
                          <a:xfrm>
                            <a:off x="1368" y="5405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60423" id="Group 568" o:spid="_x0000_s1026" style="position:absolute;margin-left:44.9pt;margin-top:246.75pt;width:71pt;height:71pt;z-index:251844096;mso-position-horizontal-relative:page;mso-position-vertical-relative:page" coordorigin="898,4935" coordsize="1420,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" o:allowincell="f">
                <v:group id="Group 516" o:spid="_x0000_s1027" style="position:absolute;left:898;top:4935;width:1420;height:1420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oval id="Oval 517" o:spid="_x0000_s1028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YgJ8IA&#10;AADcAAAADwAAAGRycy9kb3ducmV2LnhtbERPTWvCQBC9F/oflin0VndboUh0lSq2eGkxKtLjNDsm&#10;wexsyI4a/717KHh8vO/JrPeNOlMX68AWXgcGFHERXM2lhd3282UEKgqywyYwWbhShNn08WGCmQsX&#10;zum8kVKlEI4ZWqhE2kzrWFTkMQ5CS5y4Q+g8SoJdqV2HlxTuG/1mzLv2WHNqqLClRUXFcXPyFr6P&#10;8+XB7PY/61ZM/vvl8/5P5tY+P/UfY1BCvdzF/+6VszAcpvnpTDoCe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piAnwgAAANwAAAAPAAAAAAAAAAAAAAAAAJgCAABkcnMvZG93&#10;bnJldi54bWxQSwUGAAAAAAQABAD1AAAAhwMAAAAA&#10;" fillcolor="#b83d68 [3204]" stroked="f"/>
                  <v:oval id="Oval 518" o:spid="_x0000_s1029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qFvMUA&#10;AADcAAAADwAAAGRycy9kb3ducmV2LnhtbESPQWvCQBSE74X+h+UVequ7KkhJXaWWWnpRGivi8TX7&#10;TILZtyH7qvHfu0Khx2FmvmGm89436kRdrANbGA4MKOIiuJpLC9vv5dMzqCjIDpvAZOFCEeaz+7sp&#10;Zi6cOafTRkqVIBwztFCJtJnWsajIYxyEljh5h9B5lCS7UrsOzwnuGz0yZqI91pwWKmzpraLiuPn1&#10;FlbHxfvBbHfrr1ZMvv/wef8jC2sfH/rXF1BCvfyH/9qfzsJ4PITbmXQ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6oW8xQAAANwAAAAPAAAAAAAAAAAAAAAAAJgCAABkcnMv&#10;ZG93bnJldi54bWxQSwUGAAAAAAQABAD1AAAAigMAAAAA&#10;" fillcolor="#b83d68 [3204]" stroked="f"/>
                  <v:oval id="Oval 519" o:spid="_x0000_s1030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hKsYA&#10;AADcAAAADwAAAGRycy9kb3ducmV2LnhtbESPQWvCQBSE74X+h+UVvJS6iaFFo2sQIeKhl2oFj4/s&#10;Mwlm34bsamJ+fbdQ6HGYmW+YVTaYRtypc7VlBfE0AkFcWF1zqeD7mL/NQTiPrLGxTAoe5CBbPz+t&#10;MNW25y+6H3wpAoRdigoq79tUSldUZNBNbUscvIvtDPogu1LqDvsAN42cRdGHNFhzWKiwpW1FxfVw&#10;Mwpo99nOX/cnF/d5fjqPiyO/n0elJi/DZgnC0+D/w3/tvVaQJD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yhKsYAAADcAAAADwAAAAAAAAAAAAAAAACYAgAAZHJz&#10;L2Rvd25yZXYueG1sUEsFBgAAAAAEAAQA9QAAAIsDAAAAAA==&#10;" fillcolor="#b83d68 [3204]" stroked="f"/>
                  <v:oval id="Oval 520" o:spid="_x0000_s1031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EscUA&#10;AADcAAAADwAAAGRycy9kb3ducmV2LnhtbESPT4vCMBTE74LfITzBi6yplhW3axRZqHjwsv4Bj4/m&#10;bVtsXkqTtdVPbwTB4zAzv2EWq85U4kqNKy0rmIwjEMSZ1SXnCo6H9GMOwnlkjZVlUnAjB6tlv7fA&#10;RNuWf+m697kIEHYJKii8rxMpXVaQQTe2NXHw/mxj0AfZ5FI32Aa4qeQ0imbSYMlhocCafgrKLvt/&#10;o4A2u3o+2p7cpE3T0/n+deDP812p4aBbf4Pw1Pl3+NXeagVxHMPz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wASxxQAAANwAAAAPAAAAAAAAAAAAAAAAAJgCAABkcnMv&#10;ZG93bnJldi54bWxQSwUGAAAAAAQABAD1AAAAigMAAAAA&#10;" fillcolor="#b83d68 [3204]" stroked="f"/>
                  <v:oval id="Oval 521" o:spid="_x0000_s1032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hgLMUA&#10;AADcAAAADwAAAGRycy9kb3ducmV2LnhtbESPT2vCQBTE70K/w/IKvelGE2yJ2Uj/WOhJSFo8P7PP&#10;JJh9m2ZXTb99VxA8DjPzGyZbj6YTZxpca1nBfBaBIK6sbrlW8PP9OX0B4Tyyxs4yKfgjB+v8YZJh&#10;qu2FCzqXvhYBwi5FBY33fSqlqxoy6Ga2Jw7ewQ4GfZBDLfWAlwA3nVxE0VIabDksNNjTe0PVsTwZ&#10;BW/HXbIrrE5+nwtfVouPKN5vN0o9PY6vKxCeRn8P39pfWkEcJ3A9E46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+GAsxQAAANwAAAAPAAAAAAAAAAAAAAAAAJgCAABkcnMv&#10;ZG93bnJldi54bWxQSwUGAAAAAAQABAD1AAAAigMAAAAA&#10;" fillcolor="#b83d68 [3204]" stroked="f"/>
                  <v:oval id="Oval 522" o:spid="_x0000_s1033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Ft8UA&#10;AADcAAAADwAAAGRycy9kb3ducmV2LnhtbESPQWvCQBSE74X+h+UVequbGm0lzSq1VvAkJC2en9nX&#10;JCT7NmZXTf+9Kwgeh5n5hkkXg2nFiXpXW1bwOopAEBdW11wq+P1Zv8xAOI+ssbVMCv7JwWL++JBi&#10;ou2ZMzrlvhQBwi5BBZX3XSKlKyoy6Ea2Iw7en+0N+iD7UuoezwFuWjmOojdpsOawUGFHXxUVTX40&#10;CpbNbrLLrJ4c3jOfF+NVFO+330o9Pw2fHyA8Df4evrU3WkEcT+F6Jhw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tMW3xQAAANwAAAAPAAAAAAAAAAAAAAAAAJgCAABkcnMv&#10;ZG93bnJldi54bWxQSwUGAAAAAAQABAD1AAAAigMAAAAA&#10;" fillcolor="#b83d68 [3204]" stroked="f"/>
                  <v:oval id="Oval 523" o:spid="_x0000_s1034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FkMMA&#10;AADcAAAADwAAAGRycy9kb3ducmV2LnhtbESPUWvCQBCE3wv9D8cKfasbK0iJniIWoU8VjT9gza1J&#10;NLcX7q5J+u97BaGPw8x8w6w2o21Vzz40TjTMphkoltKZRioN52L/+g4qRBJDrRPW8MMBNuvnpxXl&#10;xg1y5P4UK5UgEnLSUMfY5YihrNlSmLqOJXlX5y3FJH2FxtOQ4LbFtyxboKVG0kJNHe9qLu+nb6vh&#10;1hxmw74vDhccEb/8/VZcug+tXybjdgkq8hj/w4/2p9Ewny/g70w6Ar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zFkMMAAADcAAAADwAAAAAAAAAAAAAAAACYAgAAZHJzL2Rv&#10;d25yZXYueG1sUEsFBgAAAAAEAAQA9QAAAIgDAAAAAA==&#10;" fillcolor="#b83d68 [3204]" stroked="f"/>
                  <v:oval id="Oval 524" o:spid="_x0000_s1035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BgC8QA&#10;AADcAAAADwAAAGRycy9kb3ducmV2LnhtbESPUWvCQBCE34X+h2OFvulGhbZET5GK0KdKTX/AmluT&#10;aG4v3F2T9N/3CoU+DjPzDbPZjbZVPfvQONGwmGegWEpnGqk0fBbH2QuoEEkMtU5YwzcH2G0fJhvK&#10;jRvkg/tzrFSCSMhJQx1jlyOGsmZLYe46luRdnbcUk/QVGk9DgtsWl1n2hJYaSQs1dfxac3k/f1kN&#10;t+a0GI59cbrgiPju77fi0h20fpyO+zWoyGP8D/+134yG1eoZfs+kI4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YAvEAAAA3AAAAA8AAAAAAAAAAAAAAAAAmAIAAGRycy9k&#10;b3ducmV2LnhtbFBLBQYAAAAABAAEAPUAAACJAwAAAAA=&#10;" fillcolor="#b83d68 [3204]" stroked="f"/>
                </v:group>
                <v:group id="Group 525" o:spid="_x0000_s1036" style="position:absolute;left:1096;top:5133;width:1024;height:1024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oval id="Oval 526" o:spid="_x0000_s1037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Yr8UA&#10;AADcAAAADwAAAGRycy9kb3ducmV2LnhtbESP0WrCQBRE3wX/YbmFvummWkqMbiRqpX0oFG0/4JK9&#10;yQazd0N2o+nfdwsFH4eZOcNstqNtxZV63zhW8DRPQBCXTjdcK/j+Os5SED4ga2wdk4If8rDNp5MN&#10;Ztrd+ETXc6hFhLDPUIEJocuk9KUhi37uOuLoVa63GKLsa6l7vEW4beUiSV6kxYbjgsGO9obKy3mw&#10;CnbPoXh7HQ6fx1Na4cKvio/BFEo9PozFGkSgMdzD/+13rWC5XMH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ZivxQAAANwAAAAPAAAAAAAAAAAAAAAAAJgCAABkcnMv&#10;ZG93bnJldi54bWxQSwUGAAAAAAQABAD1AAAAigMAAAAA&#10;" fillcolor="white [3212]" stroked="f"/>
                  <v:oval id="Oval 527" o:spid="_x0000_s1038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1CT8MA&#10;AADcAAAADwAAAGRycy9kb3ducmV2LnhtbERPS2rDMBDdF3oHMYHsGjkfiutGCW5S0y4CxWkPMFgT&#10;y9QaGUuO3dtXi0CWj/ff7ifbiiv1vnGsYLlIQBBXTjdcK/j5Lp5SED4ga2wdk4I/8rDfPT5sMdNu&#10;5JKu51CLGMI+QwUmhC6T0leGLPqF64gjd3G9xRBhX0vd4xjDbStXSfIsLTYcGwx2dDBU/Z4Hq+Bt&#10;E/KP9+H4VZTpBVf+JT8NJldqPpvyVxCBpnAX39yfWsF6E+fHM/EI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1CT8MAAADcAAAADwAAAAAAAAAAAAAAAACYAgAAZHJzL2Rv&#10;d25yZXYueG1sUEsFBgAAAAAEAAQA9QAAAIgDAAAAAA==&#10;" fillcolor="white [3212]" stroked="f"/>
                  <v:oval id="Oval 528" o:spid="_x0000_s1039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mwVsMA&#10;AADcAAAADwAAAGRycy9kb3ducmV2LnhtbESPQYvCMBSE7wv+h/AEb2talUWqUaogeHAPVr0/mmdb&#10;bF5KE7X1128EYY/DzHzDLNedqcWDWldZVhCPIxDEudUVFwrOp933HITzyBpry6SgJwfr1eBriYm2&#10;Tz7SI/OFCBB2CSoovW8SKV1ekkE3tg1x8K62NeiDbAupW3wGuKnlJIp+pMGKw0KJDW1Lym/Z3Sig&#10;LH310WXzGx8m0/50S+28j61So2GXLkB46vx/+NPeawXTWQzvM+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mwVsMAAADcAAAADwAAAAAAAAAAAAAAAACYAgAAZHJzL2Rv&#10;d25yZXYueG1sUEsFBgAAAAAEAAQA9QAAAIgDAAAAAA==&#10;" fillcolor="white [3212]" stroked="f"/>
                  <v:oval id="Oval 529" o:spid="_x0000_s1040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suIcMA&#10;AADcAAAADwAAAGRycy9kb3ducmV2LnhtbESPQYvCMBSE74L/ITxhb5q2LiLVKN0FYQ96sO7eH82z&#10;LTYvpYna+uvNguBxmJlvmPW2N424UedqywriWQSCuLC65lLB72k3XYJwHlljY5kUDORguxmP1phq&#10;e+cj3XJfigBhl6KCyvs2ldIVFRl0M9sSB+9sO4M+yK6UusN7gJtGJlG0kAZrDgsVtvRdUXHJr0YB&#10;5dljiP6+DvE+mQ+nS2aXQ2yV+pj02QqEp96/w6/2j1Yw/0zg/0w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suIcMAAADcAAAADwAAAAAAAAAAAAAAAACYAgAAZHJzL2Rv&#10;d25yZXYueG1sUEsFBgAAAAAEAAQA9QAAAIgDAAAAAA==&#10;" fillcolor="white [3212]" stroked="f"/>
                  <v:oval id="Oval 530" o:spid="_x0000_s1041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8jsUA&#10;AADcAAAADwAAAGRycy9kb3ducmV2LnhtbESPQWvCQBSE7wX/w/IK3uqmakWiq4go5CCURi/eHtmX&#10;ZDH7NmRXjf56t1DocZiZb5jlureNuFHnjWMFn6MEBHHhtOFKwem4/5iD8AFZY+OYFDzIw3o1eFti&#10;qt2df+iWh0pECPsUFdQhtKmUvqjJoh+5ljh6pesshii7SuoO7xFuGzlOkpm0aDgu1NjStqbikl+t&#10;gvPuaQ5Z+f3M8tJMH6evdky7s1LD936zABGoD//hv3amFUymE/g9E4+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TyOxQAAANwAAAAPAAAAAAAAAAAAAAAAAJgCAABkcnMv&#10;ZG93bnJldi54bWxQSwUGAAAAAAQABAD1AAAAigMAAAAA&#10;" fillcolor="white [3212]" stroked="f"/>
                  <v:oval id="Oval 531" o:spid="_x0000_s1042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k+sUA&#10;AADcAAAADwAAAGRycy9kb3ducmV2LnhtbESPQWvCQBSE74L/YXmCN92oqUh0lVIs5FAojV68PbIv&#10;yWL2bchuNfrru4VCj8PMfMPsDoNtxY16bxwrWMwTEMSl04ZrBefT+2wDwgdkja1jUvAgD4f9eLTD&#10;TLs7f9GtCLWIEPYZKmhC6DIpfdmQRT93HXH0KtdbDFH2tdQ93iPctnKZJGtp0XBcaLCjt4bKa/Ft&#10;FVyOT/ORV5/PvKhM+ji/dEs6XpSaTobXLYhAQ/gP/7VzrWCVp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KT6xQAAANwAAAAPAAAAAAAAAAAAAAAAAJgCAABkcnMv&#10;ZG93bnJldi54bWxQSwUGAAAAAAQABAD1AAAAigMAAAAA&#10;" fillcolor="white [3212]" stroked="f"/>
                  <v:oval id="Oval 532" o:spid="_x0000_s1043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rtpMYA&#10;AADcAAAADwAAAGRycy9kb3ducmV2LnhtbESPS4vCQBCE78L+h6EXvIhOfCLRUWRhZfHiE8Rbk2mT&#10;YKYnZkbN+ut3FgSPRVV9RU3ntSnEnSqXW1bQ7UQgiBOrc04VHPbf7TEI55E1FpZJwS85mM8+GlOM&#10;tX3wlu47n4oAYRejgsz7MpbSJRkZdB1bEgfvbCuDPsgqlbrCR4CbQvaiaCQN5hwWMizpK6PksrsZ&#10;Bcd+q148+aiHg/N6eT1tRvK0XynV/KwXExCeav8Ov9o/WkF/MIT/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rtpMYAAADcAAAADwAAAAAAAAAAAAAAAACYAgAAZHJz&#10;L2Rvd25yZXYueG1sUEsFBgAAAAAEAAQA9QAAAIsDAAAAAA==&#10;" fillcolor="white [3212]" stroked="f"/>
                  <v:oval id="Oval 533" o:spid="_x0000_s1044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z08cA&#10;AADcAAAADwAAAGRycy9kb3ducmV2LnhtbESPQWvCQBSE74L/YXlCL0U3Vg0SXUUKLaWXahRCbo/s&#10;Mwlm36bZrab99d1CweMwM98w621vGnGlztWWFUwnEQjiwuqaSwWn48t4CcJ5ZI2NZVLwTQ62m+Fg&#10;jYm2Nz7QNfWlCBB2CSqovG8TKV1RkUE3sS1x8M62M+iD7EqpO7wFuGnkUxTF0mDNYaHClp4rKi7p&#10;l1GQzR773Q9nejE/f7x+5vtY5sd3pR5G/W4FwlPv7+H/9ptWMJvH8HcmHA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oc9PHAAAA3AAAAA8AAAAAAAAAAAAAAAAAmAIAAGRy&#10;cy9kb3ducmV2LnhtbFBLBQYAAAAABAAEAPUAAACMAwAAAAA=&#10;" fillcolor="white [3212]" stroked="f"/>
                </v:group>
                <v:oval id="Oval 534" o:spid="_x0000_s1045" style="position:absolute;left:1285;top:5322;width:646;height:646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3Y8cA&#10;AADcAAAADwAAAGRycy9kb3ducmV2LnhtbESPzWvCQBTE74X+D8sreAm6iRaV6CpV+uFFxI+Lt0f2&#10;mSzNvg3Zrab967tCocdhZn7DzJedrcWVWm8cK8gGKQjiwmnDpYLT8a0/BeEDssbaMSn4Jg/LxePD&#10;HHPtbryn6yGUIkLY56igCqHJpfRFRRb9wDXE0bu41mKIsi2lbvEW4baWwzQdS4uG40KFDa0rKj4P&#10;X1bBz3uxS1Yj+5E0WbY9JifzujkbpXpP3csMRKAu/If/2hutYPQ8gfuZe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Cd2PHAAAA3AAAAA8AAAAAAAAAAAAAAAAAmAIAAGRy&#10;cy9kb3ducmV2LnhtbFBLBQYAAAAABAAEAPUAAACMAwAAAAA=&#10;" fillcolor="#d787a3 [1940]" stroked="f" strokecolor="#b83d68 [3204]" strokeweight="1.5pt"/>
                <v:oval id="Oval 535" o:spid="_x0000_s1046" style="position:absolute;left:1341;top:5378;width:534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OScMA&#10;AADcAAAADwAAAGRycy9kb3ducmV2LnhtbERPS2rDMBDdF3oHMYHsGjkfiutGCW5S0y4CxWkPMFgT&#10;y9QaGUuO3dtXi0CWj/ff7ifbiiv1vnGsYLlIQBBXTjdcK/j5Lp5SED4ga2wdk4I/8rDfPT5sMdNu&#10;5JKu51CLGMI+QwUmhC6T0leGLPqF64gjd3G9xRBhX0vd4xjDbStXSfIsLTYcGwx2dDBU/Z4Hq+Bt&#10;E/KP9+H4VZTpBVf+JT8NJldqPpvyVxCBpnAX39yfWsF6E9fGM/EI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tOScMAAADcAAAADwAAAAAAAAAAAAAAAACYAgAAZHJzL2Rv&#10;d25yZXYueG1sUEsFBgAAAAAEAAQA9QAAAIgDAAAAAA==&#10;" fillcolor="white [3212]" stroked="f"/>
                <v:oval id="Oval 536" o:spid="_x0000_s1047" style="position:absolute;left:1368;top:54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6x8YA&#10;AADcAAAADwAAAGRycy9kb3ducmV2LnhtbESPQUvDQBSE7wX/w/IEb3a3KqJpt8WKSi+KaUvp8TX7&#10;moRm34bss03/vSsIPQ4z8w0zmfW+UUfqYh3YwmhoQBEXwdVcWliv3m+fQEVBdtgEJgtnijCbXg0m&#10;mLlw4pyOSylVgnDM0EIl0mZax6Iij3EYWuLk7UPnUZLsSu06PCW4b/SdMY/aY81pocKWXisqDssf&#10;b+HzMH/bm/Xm67sVk28/fN7vZG7tzXX/MgYl1Msl/N9eOAv3D8/wdyYdAT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r6x8YAAADcAAAADwAAAAAAAAAAAAAAAACYAgAAZHJz&#10;L2Rvd25yZXYueG1sUEsFBgAAAAAEAAQA9QAAAIsDAAAAAA==&#10;" fillcolor="#b83d68 [3204]" stroked="f"/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943936" behindDoc="0" locked="0" layoutInCell="0" allowOverlap="1" wp14:anchorId="4569212F" wp14:editId="6D2AD087">
                <wp:simplePos x="0" y="0"/>
                <wp:positionH relativeFrom="page">
                  <wp:posOffset>570230</wp:posOffset>
                </wp:positionH>
                <wp:positionV relativeFrom="page">
                  <wp:posOffset>7833995</wp:posOffset>
                </wp:positionV>
                <wp:extent cx="901700" cy="901700"/>
                <wp:effectExtent l="8255" t="2540" r="4445" b="635"/>
                <wp:wrapNone/>
                <wp:docPr id="306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901700"/>
                          <a:chOff x="898" y="12337"/>
                          <a:chExt cx="1420" cy="1420"/>
                        </a:xfrm>
                      </wpg:grpSpPr>
                      <wpg:grpSp>
                        <wpg:cNvPr id="307" name="Group 351"/>
                        <wpg:cNvGrpSpPr>
                          <a:grpSpLocks/>
                        </wpg:cNvGrpSpPr>
                        <wpg:grpSpPr bwMode="auto">
                          <a:xfrm>
                            <a:off x="898" y="12337"/>
                            <a:ext cx="1420" cy="1420"/>
                            <a:chOff x="2487" y="801"/>
                            <a:chExt cx="2960" cy="2960"/>
                          </a:xfrm>
                        </wpg:grpSpPr>
                        <wps:wsp>
                          <wps:cNvPr id="308" name="Oval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Oval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Oval 35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Oval 35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Oval 356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Oval 357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Oval 358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Oval 359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360"/>
                        <wpg:cNvGrpSpPr>
                          <a:grpSpLocks/>
                        </wpg:cNvGrpSpPr>
                        <wpg:grpSpPr bwMode="auto">
                          <a:xfrm>
                            <a:off x="1096" y="12535"/>
                            <a:ext cx="1024" cy="1024"/>
                            <a:chOff x="2487" y="801"/>
                            <a:chExt cx="2960" cy="2960"/>
                          </a:xfrm>
                        </wpg:grpSpPr>
                        <wps:wsp>
                          <wps:cNvPr id="317" name="Oval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Oval 36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Oval 36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Oval 365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Oval 366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Oval 367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Oval 368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5" name="Oval 369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278" y="12717"/>
                            <a:ext cx="660" cy="6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Oval 370"/>
                        <wps:cNvSpPr>
                          <a:spLocks noChangeArrowheads="1"/>
                        </wps:cNvSpPr>
                        <wps:spPr bwMode="auto">
                          <a:xfrm>
                            <a:off x="1341" y="12780"/>
                            <a:ext cx="534" cy="53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Oval 371"/>
                        <wps:cNvSpPr>
                          <a:spLocks noChangeArrowheads="1"/>
                        </wps:cNvSpPr>
                        <wps:spPr bwMode="auto">
                          <a:xfrm>
                            <a:off x="1368" y="12807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E0A84" id="Group 567" o:spid="_x0000_s1026" style="position:absolute;margin-left:44.9pt;margin-top:616.85pt;width:71pt;height:71pt;z-index:251943936;mso-position-horizontal-relative:page;mso-position-vertical-relative:page" coordorigin="898,12337" coordsize="1420,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" o:allowincell="f">
                <v:group id="Group 351" o:spid="_x0000_s1027" style="position:absolute;left:898;top:12337;width:1420;height:1420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oval id="Oval 352" o:spid="_x0000_s1028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mnMIA&#10;AADcAAAADwAAAGRycy9kb3ducmV2LnhtbERPTWvCQBC9F/oflin0VndrQUp0lVps8aI0KqXHaXZM&#10;gtnZkB01/nv3IHh8vO/JrPeNOlEX68AWXgcGFHERXM2lhd326+UdVBRkh01gsnChCLPp48MEMxfO&#10;nNNpI6VKIRwztFCJtJnWsajIYxyEljhx+9B5lAS7UrsOzyncN3pozEh7rDk1VNjSZ0XFYXP0FlaH&#10;+WJvdr/rn1ZM/vft8/5f5tY+P/UfY1BCvdzFN/fSWXgzaW06k46An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OacwgAAANwAAAAPAAAAAAAAAAAAAAAAAJgCAABkcnMvZG93&#10;bnJldi54bWxQSwUGAAAAAAQABAD1AAAAhwMAAAAA&#10;" fillcolor="#b83d68 [3204]" stroked="f"/>
                  <v:oval id="Oval 353" o:spid="_x0000_s1029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BDB8YA&#10;AADcAAAADwAAAGRycy9kb3ducmV2LnhtbESPQWvCQBSE74X+h+UVvNXdtlDa6Cpa2tKLxaiIx2f2&#10;mQSzb0P2qem/dwuFHoeZ+YYZT3vfqDN1sQ5s4WFoQBEXwdVcWtisP+5fQEVBdtgEJgs/FGE6ub0Z&#10;Y+bChXM6r6RUCcIxQwuVSJtpHYuKPMZhaImTdwidR0myK7Xr8JLgvtGPxjxrjzWnhQpbequoOK5O&#10;3sLiOH8/mM32e9mKyXefPu/3Mrd2cNfPRqCEevkP/7W/nIUn8wq/Z9IR0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BDB8YAAADcAAAADwAAAAAAAAAAAAAAAACYAgAAZHJz&#10;L2Rvd25yZXYueG1sUEsFBgAAAAAEAAQA9QAAAIsDAAAAAA==&#10;" fillcolor="#b83d68 [3204]" stroked="f"/>
                  <v:oval id="Oval 354" o:spid="_x0000_s1030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GpsIA&#10;AADcAAAADwAAAGRycy9kb3ducmV2LnhtbERPTYvCMBC9C/sfwix4kTWtomg1yrJQ8bAX6woeh2Zs&#10;i82kNNFWf/3mIHh8vO/1tje1uFPrKssK4nEEgji3uuJCwd8x/VqAcB5ZY22ZFDzIwXbzMVhjom3H&#10;B7pnvhAhhF2CCkrvm0RKl5dk0I1tQxy4i20N+gDbQuoWuxBuajmJork0WHFoKLGhn5Lya3YzCmj3&#10;2yxG+5OLuzQ9nZ/LI8/OT6WGn/33CoSn3r/FL/deK5jGYX44E4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p8amwgAAANwAAAAPAAAAAAAAAAAAAAAAAJgCAABkcnMvZG93&#10;bnJldi54bWxQSwUGAAAAAAQABAD1AAAAhwMAAAAA&#10;" fillcolor="#b83d68 [3204]" stroked="f"/>
                  <v:oval id="Oval 355" o:spid="_x0000_s1031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tjPcUA&#10;AADcAAAADwAAAGRycy9kb3ducmV2LnhtbESPT4vCMBTE7wt+h/CEvSyaVlnRahQRunjwsv4Bj4/m&#10;2Rabl9JEW/30ZmHB4zAzv2EWq85U4k6NKy0riIcRCOLM6pJzBcdDOpiCcB5ZY2WZFDzIwWrZ+1hg&#10;om3Lv3Tf+1wECLsEFRTe14mULivIoBvamjh4F9sY9EE2udQNtgFuKjmKook0WHJYKLCmTUHZdX8z&#10;CuhnV0+/ticXt2l6Oj9nB/4+P5X67HfrOQhPnX+H/9tbrWAcx/B3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62M9xQAAANwAAAAPAAAAAAAAAAAAAAAAAJgCAABkcnMv&#10;ZG93bnJldi54bWxQSwUGAAAAAAQABAD1AAAAigMAAAAA&#10;" fillcolor="#b83d68 [3204]" stroked="f"/>
                  <v:oval id="Oval 356" o:spid="_x0000_s1032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Bo8QA&#10;AADcAAAADwAAAGRycy9kb3ducmV2LnhtbESPT4vCMBTE74LfITxhbza1yirVKPtP8CS0u3h+Ns+2&#10;2Lx0m6zWb2+EBY/DzPyGWW1604gLda62rGASxSCIC6trLhX8fG/HCxDOI2tsLJOCGznYrIeDFaba&#10;XjmjS+5LESDsUlRQed+mUrqiIoMusi1x8E62M+iD7EqpO7wGuGlkEsev0mDNYaHClj4qKs75n1Hw&#10;fj7MDpnVs9955vMi+Yynx/2XUi+j/m0JwlPvn+H/9k4rmE4SeJw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AaPEAAAA3AAAAA8AAAAAAAAAAAAAAAAAmAIAAGRycy9k&#10;b3ducmV2LnhtbFBLBQYAAAAABAAEAPUAAACJAwAAAAA=&#10;" fillcolor="#b83d68 [3204]" stroked="f"/>
                  <v:oval id="Oval 357" o:spid="_x0000_s1033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kOMUA&#10;AADcAAAADwAAAGRycy9kb3ducmV2LnhtbESPT2vCQBTE70K/w/IK3nSjkSqpG/FPCz0VEsXzM/ua&#10;hGTfxuxW02/fLRQ8DjPzG2a9GUwrbtS72rKC2TQCQVxYXXOp4HR8n6xAOI+ssbVMCn7IwSZ9Gq0x&#10;0fbOGd1yX4oAYZeggsr7LpHSFRUZdFPbEQfvy/YGfZB9KXWP9wA3rZxH0Ys0WHNYqLCjfUVFk38b&#10;BbvmvDhnVi+uy8znxfwQxZfPN6XGz8P2FYSnwT/C/+0PrSCexf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KQ4xQAAANwAAAAPAAAAAAAAAAAAAAAAAJgCAABkcnMv&#10;ZG93bnJldi54bWxQSwUGAAAAAAQABAD1AAAAigMAAAAA&#10;" fillcolor="#b83d68 [3204]" stroked="f"/>
                  <v:oval id="Oval 358" o:spid="_x0000_s1034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iHMQA&#10;AADcAAAADwAAAGRycy9kb3ducmV2LnhtbESPUUvDQBCE3wX/w7GCb3YTK1LSXktRCn2y2PQHbHPb&#10;JG1uL9ydSfz3niD4OMzMN8xqM9lODexD60RDPstAsVTOtFJrOJW7pwWoEEkMdU5YwzcH2Kzv71ZU&#10;GDfKJw/HWKsEkVCQhibGvkAMVcOWwsz1LMm7OG8pJulrNJ7GBLcdPmfZK1pqJS001PNbw9Xt+GU1&#10;XNtDPu6G8nDGCfHD367luX/X+vFh2i5BRZ7if/ivvTca5vkL/J5JRw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nohzEAAAA3AAAAA8AAAAAAAAAAAAAAAAAmAIAAGRycy9k&#10;b3ducmV2LnhtbFBLBQYAAAAABAAEAPUAAACJAwAAAAA=&#10;" fillcolor="#b83d68 [3204]" stroked="f"/>
                  <v:oval id="Oval 359" o:spid="_x0000_s1035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sHh8QA&#10;AADcAAAADwAAAGRycy9kb3ducmV2LnhtbESPUUvDQBCE3wX/w7GCb3YTi1LSXktRCn2y2PQHbHPb&#10;JG1uL9ydSfz3niD4OMzMN8xqM9lODexD60RDPstAsVTOtFJrOJW7pwWoEEkMdU5YwzcH2Kzv71ZU&#10;GDfKJw/HWKsEkVCQhibGvkAMVcOWwsz1LMm7OG8pJulrNJ7GBLcdPmfZK1pqJS001PNbw9Xt+GU1&#10;XNtDPu6G8nDGCfHD367luX/X+vFh2i5BRZ7if/ivvTca5vkL/J5JRw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rB4fEAAAA3AAAAA8AAAAAAAAAAAAAAAAAmAIAAGRycy9k&#10;b3ducmV2LnhtbFBLBQYAAAAABAAEAPUAAACJAwAAAAA=&#10;" fillcolor="#b83d68 [3204]" stroked="f"/>
                </v:group>
                <v:group id="Group 360" o:spid="_x0000_s1036" style="position:absolute;left:1096;top:12535;width:1024;height:1024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oval id="Oval 361" o:spid="_x0000_s1037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f1JsUA&#10;AADcAAAADwAAAGRycy9kb3ducmV2LnhtbESP3WrCQBSE7wu+w3IE7+pGLVWjq0RbqReC+PMAh+wx&#10;G8yeDdmNpm/fLRR6OczMN8xy3dlKPKjxpWMFo2ECgjh3uuRCwfWye52B8AFZY+WYFHyTh/Wq97LE&#10;VLsnn+hxDoWIEPYpKjAh1KmUPjdk0Q9dTRy9m2sshiibQuoGnxFuKzlOkndpseS4YLCmraH8fm6t&#10;gs1byL4+24/j7jS74djPs0NrMqUG/S5bgAjUhf/wX3uvFUxGU/g9E4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/UmxQAAANwAAAAPAAAAAAAAAAAAAAAAAJgCAABkcnMv&#10;ZG93bnJldi54bWxQSwUGAAAAAAQABAD1AAAAigMAAAAA&#10;" fillcolor="white [3212]" stroked="f"/>
                  <v:oval id="Oval 362" o:spid="_x0000_s1038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VMIA&#10;AADcAAAADwAAAGRycy9kb3ducmV2LnhtbERP3WrCMBS+H/gO4Qi7m2nrGNqZlqqT7UIQ3R7g0Byb&#10;suakNKl2b79cDHb58f1vysl24kaDbx0rSBcJCOLa6ZYbBV+fh6cVCB+QNXaOScEPeSiL2cMGc+3u&#10;fKbbJTQihrDPUYEJoc+l9LUhi37heuLIXd1gMUQ4NFIPeI/htpNZkrxIiy3HBoM97QzV35fRKtg+&#10;h+r9bdyfDufVFTO/ro6jqZR6nE/VK4hAU/gX/7k/tIJlGtfG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+GFUwgAAANwAAAAPAAAAAAAAAAAAAAAAAJgCAABkcnMvZG93&#10;bnJldi54bWxQSwUGAAAAAAQABAD1AAAAhwMAAAAA&#10;" fillcolor="white [3212]" stroked="f"/>
                  <v:oval id="Oval 363" o:spid="_x0000_s1039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yTTcUA&#10;AADcAAAADwAAAGRycy9kb3ducmV2LnhtbESPzWrDMBCE74W8g9hAb438A8V1ohinEMghPdRp7ou1&#10;sU2slbHUxO7TR4VCj8PMfMNsisn04kaj6ywriFcRCOLa6o4bBV+n/UsGwnlkjb1lUjCTg2K7eNpg&#10;ru2dP+lW+UYECLscFbTeD7mUrm7JoFvZgTh4Fzsa9EGOjdQj3gPc9DKJoldpsOOw0OJA7y3V1+rb&#10;KKCq/Jmj8+4jPibpfLqWNptjq9TzcirXIDxN/j/81z5oBWn8Br9nwhG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JNNxQAAANwAAAAPAAAAAAAAAAAAAAAAAJgCAABkcnMv&#10;ZG93bnJldi54bWxQSwUGAAAAAAQABAD1AAAAigMAAAAA&#10;" fillcolor="white [3212]" stroked="f"/>
                  <v:oval id="Oval 364" o:spid="_x0000_s1040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rwbcEA&#10;AADcAAAADwAAAGRycy9kb3ducmV2LnhtbERPTWuDQBC9F/oflgn01qwaCGKziikUckgP1fY+uFMV&#10;3Vlxt0b767uHQo6P930qVjOKhWbXW1YQ7yMQxI3VPbcKPuu35xSE88gaR8ukYCMHRf74cMJM2xt/&#10;0FL5VoQQdhkq6LyfMild05FBt7cTceC+7WzQBzi3Us94C+FmlEkUHaXBnkNDhxO9dtQM1Y9RQFX5&#10;u0Vf5/f4mhy2eihtusVWqafdWr6A8LT6u/jffdEKDkmYH86EI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68G3BAAAA3AAAAA8AAAAAAAAAAAAAAAAAmAIAAGRycy9kb3du&#10;cmV2LnhtbFBLBQYAAAAABAAEAPUAAACGAwAAAAA=&#10;" fillcolor="white [3212]" stroked="f"/>
                  <v:oval id="Oval 365" o:spid="_x0000_s1041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iwsUA&#10;AADcAAAADwAAAGRycy9kb3ducmV2LnhtbESPQWvCQBSE7wX/w/IKvdWN0RaJriJFIQdBmnrx9si+&#10;JEuzb0N2q9Ff3xUEj8PMfMMs14NtxZl6bxwrmIwTEMSl04ZrBcef3fschA/IGlvHpOBKHtar0csS&#10;M+0u/E3nItQiQthnqKAJocuk9GVDFv3YdcTRq1xvMUTZ11L3eIlw28o0ST6lRcNxocGOvhoqf4s/&#10;q+C0vZl9Xh1ueVGZ2fX40aW0PSn19jpsFiACDeEZfrRzrWCaTuB+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OLCxQAAANwAAAAPAAAAAAAAAAAAAAAAAJgCAABkcnMv&#10;ZG93bnJldi54bWxQSwUGAAAAAAQABAD1AAAAigMAAAAA&#10;" fillcolor="white [3212]" stroked="f"/>
                  <v:oval id="Oval 366" o:spid="_x0000_s1042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Z8tcUA&#10;AADcAAAADwAAAGRycy9kb3ducmV2LnhtbESPQWvCQBSE7wX/w/IK3uqmsRVJXUVEIYeCNHrx9si+&#10;JEuzb0N21eivd4VCj8PMfMMsVoNtxYV6bxwreJ8kIIhLpw3XCo6H3dschA/IGlvHpOBGHlbL0csC&#10;M+2u/EOXItQiQthnqKAJocuk9GVDFv3EdcTRq1xvMUTZ11L3eI1w28o0SWbSouG40GBHm4bK3+Js&#10;FZy2d/OdV/t7XlTm43b87FLanpQavw7rLxCBhvAf/mvnWsE0TeF5Jh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5ny1xQAAANwAAAAPAAAAAAAAAAAAAAAAAJgCAABkcnMv&#10;ZG93bnJldi54bWxQSwUGAAAAAAQABAD1AAAAigMAAAAA&#10;" fillcolor="white [3212]" stroked="f"/>
                  <v:oval id="Oval 367" o:spid="_x0000_s1043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168cA&#10;AADcAAAADwAAAGRycy9kb3ducmV2LnhtbESPT2vCQBTE7wW/w/KEXopuNFUkuooUWkovahQkt0f2&#10;5Q9m36bZrab99G6h0OMwM79hVpveNOJKnastK5iMIxDEudU1lwpOx9fRAoTzyBoby6Tgmxxs1oOH&#10;FSba3vhA19SXIkDYJaig8r5NpHR5RQbd2LbEwStsZ9AH2ZVSd3gLcNPIaRTNpcGaw0KFLb1UlF/S&#10;L6PgHD/12x8+69lzsXv7zPZzmR0/lHoc9tslCE+9/w//td+1gngaw++Zc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ANevHAAAA3AAAAA8AAAAAAAAAAAAAAAAAmAIAAGRy&#10;cy9kb3ducmV2LnhtbFBLBQYAAAAABAAEAPUAAACMAwAAAAA=&#10;" fillcolor="white [3212]" stroked="f"/>
                  <v:oval id="Oval 368" o:spid="_x0000_s1044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tn8YA&#10;AADcAAAADwAAAGRycy9kb3ducmV2LnhtbESPT4vCMBTE74LfITzBi2jqX5auUURwWby4qwvi7dE8&#10;27LNS22iVj+9EQSPw8z8hpnOa1OIC1Uut6yg34tAECdW55wq+Nutuh8gnEfWWFgmBTdyMJ81G1OM&#10;tb3yL122PhUBwi5GBZn3ZSylSzIy6Hq2JA7e0VYGfZBVKnWF1wA3hRxE0UQazDksZFjSMqPkf3s2&#10;CvbDTr24816PR8fN1+nwM5GH3VqpdqtefILwVPt3+NX+1gqGgxE8z4Qj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mtn8YAAADcAAAADwAAAAAAAAAAAAAAAACYAgAAZHJz&#10;L2Rvd25yZXYueG1sUEsFBgAAAAAEAAQA9QAAAIsDAAAAAA==&#10;" fillcolor="white [3212]" stroked="f"/>
                </v:group>
                <v:oval id="Oval 369" o:spid="_x0000_s1045" style="position:absolute;left:1278;top:12717;width:660;height:660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pL8YA&#10;AADcAAAADwAAAGRycy9kb3ducmV2LnhtbESPQWvCQBSE7wX/w/KEXoJuolhK6ioqtfUiperF2yP7&#10;mixm34bsqml/vSsIPQ4z8w0znXe2FhdqvXGsIBumIIgLpw2XCg779eAVhA/IGmvHpOCXPMxnvacp&#10;5tpd+Zsuu1CKCGGfo4IqhCaX0hcVWfRD1xBH78e1FkOUbSl1i9cIt7UcpemLtGg4LlTY0Kqi4rQ7&#10;WwV/H8VXshzbz6TJsu0+OZj3zdEo9dzvFm8gAnXhP/xob7SC8WgC9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OpL8YAAADcAAAADwAAAAAAAAAAAAAAAACYAgAAZHJz&#10;L2Rvd25yZXYueG1sUEsFBgAAAAAEAAQA9QAAAIsDAAAAAA==&#10;" fillcolor="#d787a3 [1940]" stroked="f" strokecolor="#b83d68 [3204]" strokeweight="1.5pt"/>
                <v:oval id="Oval 370" o:spid="_x0000_s1046" style="position:absolute;left:1341;top:12780;width:534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aAMUA&#10;AADcAAAADwAAAGRycy9kb3ducmV2LnhtbESP3WrCQBSE7wu+w3KE3tWNqYhGV4m20l4Uij8PcMge&#10;s8Hs2ZDdaHz7riD0cpiZb5jlure1uFLrK8cKxqMEBHHhdMWlgtNx9zYD4QOyxtoxKbiTh/Vq8LLE&#10;TLsb7+l6CKWIEPYZKjAhNJmUvjBk0Y9cQxy9s2sthijbUuoWbxFua5kmyVRarDguGGxoa6i4HDqr&#10;YDMJ+ddn9/G728/OmPp5/tOZXKnXYZ8vQATqw3/42f7WCt7TKTzO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R5oAxQAAANwAAAAPAAAAAAAAAAAAAAAAAJgCAABkcnMv&#10;ZG93bnJldi54bWxQSwUGAAAAAAQABAD1AAAAigMAAAAA&#10;" fillcolor="white [3212]" stroked="f"/>
                <v:oval id="Oval 371" o:spid="_x0000_s1047" style="position:absolute;left:1368;top:12807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ujsYA&#10;AADcAAAADwAAAGRycy9kb3ducmV2LnhtbESPQWvCQBSE70L/w/IKvemuFtoSXUVLW3qxNFbE4zP7&#10;TILZtyH7qum/dwuFHoeZ+YaZLXrfqDN1sQ5sYTwyoIiL4GouLWy/XodPoKIgO2wCk4UfirCY3wxm&#10;mLlw4ZzOGylVgnDM0EIl0mZax6Iij3EUWuLkHUPnUZLsSu06vCS4b/TEmAftsea0UGFLzxUVp823&#10;t7A+rV6OZrv7+GzF5Ps3n/cHWVl7d9svp6CEevkP/7XfnYX7ySP8nklH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YujsYAAADcAAAADwAAAAAAAAAAAAAAAACYAgAAZHJz&#10;L2Rvd25yZXYueG1sUEsFBgAAAAAEAAQA9QAAAIsDAAAAAA==&#10;" fillcolor="#b83d68 [3204]" stroked="f"/>
                <w10:wrap anchorx="page" anchory="page"/>
              </v:group>
            </w:pict>
          </mc:Fallback>
        </mc:AlternateContent>
      </w:r>
      <w:r w:rsidR="00D57554">
        <w:rPr>
          <w:noProof/>
          <w:lang w:val="es-CO" w:eastAsia="es-CO"/>
        </w:rPr>
        <w:drawing>
          <wp:anchor distT="0" distB="0" distL="114300" distR="114300" simplePos="0" relativeHeight="251663360" behindDoc="0" locked="0" layoutInCell="0" allowOverlap="1" wp14:anchorId="1E8EBDB0" wp14:editId="650FB91D">
            <wp:simplePos x="0" y="0"/>
            <wp:positionH relativeFrom="page">
              <wp:posOffset>5727700</wp:posOffset>
            </wp:positionH>
            <wp:positionV relativeFrom="page">
              <wp:posOffset>4191000</wp:posOffset>
            </wp:positionV>
            <wp:extent cx="457200" cy="482600"/>
            <wp:effectExtent l="38100" t="0" r="38100" b="0"/>
            <wp:wrapNone/>
            <wp:docPr id="29" name="Picture 5" descr="butterfl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fly_2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20332731" flipH="1"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7554">
        <w:rPr>
          <w:noProof/>
          <w:lang w:val="es-CO" w:eastAsia="es-CO"/>
        </w:rPr>
        <w:drawing>
          <wp:anchor distT="0" distB="0" distL="114300" distR="114300" simplePos="0" relativeHeight="251657216" behindDoc="0" locked="0" layoutInCell="0" allowOverlap="1" wp14:anchorId="273D85DF" wp14:editId="7E458AE8">
            <wp:simplePos x="0" y="0"/>
            <wp:positionH relativeFrom="page">
              <wp:posOffset>5733415</wp:posOffset>
            </wp:positionH>
            <wp:positionV relativeFrom="page">
              <wp:posOffset>8918575</wp:posOffset>
            </wp:positionV>
            <wp:extent cx="457200" cy="476250"/>
            <wp:effectExtent l="38100" t="0" r="38100" b="0"/>
            <wp:wrapNone/>
            <wp:docPr id="28" name="Picture 5" descr="butterfl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fly_2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20332731" flipH="1"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7554">
        <w:rPr>
          <w:noProof/>
          <w:lang w:val="es-CO" w:eastAsia="es-CO"/>
        </w:rPr>
        <w:drawing>
          <wp:anchor distT="0" distB="0" distL="114300" distR="114300" simplePos="0" relativeHeight="251654144" behindDoc="0" locked="0" layoutInCell="0" allowOverlap="1" wp14:anchorId="4CEEF0C0" wp14:editId="0596C301">
            <wp:simplePos x="0" y="0"/>
            <wp:positionH relativeFrom="page">
              <wp:posOffset>774700</wp:posOffset>
            </wp:positionH>
            <wp:positionV relativeFrom="page">
              <wp:posOffset>5517976</wp:posOffset>
            </wp:positionV>
            <wp:extent cx="967740" cy="977900"/>
            <wp:effectExtent l="0" t="0" r="99060" b="0"/>
            <wp:wrapNone/>
            <wp:docPr id="23" name="Picture 5" descr="butterfl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fly_2.png"/>
                    <pic:cNvPicPr/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2402607">
                      <a:off x="0" y="0"/>
                      <a:ext cx="96774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42208" behindDoc="0" locked="0" layoutInCell="0" allowOverlap="1" wp14:anchorId="03C3BB42" wp14:editId="06F387CE">
                <wp:simplePos x="0" y="0"/>
                <wp:positionH relativeFrom="page">
                  <wp:posOffset>855980</wp:posOffset>
                </wp:positionH>
                <wp:positionV relativeFrom="page">
                  <wp:posOffset>7196455</wp:posOffset>
                </wp:positionV>
                <wp:extent cx="1099820" cy="1099820"/>
                <wp:effectExtent l="8255" t="3175" r="6350" b="1905"/>
                <wp:wrapNone/>
                <wp:docPr id="284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1099820"/>
                          <a:chOff x="1219" y="10613"/>
                          <a:chExt cx="1539" cy="1539"/>
                        </a:xfrm>
                      </wpg:grpSpPr>
                      <wpg:grpSp>
                        <wpg:cNvPr id="285" name="Group 329"/>
                        <wpg:cNvGrpSpPr>
                          <a:grpSpLocks/>
                        </wpg:cNvGrpSpPr>
                        <wpg:grpSpPr bwMode="auto">
                          <a:xfrm>
                            <a:off x="1219" y="10613"/>
                            <a:ext cx="1539" cy="1539"/>
                            <a:chOff x="2487" y="801"/>
                            <a:chExt cx="2960" cy="2960"/>
                          </a:xfrm>
                        </wpg:grpSpPr>
                        <wps:wsp>
                          <wps:cNvPr id="286" name="Oval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Oval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Oval 33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Oval 33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Oval 334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Oval 335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Oval 336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Oval 337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338"/>
                        <wpg:cNvGrpSpPr>
                          <a:grpSpLocks/>
                        </wpg:cNvGrpSpPr>
                        <wpg:grpSpPr bwMode="auto">
                          <a:xfrm>
                            <a:off x="1331" y="10725"/>
                            <a:ext cx="1314" cy="1314"/>
                            <a:chOff x="2487" y="801"/>
                            <a:chExt cx="2960" cy="2960"/>
                          </a:xfrm>
                        </wpg:grpSpPr>
                        <wps:wsp>
                          <wps:cNvPr id="295" name="Oval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Oval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Oval 341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Oval 3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Oval 343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Oval 344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Oval 345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Oval 346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3" name="Oval 347"/>
                        <wps:cNvSpPr>
                          <a:spLocks noChangeArrowheads="1"/>
                        </wps:cNvSpPr>
                        <wps:spPr bwMode="auto">
                          <a:xfrm>
                            <a:off x="1713" y="11107"/>
                            <a:ext cx="551" cy="55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Oval 348"/>
                        <wps:cNvSpPr>
                          <a:spLocks noChangeArrowheads="1"/>
                        </wps:cNvSpPr>
                        <wps:spPr bwMode="auto">
                          <a:xfrm>
                            <a:off x="1767" y="11161"/>
                            <a:ext cx="443" cy="44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Oval 349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599" y="10993"/>
                            <a:ext cx="779" cy="779"/>
                          </a:xfrm>
                          <a:prstGeom prst="ellipse">
                            <a:avLst/>
                          </a:prstGeom>
                          <a:noFill/>
                          <a:ln w="57150" cap="rnd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BCD79" id="Group 328" o:spid="_x0000_s1026" style="position:absolute;margin-left:67.4pt;margin-top:566.65pt;width:86.6pt;height:86.6pt;z-index:251742208;mso-position-horizontal-relative:page;mso-position-vertical-relative:page" coordorigin="1219,10613" coordsize="1539,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" o:allowincell="f">
                <v:group id="Group 329" o:spid="_x0000_s1027" style="position:absolute;left:1219;top:10613;width:1539;height:1539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oval id="Oval 330" o:spid="_x0000_s1028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G+8UA&#10;AADcAAAADwAAAGRycy9kb3ducmV2LnhtbESPQWvCQBSE74X+h+UVvNVNVURSVwlFxZNo7KHHR/Y1&#10;iWbfht01if/eFQo9DjPzDbNcD6YRHTlfW1bwMU5AEBdW11wq+D5v3xcgfEDW2FgmBXfysF69viwx&#10;1bbnE3V5KEWEsE9RQRVCm0rpi4oM+rFtiaP3a53BEKUrpXbYR7hp5CRJ5tJgzXGhwpa+Kiqu+c0o&#10;2Bx3x+xEs8vPbtZtejfN8sO9V2r0NmSfIAIN4T/8195rBZPFH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0b7xQAAANwAAAAPAAAAAAAAAAAAAAAAAJgCAABkcnMv&#10;ZG93bnJldi54bWxQSwUGAAAAAAQABAD1AAAAigMAAAAA&#10;" fillcolor="#f9b639 [3207]" stroked="f"/>
                  <v:oval id="Oval 331" o:spid="_x0000_s1029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jYMUA&#10;AADcAAAADwAAAGRycy9kb3ducmV2LnhtbESPQWvCQBSE74X+h+UVvNVNVVSiq4RipSfR2EOPj+wz&#10;SZt9G3a3Sfz3XUHwOMzMN8x6O5hGdOR8bVnB2zgBQVxYXXOp4Ov88boE4QOyxsYyKbiSh+3m+WmN&#10;qbY9n6jLQykihH2KCqoQ2lRKX1Rk0I9tSxy9i3UGQ5SulNphH+GmkZMkmUuDNceFClt6r6j4zf+M&#10;gt1xf8xONPv53s+6Xe+mWX649kqNXoZsBSLQEB7he/tTK5gsF3A7E4+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+NgxQAAANwAAAAPAAAAAAAAAAAAAAAAAJgCAABkcnMv&#10;ZG93bnJldi54bWxQSwUGAAAAAAQABAD1AAAAigMAAAAA&#10;" fillcolor="#f9b639 [3207]" stroked="f"/>
                  <v:oval id="Oval 332" o:spid="_x0000_s1030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UM3sEA&#10;AADcAAAADwAAAGRycy9kb3ducmV2LnhtbERPy2oCMRTdF/yHcAU3pSZaKDIaRQW12/FBXV4mt5Op&#10;k5txEnX6982i4PJw3rNF52pxpzZUnjWMhgoEceFNxaWG42HzNgERIrLB2jNp+KUAi3nvZYaZ8Q/O&#10;6b6PpUghHDLUYGNsMilDYclhGPqGOHHfvnUYE2xLaVp8pHBXy7FSH9JhxanBYkNrS8Vlf3Magjrl&#10;Xz/X23nzatXx6t9XcrfNtR70u+UURKQuPsX/7k+jYTxJa9OZdAT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VDN7BAAAA3AAAAA8AAAAAAAAAAAAAAAAAmAIAAGRycy9kb3du&#10;cmV2LnhtbFBLBQYAAAAABAAEAPUAAACGAwAAAAA=&#10;" fillcolor="#f9b639 [3207]" stroked="f"/>
                  <v:oval id="Oval 333" o:spid="_x0000_s1031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pRcUA&#10;AADcAAAADwAAAGRycy9kb3ducmV2LnhtbESPQWsCMRSE70L/Q3hCL1ITFYrdGqUWbHtdtbTHx+a5&#10;Wd28rJuo679vCoLHYWa+YWaLztXiTG2oPGsYDRUI4sKbiksN283qaQoiRGSDtWfScKUAi/lDb4aZ&#10;8RfO6byOpUgQDhlqsDE2mZShsOQwDH1DnLydbx3GJNtSmhYvCe5qOVbqWTqsOC1YbOjdUnFYn5yG&#10;oL7zn/3x9LsaWLU9+slSfn7kWj/2u7dXEJG6eA/f2l9Gw3j6Av9n0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alFxQAAANwAAAAPAAAAAAAAAAAAAAAAAJgCAABkcnMv&#10;ZG93bnJldi54bWxQSwUGAAAAAAQABAD1AAAAigMAAAAA&#10;" fillcolor="#f9b639 [3207]" stroked="f"/>
                  <v:oval id="Oval 334" o:spid="_x0000_s1032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+gr8IA&#10;AADcAAAADwAAAGRycy9kb3ducmV2LnhtbERPTYvCMBC9C/6HMMLeNFVk2a1GEUURFmG3Cnocm7Et&#10;NpPaZLX99+YgeHy87+m8MaW4U+0KywqGgwgEcWp1wZmCw37d/wLhPLLG0jIpaMnBfNbtTDHW9sF/&#10;dE98JkIIuxgV5N5XsZQuzcmgG9iKOHAXWxv0AdaZ1DU+Qrgp5SiKPqXBgkNDjhUtc0qvyb9RcPLr&#10;Yt/+mttqm2za09H8jM+7s1IfvWYxAeGp8W/xy73VCkbfYX44E4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6CvwgAAANwAAAAPAAAAAAAAAAAAAAAAAJgCAABkcnMvZG93&#10;bnJldi54bWxQSwUGAAAAAAQABAD1AAAAhwMAAAAA&#10;" fillcolor="#f9b639 [3207]" stroked="f"/>
                  <v:oval id="Oval 335" o:spid="_x0000_s1033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MFNMUA&#10;AADcAAAADwAAAGRycy9kb3ducmV2LnhtbESPQWvCQBSE70L/w/IKvelGKUWjq5SKRSgFTQQ9PrPP&#10;JJh9G7NbTf59VxA8DjPzDTNbtKYSV2pcaVnBcBCBIM6sLjlXsEtX/TEI55E1VpZJQUcOFvOX3gxj&#10;bW+8pWvicxEg7GJUUHhfx1K6rCCDbmBr4uCdbGPQB9nkUjd4C3BTyVEUfUiDJYeFAmv6Kig7J39G&#10;wcGvyrTbmMtynXx3h735eT/+HpV6e20/pyA8tf4ZfrTXWsFoMoT7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wU0xQAAANwAAAAPAAAAAAAAAAAAAAAAAJgCAABkcnMv&#10;ZG93bnJldi54bWxQSwUGAAAAAAQABAD1AAAAigMAAAAA&#10;" fillcolor="#f9b639 [3207]" stroked="f"/>
                  <v:oval id="Oval 336" o:spid="_x0000_s1034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YisYA&#10;AADcAAAADwAAAGRycy9kb3ducmV2LnhtbESPQWvCQBSE70L/w/IK3nRjBLGpq1ipIErR2h7q7ZF9&#10;JtHs25BdTfz3XUHwOMzMN8xk1ppSXKl2hWUFg34Egji1uuBMwe/PsjcG4TyyxtIyKbiRg9n0pTPB&#10;RNuGv+m695kIEHYJKsi9rxIpXZqTQde3FXHwjrY26IOsM6lrbALclDKOopE0WHBYyLGiRU7peX8x&#10;Ckbt4vNDm91fc1iutzrd3E7Dr0Kp7ms7fwfhqfXP8KO90gritxjuZ8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RYisYAAADcAAAADwAAAAAAAAAAAAAAAACYAgAAZHJz&#10;L2Rvd25yZXYueG1sUEsFBgAAAAAEAAQA9QAAAIsDAAAAAA==&#10;" fillcolor="#f9b639 [3207]" stroked="f"/>
                  <v:oval id="Oval 337" o:spid="_x0000_s1035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9EccA&#10;AADcAAAADwAAAGRycy9kb3ducmV2LnhtbESPQWvCQBSE7wX/w/IKvemmCqKpm2ClQlGKNu1Bb4/s&#10;M4nNvg3ZrYn/visIPQ4z8w2zSHtTiwu1rrKs4HkUgSDOra64UPD9tR7OQDiPrLG2TAqu5CBNBg8L&#10;jLXt+JMumS9EgLCLUUHpfRNL6fKSDLqRbYiDd7KtQR9kW0jdYhfgppbjKJpKgxWHhRIbWpWU/2S/&#10;RsG0X729arM/dMf1Zqfz7fU8+aiUenrsly8gPPX+P3xvv2sF4/kEbmfCEZD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Y/RHHAAAA3AAAAA8AAAAAAAAAAAAAAAAAmAIAAGRy&#10;cy9kb3ducmV2LnhtbFBLBQYAAAAABAAEAPUAAACMAwAAAAA=&#10;" fillcolor="#f9b639 [3207]" stroked="f"/>
                </v:group>
                <v:group id="Group 338" o:spid="_x0000_s1036" style="position:absolute;left:1331;top:10725;width:1314;height:1314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oval id="Oval 339" o:spid="_x0000_s1037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13cQA&#10;AADcAAAADwAAAGRycy9kb3ducmV2LnhtbESPQWsCMRSE7wX/Q3hCbzWrYKlbo4ggaG/dCtrbY/Oa&#10;Dd28xE3U1V/fFAo9DjPzDTNf9q4VF+qi9axgPCpAENdeWzYK9h+bpxcQMSFrbD2TghtFWC4GD3Ms&#10;tb/yO12qZESGcCxRQZNSKKWMdUMO48gH4ux9+c5hyrIzUnd4zXDXyklRPEuHlvNCg4HWDdXf1dkp&#10;mIWxqfB4+nwLdhvMYVfdcWWVehz2q1cQifr0H/5rb7WCyWwKv2fy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9d3EAAAA3AAAAA8AAAAAAAAAAAAAAAAAmAIAAGRycy9k&#10;b3ducmV2LnhtbFBLBQYAAAAABAAEAPUAAACJAwAAAAA=&#10;" fillcolor="#fbd387 [1943]" stroked="f"/>
                  <v:oval id="Oval 340" o:spid="_x0000_s1038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rqsMA&#10;AADcAAAADwAAAGRycy9kb3ducmV2LnhtbESPQWsCMRSE7wX/Q3hCbzWrB9HVKCIUtLeuBdvbY/PM&#10;Bjcv6Sbqtr++EYQeh5n5hlmue9eKK3XRelYwHhUgiGuvLRsFH4fXlxmImJA1tp5JwQ9FWK8GT0ss&#10;tb/xO12rZESGcCxRQZNSKKWMdUMO48gH4uydfOcwZdkZqTu8Zbhr5aQoptKh5bzQYKBtQ/W5ujgF&#10;8zA2FX5+f70FuwvmuK9+cWOVeh72mwWIRH36Dz/aO61gMp/C/Uw+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hrqsMAAADcAAAADwAAAAAAAAAAAAAAAACYAgAAZHJzL2Rv&#10;d25yZXYueG1sUEsFBgAAAAAEAAQA9QAAAIgDAAAAAA==&#10;" fillcolor="#fbd387 [1943]" stroked="f"/>
                  <v:oval id="Oval 341" o:spid="_x0000_s1039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a4usQA&#10;AADcAAAADwAAAGRycy9kb3ducmV2LnhtbESPQWvCQBSE7wX/w/KE3uomqbQ1dSMiKL0a66G3Z/Y1&#10;CWbfLrurxn/fLRR6HGbmG2a5Gs0gruRDb1lBPstAEDdW99wq+Dxsn95AhIiscbBMCu4UYFVNHpZY&#10;anvjPV3r2IoE4VCigi5GV0oZmo4Mhpl1xMn7tt5gTNK3Unu8JbgZZJFlL9Jgz2mhQ0ebjppzfTEK&#10;wjEvvuZ6593cBPt83NfudNgo9Tgd1+8gIo3xP/zX/tAKisUr/J5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GuLrEAAAA3AAAAA8AAAAAAAAAAAAAAAAAmAIAAGRycy9k&#10;b3ducmV2LnhtbFBLBQYAAAAABAAEAPUAAACJAwAAAAA=&#10;" fillcolor="#fbd387 [1943]" stroked="f"/>
                  <v:oval id="Oval 342" o:spid="_x0000_s1040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syL8A&#10;AADcAAAADwAAAGRycy9kb3ducmV2LnhtbERPTYvCMBC9C/sfwizsTVO7IlqNsgiKV6sevI3NbFu2&#10;mYQkq/Xfm4Pg8fG+l+vedOJGPrSWFYxHGQjiyuqWawWn43Y4AxEissbOMil4UID16mOwxELbOx/o&#10;VsZapBAOBSpoYnSFlKFqyGAYWUecuF/rDcYEfS21x3sKN53Ms2wqDbacGhp0tGmo+iv/jYJwHueX&#10;id55NzHBfp8PpbseN0p9ffY/CxCR+vgWv9x7rSCf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SzIvwAAANwAAAAPAAAAAAAAAAAAAAAAAJgCAABkcnMvZG93bnJl&#10;di54bWxQSwUGAAAAAAQABAD1AAAAhAMAAAAA&#10;" fillcolor="#fbd387 [1943]" stroked="f"/>
                  <v:oval id="Oval 343" o:spid="_x0000_s1041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x7scA&#10;AADcAAAADwAAAGRycy9kb3ducmV2LnhtbESPQUsDMRSE74L/IbxCbzbbomLXpkVWSqVCrasXb8/N&#10;2+zi5mVNYrv990YQehxm5htmsRpsJw7kQ+tYwXSSgSCunG7ZKHh/W1/dgQgRWWPnmBScKMBqeXmx&#10;wFy7I7/SoYxGJAiHHBU0Mfa5lKFqyGKYuJ44ebXzFmOS3kjt8ZjgtpOzLLuVFltOCw32VDRUfZU/&#10;VkF4vv6oa//4crM35nNd7LabovxWajwaHu5BRBriOfzfftIKZvM5/J1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O8e7HAAAA3AAAAA8AAAAAAAAAAAAAAAAAmAIAAGRy&#10;cy9kb3ducmV2LnhtbFBLBQYAAAAABAAEAPUAAACMAwAAAAA=&#10;" fillcolor="#fbd387 [1943]" stroked="f"/>
                  <v:oval id="Oval 344" o:spid="_x0000_s1042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CacQA&#10;AADcAAAADwAAAGRycy9kb3ducmV2LnhtbERPW0/CMBR+N/E/NMeEN+nAS8ikEDNCIJqoDF58O6xn&#10;3eJ6OtsC89/bBxMfv3z3+XKwnTiTD61jBZNxBoK4crplo+CwX9/OQISIrLFzTAp+KMBycX01x1y7&#10;C+/oXEYjUgiHHBU0Mfa5lKFqyGIYu544cbXzFmOC3kjt8ZLCbSenWfYoLbacGhrsqWio+ipPVkF4&#10;vf+sa796f/gw5rgu3l42Rfmt1OhmeH4CEWmI/+I/91YruMvS/HQ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fwmnEAAAA3AAAAA8AAAAAAAAAAAAAAAAAmAIAAGRycy9k&#10;b3ducmV2LnhtbFBLBQYAAAAABAAEAPUAAACJAwAAAAA=&#10;" fillcolor="#fbd387 [1943]" stroked="f"/>
                  <v:oval id="Oval 345" o:spid="_x0000_s1043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i1cUA&#10;AADcAAAADwAAAGRycy9kb3ducmV2LnhtbESPQWvCQBSE74X+h+UJvdVNLJQaXUVShFZPTSt4fGSf&#10;STT7NmSfmv57t1DwOMzMN8x8ObhWXagPjWcD6TgBRVx623Bl4Od7/fwGKgiyxdYzGfilAMvF48Mc&#10;M+uv/EWXQioVIRwyNFCLdJnWoazJYRj7jjh6B987lCj7StserxHuWj1JklftsOG4UGNHeU3lqTg7&#10;A8Xn5hSm232+cekqPxaynr7Lzpin0bCagRIa5B7+b39YAy9JCn9n4hH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w6LVxQAAANwAAAAPAAAAAAAAAAAAAAAAAJgCAABkcnMv&#10;ZG93bnJldi54bWxQSwUGAAAAAAQABAD1AAAAigMAAAAA&#10;" fillcolor="#fbd387 [1943]" stroked="f"/>
                  <v:oval id="Oval 346" o:spid="_x0000_s1044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8osQA&#10;AADcAAAADwAAAGRycy9kb3ducmV2LnhtbESPQWvCQBSE7wX/w/IEb3WjBampq0hEqPbUVKHHR/Y1&#10;Sc2+Ddmnxn/fFYQeh5n5hlmseteoC3Wh9mxgMk5AERfe1lwaOHxtn19BBUG22HgmAzcKsFoOnhaY&#10;Wn/lT7rkUqoI4ZCigUqkTbUORUUOw9i3xNH78Z1DibIrte3wGuGu0dMkmWmHNceFClvKKipO+dkZ&#10;yHf7U5h/fGd7N1lnv7ls5xs5GjMa9us3UEK9/Icf7Xdr4CWZwv1MPA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RPKLEAAAA3AAAAA8AAAAAAAAAAAAAAAAAmAIAAGRycy9k&#10;b3ducmV2LnhtbFBLBQYAAAAABAAEAPUAAACJAwAAAAA=&#10;" fillcolor="#fbd387 [1943]" stroked="f"/>
                </v:group>
                <v:oval id="Oval 347" o:spid="_x0000_s1045" style="position:absolute;left:1713;top:11107;width:551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Vl+MUA&#10;AADcAAAADwAAAGRycy9kb3ducmV2LnhtbESP3WrCQBSE7wu+w3KE3tWNP5QYXSXaSr0oFH8e4JA9&#10;ZoPZsyG70fTt3YLQy2FmvmGW697W4katrxwrGI8SEMSF0xWXCs6n3VsKwgdkjbVjUvBLHtarwcsS&#10;M+3ufKDbMZQiQthnqMCE0GRS+sKQRT9yDXH0Lq61GKJsS6lbvEe4reUkSd6lxYrjgsGGtoaK67Gz&#10;CjazkH99dh8/u0N6wYmf59+dyZV6Hfb5AkSgPvyHn+29VjBNpvB3Jh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WX4xQAAANwAAAAPAAAAAAAAAAAAAAAAAJgCAABkcnMv&#10;ZG93bnJldi54bWxQSwUGAAAAAAQABAD1AAAAigMAAAAA&#10;" fillcolor="white [3212]" stroked="f"/>
                <v:oval id="Oval 348" o:spid="_x0000_s1046" style="position:absolute;left:1767;top:11161;width:443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9x0MUA&#10;AADcAAAADwAAAGRycy9kb3ducmV2LnhtbESPQWvCQBSE70L/w/IK3nRjDaWkrhKKiqeisYceH9ln&#10;Es2+DbtrEv99t1DocZiZb5jVZjSt6Mn5xrKCxTwBQVxa3XCl4Ou8m72B8AFZY2uZFDzIw2b9NFlh&#10;pu3AJ+qLUIkIYZ+hgjqELpPSlzUZ9HPbEUfvYp3BEKWrpHY4RLhp5UuSvEqDDceFGjv6qKm8FXej&#10;YHvcH/MTpdfvfdpvB7fMi8/HoNT0eczfQQQaw3/4r33QCpZJCr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r3HQxQAAANwAAAAPAAAAAAAAAAAAAAAAAJgCAABkcnMv&#10;ZG93bnJldi54bWxQSwUGAAAAAAQABAD1AAAAigMAAAAA&#10;" fillcolor="#f9b639 [3207]" stroked="f"/>
                <v:oval id="Oval 349" o:spid="_x0000_s1047" style="position:absolute;left:1599;top:10993;width:779;height:779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2fMUA&#10;AADcAAAADwAAAGRycy9kb3ducmV2LnhtbESPQWvCQBSE70L/w/IK3upGpRJS1yBpK17VCj2+Zl+T&#10;0OzbbXY1sb/eFQoeh5n5hlnmg2nFmTrfWFYwnSQgiEurG64UfBzen1IQPiBrbC2Tggt5yFcPoyVm&#10;2va8o/M+VCJC2GeooA7BZVL6siaDfmIdcfS+bWcwRNlVUnfYR7hp5SxJFtJgw3GhRkdFTeXP/mQU&#10;uMvvcfMl23kxO7r09a3fnv78p1Ljx2H9AiLQEO7h//ZWK5gnz3A7E4+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PZ8xQAAANwAAAAPAAAAAAAAAAAAAAAAAJgCAABkcnMv&#10;ZG93bnJldi54bWxQSwUGAAAAAAQABAD1AAAAigMAAAAA&#10;" filled="f" fillcolor="white [3212]" strokecolor="#f9b639 [3207]" strokeweight="4.5pt">
                  <v:stroke dashstyle="1 1" endcap="round"/>
                </v:oval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38112" behindDoc="0" locked="0" layoutInCell="0" allowOverlap="1" wp14:anchorId="47AD9F7C" wp14:editId="6ACC33FB">
                <wp:simplePos x="0" y="0"/>
                <wp:positionH relativeFrom="page">
                  <wp:posOffset>855980</wp:posOffset>
                </wp:positionH>
                <wp:positionV relativeFrom="page">
                  <wp:posOffset>2496185</wp:posOffset>
                </wp:positionV>
                <wp:extent cx="1099820" cy="1099820"/>
                <wp:effectExtent l="8255" t="8255" r="6350" b="6350"/>
                <wp:wrapNone/>
                <wp:docPr id="262" name="Group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1099820"/>
                          <a:chOff x="1219" y="10613"/>
                          <a:chExt cx="1539" cy="1539"/>
                        </a:xfrm>
                      </wpg:grpSpPr>
                      <wpg:grpSp>
                        <wpg:cNvPr id="263" name="Group 494"/>
                        <wpg:cNvGrpSpPr>
                          <a:grpSpLocks/>
                        </wpg:cNvGrpSpPr>
                        <wpg:grpSpPr bwMode="auto">
                          <a:xfrm>
                            <a:off x="1219" y="10613"/>
                            <a:ext cx="1539" cy="1539"/>
                            <a:chOff x="2487" y="801"/>
                            <a:chExt cx="2960" cy="2960"/>
                          </a:xfrm>
                        </wpg:grpSpPr>
                        <wps:wsp>
                          <wps:cNvPr id="264" name="Oval 4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Oval 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Oval 49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Oval 49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Oval 499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Oval 500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Oval 501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Oval 502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503"/>
                        <wpg:cNvGrpSpPr>
                          <a:grpSpLocks/>
                        </wpg:cNvGrpSpPr>
                        <wpg:grpSpPr bwMode="auto">
                          <a:xfrm>
                            <a:off x="1331" y="10725"/>
                            <a:ext cx="1314" cy="1314"/>
                            <a:chOff x="2487" y="801"/>
                            <a:chExt cx="2960" cy="2960"/>
                          </a:xfrm>
                        </wpg:grpSpPr>
                        <wps:wsp>
                          <wps:cNvPr id="273" name="Oval 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Oval 5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Oval 50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Oval 50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Oval 508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Oval 509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Oval 510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Oval 511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1" name="Oval 512"/>
                        <wps:cNvSpPr>
                          <a:spLocks noChangeArrowheads="1"/>
                        </wps:cNvSpPr>
                        <wps:spPr bwMode="auto">
                          <a:xfrm>
                            <a:off x="1713" y="11107"/>
                            <a:ext cx="551" cy="55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Oval 513"/>
                        <wps:cNvSpPr>
                          <a:spLocks noChangeArrowheads="1"/>
                        </wps:cNvSpPr>
                        <wps:spPr bwMode="auto">
                          <a:xfrm>
                            <a:off x="1767" y="11161"/>
                            <a:ext cx="443" cy="44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Oval 514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599" y="10993"/>
                            <a:ext cx="779" cy="779"/>
                          </a:xfrm>
                          <a:prstGeom prst="ellipse">
                            <a:avLst/>
                          </a:prstGeom>
                          <a:noFill/>
                          <a:ln w="57150" cap="rnd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309F1" id="Group 493" o:spid="_x0000_s1026" style="position:absolute;margin-left:67.4pt;margin-top:196.55pt;width:86.6pt;height:86.6pt;z-index:251738112;mso-position-horizontal-relative:page;mso-position-vertical-relative:page" coordorigin="1219,10613" coordsize="1539,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" o:allowincell="f">
                <v:group id="Group 494" o:spid="_x0000_s1027" style="position:absolute;left:1219;top:10613;width:1539;height:1539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oval id="Oval 495" o:spid="_x0000_s1028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b7cUA&#10;AADcAAAADwAAAGRycy9kb3ducmV2LnhtbESPQWvCQBSE70L/w/IK3nRTDVKiq4RixVPRtIceH9ln&#10;kjb7Nuxuk/jv3YLgcZiZb5jNbjSt6Mn5xrKCl3kCgri0uuFKwdfn++wVhA/IGlvLpOBKHnbbp8kG&#10;M20HPlNfhEpECPsMFdQhdJmUvqzJoJ/bjjh6F+sMhihdJbXDIcJNKxdJspIGG44LNXb0VlP5W/wZ&#10;BfvT4ZSfKf35PqT9fnDLvPi4DkpNn8d8DSLQGB7he/uoFSxWKfyfiUd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ZvtxQAAANwAAAAPAAAAAAAAAAAAAAAAAJgCAABkcnMv&#10;ZG93bnJldi54bWxQSwUGAAAAAAQABAD1AAAAigMAAAAA&#10;" fillcolor="#f9b639 [3207]" stroked="f"/>
                  <v:oval id="Oval 496" o:spid="_x0000_s1029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0+dsUA&#10;AADcAAAADwAAAGRycy9kb3ducmV2LnhtbESPT2vCQBTE74V+h+UVvNVN/UeJrhKKlZ5Eo4ceH9ln&#10;kjb7Nuxuk/jtu4LgcZiZ3zCrzWAa0ZHztWUFb+MEBHFhdc2lgvPp8/UdhA/IGhvLpOBKHjbr56cV&#10;ptr2fKQuD6WIEPYpKqhCaFMpfVGRQT+2LXH0LtYZDFG6UmqHfYSbRk6SZCEN1hwXKmzpo6LiN/8z&#10;CraH3SE70uznezfrtr2bZvn+2is1ehmyJYhAQ3iE7+0vrWCymMPtTD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T52xQAAANwAAAAPAAAAAAAAAAAAAAAAAJgCAABkcnMv&#10;ZG93bnJldi54bWxQSwUGAAAAAAQABAD1AAAAigMAAAAA&#10;" fillcolor="#f9b639 [3207]" stroked="f"/>
                  <v:oval id="Oval 497" o:spid="_x0000_s1030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bzcUA&#10;AADcAAAADwAAAGRycy9kb3ducmV2LnhtbESPT2sCMRTE74LfITzBS6lJLSyyNYoW/HNdtbTHx+Z1&#10;s+3mZd1E3X77plDwOMzMb5j5sneNuFIXas8aniYKBHHpTc2VhtNx8zgDESKywcYzafihAMvFcDDH&#10;3PgbF3Q9xEokCIccNdgY21zKUFpyGCa+JU7ep+8cxiS7SpoObwnuGjlVKpMOa04LFlt6tVR+Hy5O&#10;Q1BvxfvX+fKxebDqdPbPa7nbFlqPR/3qBUSkPt7D/+290TDNMvg7k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tvNxQAAANwAAAAPAAAAAAAAAAAAAAAAAJgCAABkcnMv&#10;ZG93bnJldi54bWxQSwUGAAAAAAQABAD1AAAAigMAAAAA&#10;" fillcolor="#f9b639 [3207]" stroked="f"/>
                  <v:oval id="Oval 498" o:spid="_x0000_s1031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+VsUA&#10;AADcAAAADwAAAGRycy9kb3ducmV2LnhtbESPQWsCMRSE7wX/Q3hCL1ITFWzZGkULtr2utbTHx+a5&#10;Wd28rJuo6783BaHHYWa+YWaLztXiTG2oPGsYDRUI4sKbiksN26/10wuIEJEN1p5Jw5UCLOa9hxlm&#10;xl84p/MmliJBOGSowcbYZFKGwpLDMPQNcfJ2vnUYk2xLaVq8JLir5VipqXRYcVqw2NCbpeKwOTkN&#10;QX3nP/vj6Xc9sGp79JOV/HjPtX7sd8tXEJG6+B++tz+NhvH0Gf7O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n5WxQAAANwAAAAPAAAAAAAAAAAAAAAAAJgCAABkcnMv&#10;ZG93bnJldi54bWxQSwUGAAAAAAQABAD1AAAAigMAAAAA&#10;" fillcolor="#f9b639 [3207]" stroked="f"/>
                  <v:oval id="Oval 499" o:spid="_x0000_s1032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cjsEA&#10;AADcAAAADwAAAGRycy9kb3ducmV2LnhtbERPTYvCMBC9C/6HMII3TRWRpRpFFBdBFtwq6HFsxrbY&#10;TLpN1Pbfbw6Cx8f7ni8bU4on1a6wrGA0jEAQp1YXnCk4HbeDLxDOI2ssLZOClhwsF93OHGNtX/xL&#10;z8RnIoSwi1FB7n0VS+nSnAy6oa2IA3eztUEfYJ1JXeMrhJtSjqNoKg0WHBpyrGidU3pPHkbBxW+L&#10;Y3swf5td8t1ezmY/uf5cler3mtUMhKfGf8Rv904rGE/D2nAmHAG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M3I7BAAAA3AAAAA8AAAAAAAAAAAAAAAAAmAIAAGRycy9kb3du&#10;cmV2LnhtbFBLBQYAAAAABAAEAPUAAACGAwAAAAA=&#10;" fillcolor="#f9b639 [3207]" stroked="f"/>
                  <v:oval id="Oval 500" o:spid="_x0000_s1033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B5FcUA&#10;AADcAAAADwAAAGRycy9kb3ducmV2LnhtbESPQWvCQBSE74L/YXlCb7qpFKnRVUqLIhRBo6DHZ/aZ&#10;BLNvY3aryb93hYLHYWa+YabzxpTiRrUrLCt4H0QgiFOrC84U7HeL/icI55E1lpZJQUsO5rNuZ4qx&#10;tnfe0i3xmQgQdjEqyL2vYildmpNBN7AVcfDOtjbog6wzqWu8B7gp5TCKRtJgwWEhx4q+c0ovyZ9R&#10;cPSLYtduzPVnlSzb48H8fpzWJ6Xees3XBISnxr/C/+2VVjAc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HkVxQAAANwAAAAPAAAAAAAAAAAAAAAAAJgCAABkcnMv&#10;ZG93bnJldi54bWxQSwUGAAAAAAQABAD1AAAAigMAAAAA&#10;" fillcolor="#f9b639 [3207]" stroked="f"/>
                  <v:oval id="Oval 501" o:spid="_x0000_s1034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aFnMIA&#10;AADcAAAADwAAAGRycy9kb3ducmV2LnhtbERPy4rCMBTdD/gP4QruxlQHVKpRVEaQEfG50N2lubbV&#10;5qY0GVv/3iwGZnk478msMYV4UuVyywp63QgEcWJ1zqmC82n1OQLhPLLGwjIpeJGD2bT1McFY25oP&#10;9Dz6VIQQdjEqyLwvYyldkpFB17UlceButjLoA6xSqSusQ7gpZD+KBtJgzqEhw5KWGSWP469RMGiW&#10;3wtt9pf6uvrZ6WTzun9tc6U67WY+BuGp8f/iP/daK+gPw/xwJhwBOX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oWcwgAAANwAAAAPAAAAAAAAAAAAAAAAAJgCAABkcnMvZG93&#10;bnJldi54bWxQSwUGAAAAAAQABAD1AAAAhwMAAAAA&#10;" fillcolor="#f9b639 [3207]" stroked="f"/>
                  <v:oval id="Oval 502" o:spid="_x0000_s1035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gB8cA&#10;AADcAAAADwAAAGRycy9kb3ducmV2LnhtbESPQWvCQBSE7wX/w/KE3nSjBS3RTWilQlGKNXpob4/s&#10;axLNvg3ZrYn/visIPQ4z8w2zTHtTiwu1rrKsYDKOQBDnVldcKDge1qNnEM4ja6wtk4IrOUiTwcMS&#10;Y2073tMl84UIEHYxKii9b2IpXV6SQTe2DXHwfmxr0AfZFlK32AW4qeU0imbSYMVhocSGViXl5+zX&#10;KJj1q7dXbT6/uu/1Zqfz7fX09FEp9TjsXxYgPPX+P3xvv2sF0/kEbmfCEZD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KIAfHAAAA3AAAAA8AAAAAAAAAAAAAAAAAmAIAAGRy&#10;cy9kb3ducmV2LnhtbFBLBQYAAAAABAAEAPUAAACMAwAAAAA=&#10;" fillcolor="#f9b639 [3207]" stroked="f"/>
                </v:group>
                <v:group id="Group 503" o:spid="_x0000_s1036" style="position:absolute;left:1331;top:10725;width:1314;height:1314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oval id="Oval 504" o:spid="_x0000_s1037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MuyMQA&#10;AADcAAAADwAAAGRycy9kb3ducmV2LnhtbESPQWsCMRSE7wX/Q3iF3jSrgrVbo0ihYHtzFdreHpvX&#10;bOjmJW6ibv31piD0OMzMN8xi1btWnKiL1rOC8agAQVx7bdko2O9eh3MQMSFrbD2Tgl+KsFoO7hZY&#10;an/mLZ2qZESGcCxRQZNSKKWMdUMO48gH4ux9+85hyrIzUnd4znDXyklRzKRDy3mhwUAvDdU/1dEp&#10;eApjU+Hn4es92E0wH2/VBddWqYf7fv0MIlGf/sO39kYrmDxO4e9MP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zLsjEAAAA3AAAAA8AAAAAAAAAAAAAAAAAmAIAAGRycy9k&#10;b3ducmV2LnhtbFBLBQYAAAAABAAEAPUAAACJAwAAAAA=&#10;" fillcolor="#fbd387 [1943]" stroked="f"/>
                  <v:oval id="Oval 505" o:spid="_x0000_s1038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2vMQA&#10;AADcAAAADwAAAGRycy9kb3ducmV2LnhtbESPQWsCMRSE7wX/Q3iF3jSriLVbo0ihYHtzFdreHpvX&#10;bOjmJW6ibv31piD0OMzMN8xi1btWnKiL1rOC8agAQVx7bdko2O9eh3MQMSFrbD2Tgl+KsFoO7hZY&#10;an/mLZ2qZESGcCxRQZNSKKWMdUMO48gH4ux9+85hyrIzUnd4znDXyklRzKRDy3mhwUAvDdU/1dEp&#10;eApjU+Hn4es92E0wH2/VBddWqYf7fv0MIlGf/sO39kYrmDxO4e9MP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atrzEAAAA3AAAAA8AAAAAAAAAAAAAAAAAmAIAAGRycy9k&#10;b3ducmV2LnhtbFBLBQYAAAAABAAEAPUAAACJAwAAAAA=&#10;" fillcolor="#fbd387 [1943]" stroked="f"/>
                  <v:oval id="Oval 506" o:spid="_x0000_s1039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lrMQA&#10;AADcAAAADwAAAGRycy9kb3ducmV2LnhtbESPQWvCQBSE7wX/w/KE3uomqW0ldSMiKL0a66G3Z/Y1&#10;CWbfLrurxn/fLRR6HGbmG2a5Gs0gruRDb1lBPstAEDdW99wq+DxsnxYgQkTWOFgmBXcKsKomD0ss&#10;tb3xnq51bEWCcChRQRejK6UMTUcGw8w64uR9W28wJulbqT3eEtwMssiyV2mw57TQoaNNR825vhgF&#10;4ZgXX3O9825ugn0+7mt3OmyUepyO63cQkcb4H/5rf2gFxdsL/J5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UZazEAAAA3AAAAA8AAAAAAAAAAAAAAAAAmAIAAGRycy9k&#10;b3ducmV2LnhtbFBLBQYAAAAABAAEAPUAAACJAwAAAAA=&#10;" fillcolor="#fbd387 [1943]" stroked="f"/>
                  <v:oval id="Oval 507" o:spid="_x0000_s1040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b728MA&#10;AADcAAAADwAAAGRycy9kb3ducmV2LnhtbESPQWsCMRSE70L/Q3iF3jTrVrSsRhGhxaure+jtuXnd&#10;Xbp5CUnU9d8bodDjMDPfMKvNYHpxJR86ywqmkwwEcW11x42C0/Fz/AEiRGSNvWVScKcAm/XLaIWF&#10;tjc+0LWMjUgQDgUqaGN0hZShbslgmFhHnLwf6w3GJH0jtcdbgpte5lk2lwY7TgstOtq1VP+WF6Mg&#10;VNP8e6a/vJuZYN+rQ+nOx51Sb6/Ddgki0hD/w3/tvVaQL+bwPJOO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b728MAAADcAAAADwAAAAAAAAAAAAAAAACYAgAAZHJzL2Rv&#10;d25yZXYueG1sUEsFBgAAAAAEAAQA9QAAAIgDAAAAAA==&#10;" fillcolor="#fbd387 [1943]" stroked="f"/>
                  <v:oval id="Oval 508" o:spid="_x0000_s1041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Em/ccA&#10;AADcAAAADwAAAGRycy9kb3ducmV2LnhtbESPQUsDMRSE74L/IbxCbzbbolbWpkVWSqVCbVcv3p6b&#10;t9nFzcuaxHb7740geBxm5htmsRpsJ47kQ+tYwXSSgSCunG7ZKHh7XV/dgQgRWWPnmBScKcBqeXmx&#10;wFy7Ex/oWEYjEoRDjgqaGPtcylA1ZDFMXE+cvNp5izFJb6T2eEpw28lZlt1Kiy2nhQZ7KhqqPstv&#10;qyA8X7/XtX98udkb87EudttNUX4pNR4ND/cgIg3xP/zXftIKZvM5/J5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RJv3HAAAA3AAAAA8AAAAAAAAAAAAAAAAAmAIAAGRy&#10;cy9kb3ducmV2LnhtbFBLBQYAAAAABAAEAPUAAACMAwAAAAA=&#10;" fillcolor="#fbd387 [1943]" stroked="f"/>
                  <v:oval id="Oval 509" o:spid="_x0000_s1042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yj8QA&#10;AADcAAAADwAAAGRycy9kb3ducmV2LnhtbERPz0/CMBS+m/g/NM+Em3QSQTIpxMwQDCSow4u35/rW&#10;La6vs60w/nt6MPH45fu9WA22E0fyoXWs4G6cgSCunG7ZKPg4rG/nIEJE1tg5JgVnCrBaXl8tMNfu&#10;xO90LKMRKYRDjgqaGPtcylA1ZDGMXU+cuNp5izFBb6T2eErhtpOTLJtJiy2nhgZ7KhqqvstfqyDs&#10;7j/r2j+/Tt+M+VoX++2mKH+UGt0MT48gIg3xX/znftEKJg9pbTqTj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Oso/EAAAA3AAAAA8AAAAAAAAAAAAAAAAAmAIAAGRycy9k&#10;b3ducmV2LnhtbFBLBQYAAAAABAAEAPUAAACJAwAAAAA=&#10;" fillcolor="#fbd387 [1943]" stroked="f"/>
                  <v:oval id="Oval 510" o:spid="_x0000_s1043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SM8UA&#10;AADcAAAADwAAAGRycy9kb3ducmV2LnhtbESPQWvCQBSE74X+h+UVeqsbPdQmuoqkCK2eGlvw+Mg+&#10;k2j2bci+avz3bqHgcZiZb5j5cnCtOlMfGs8GxqMEFHHpbcOVge/d+uUNVBBki61nMnClAMvF48Mc&#10;M+sv/EXnQioVIRwyNFCLdJnWoazJYRj5jjh6B987lCj7StseLxHuWj1JklftsOG4UGNHeU3lqfh1&#10;BorPzSmk232+ceNVfixknb7LjzHPT8NqBkpokHv4v/1hDUymKfydiUdA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UtIzxQAAANwAAAAPAAAAAAAAAAAAAAAAAJgCAABkcnMv&#10;ZG93bnJldi54bWxQSwUGAAAAAAQABAD1AAAAigMAAAAA&#10;" fillcolor="#fbd387 [1943]" stroked="f"/>
                  <v:oval id="Oval 511" o:spid="_x0000_s1044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0LicEA&#10;AADcAAAADwAAAGRycy9kb3ducmV2LnhtbERPTWvCQBC9F/wPywje6kYPoqmrSERQe2pU6HHITpPU&#10;7GzIjhr/vXso9Ph438t17xp1py7Ung1Mxgko4sLbmksD59PufQ4qCLLFxjMZeFKA9WrwtsTU+gd/&#10;0T2XUsUQDikaqETaVOtQVOQwjH1LHLkf3zmUCLtS2w4fMdw1epokM+2w5thQYUtZRcU1vzkD+eF4&#10;DYvP7+zoJpvsN5fdYisXY0bDfvMBSqiXf/Gfe28NTOdxfjwTj4Be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9C4nBAAAA3AAAAA8AAAAAAAAAAAAAAAAAmAIAAGRycy9kb3du&#10;cmV2LnhtbFBLBQYAAAAABAAEAPUAAACGAwAAAAA=&#10;" fillcolor="#fbd387 [1943]" stroked="f"/>
                </v:group>
                <v:oval id="Oval 512" o:spid="_x0000_s1045" style="position:absolute;left:1713;top:11107;width:551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S08QA&#10;AADcAAAADwAAAGRycy9kb3ducmV2LnhtbESP0WrCQBRE3wv+w3ILvtWNQSSmrhJbxT4URO0HXLLX&#10;bGj2bshuNP69KxT6OMzMGWa5HmwjrtT52rGC6SQBQVw6XXOl4Oe8e8tA+ICssXFMCu7kYb0avSwx&#10;1+7GR7qeQiUihH2OCkwIbS6lLw1Z9BPXEkfv4jqLIcqukrrDW4TbRqZJMpcWa44LBlv6MFT+nnqr&#10;YDMLxX7bfx52x+yCqV8U370plBq/DsU7iEBD+A//tb+0gjSbwv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pUtPEAAAA3AAAAA8AAAAAAAAAAAAAAAAAmAIAAGRycy9k&#10;b3ducmV2LnhtbFBLBQYAAAAABAAEAPUAAACJAwAAAAA=&#10;" fillcolor="white [3212]" stroked="f"/>
                <v:oval id="Oval 513" o:spid="_x0000_s1046" style="position:absolute;left:1767;top:11161;width:443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hA+MUA&#10;AADcAAAADwAAAGRycy9kb3ducmV2LnhtbESPQWvCQBSE70L/w/IKvenGKEVSVwnFSk9F0x56fGSf&#10;STT7NuyuSfz3XUHocZiZb5j1djSt6Mn5xrKC+SwBQVxa3XCl4Of7Y7oC4QOyxtYyKbiRh+3mabLG&#10;TNuBj9QXoRIRwj5DBXUIXSalL2sy6Ge2I47eyTqDIUpXSe1wiHDTyjRJXqXBhuNCjR2911ReiqtR&#10;sDvsD/mRluff/bLfDW6RF1+3QamX5zF/AxFoDP/hR/tTK0hXKdzPx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ED4xQAAANwAAAAPAAAAAAAAAAAAAAAAAJgCAABkcnMv&#10;ZG93bnJldi54bWxQSwUGAAAAAAQABAD1AAAAigMAAAAA&#10;" fillcolor="#f9b639 [3207]" stroked="f"/>
                <v:oval id="Oval 514" o:spid="_x0000_s1047" style="position:absolute;left:1599;top:10993;width:779;height:779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PHVMQA&#10;AADcAAAADwAAAGRycy9kb3ducmV2LnhtbESPQWvCQBSE7wX/w/IEb3VjhBKiq4i2xWu1gsdn9pkE&#10;s2+32dVEf323IPQ4zMw3zHzZm0bcqPW1ZQWTcQKCuLC65lLB9/7jNQPhA7LGxjIpuJOH5WLwMsdc&#10;246/6LYLpYgQ9jkqqEJwuZS+qMigH1tHHL2zbQ2GKNtS6ha7CDeNTJPkTRqsOS5U6GhdUXHZXY0C&#10;d/85fJ5kM12nB5dt3rvt9eGPSo2G/WoGIlAf/sPP9lYrSLMp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x1TEAAAA3AAAAA8AAAAAAAAAAAAAAAAAmAIAAGRycy9k&#10;b3ducmV2LnhtbFBLBQYAAAAABAAEAPUAAACJAwAAAAA=&#10;" filled="f" fillcolor="white [3212]" strokecolor="#f9b639 [3207]" strokeweight="4.5pt">
                  <v:stroke dashstyle="1 1" endcap="round"/>
                </v:oval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41184" behindDoc="0" locked="0" layoutInCell="0" allowOverlap="1" wp14:anchorId="36F31F84" wp14:editId="280CE432">
                <wp:simplePos x="0" y="0"/>
                <wp:positionH relativeFrom="page">
                  <wp:posOffset>6192520</wp:posOffset>
                </wp:positionH>
                <wp:positionV relativeFrom="page">
                  <wp:posOffset>6106795</wp:posOffset>
                </wp:positionV>
                <wp:extent cx="907415" cy="907415"/>
                <wp:effectExtent l="10795" t="8890" r="15240" b="7620"/>
                <wp:wrapNone/>
                <wp:docPr id="208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7415" cy="907415"/>
                          <a:chOff x="9889" y="8897"/>
                          <a:chExt cx="1429" cy="1429"/>
                        </a:xfrm>
                      </wpg:grpSpPr>
                      <wpg:grpSp>
                        <wpg:cNvPr id="209" name="Group 307"/>
                        <wpg:cNvGrpSpPr>
                          <a:grpSpLocks/>
                        </wpg:cNvGrpSpPr>
                        <wpg:grpSpPr bwMode="auto">
                          <a:xfrm rot="-1835632">
                            <a:off x="9889" y="8897"/>
                            <a:ext cx="1429" cy="1429"/>
                            <a:chOff x="2487" y="801"/>
                            <a:chExt cx="2960" cy="2960"/>
                          </a:xfrm>
                        </wpg:grpSpPr>
                        <wps:wsp>
                          <wps:cNvPr id="210" name="Oval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Oval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Oval 310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Oval 311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Oval 312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313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Oval 314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Oval 315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316"/>
                        <wpg:cNvGrpSpPr>
                          <a:grpSpLocks/>
                        </wpg:cNvGrpSpPr>
                        <wpg:grpSpPr bwMode="auto">
                          <a:xfrm rot="-1835632">
                            <a:off x="9965" y="8973"/>
                            <a:ext cx="1278" cy="1278"/>
                            <a:chOff x="2487" y="801"/>
                            <a:chExt cx="2960" cy="2960"/>
                          </a:xfrm>
                        </wpg:grpSpPr>
                        <wps:wsp>
                          <wps:cNvPr id="219" name="Oval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Oval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Oval 319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Oval 320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Oval 321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Oval 322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Oval 323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Oval 324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7" name="Oval 325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0200" y="9209"/>
                            <a:ext cx="807" cy="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326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0278" y="9286"/>
                            <a:ext cx="652" cy="6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254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327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0423" y="9431"/>
                            <a:ext cx="362" cy="36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B5AFA" id="Group 306" o:spid="_x0000_s1026" style="position:absolute;margin-left:487.6pt;margin-top:480.85pt;width:71.45pt;height:71.45pt;z-index:251741184;mso-position-horizontal-relative:page;mso-position-vertical-relative:page" coordorigin="9889,8897" coordsize="1429,1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" o:allowincell="f">
                <v:group id="Group 307" o:spid="_x0000_s1027" style="position:absolute;left:9889;top:8897;width:1429;height:1429;rotation:-2005000fd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GZ6wwwAAANwAAAAP&#10;AAAAAAAAAAAAAAAAAKoCAABkcnMvZG93bnJldi54bWxQSwUGAAAAAAQABAD6AAAAmgMAAAAA&#10;">
                  <v:oval id="Oval 308" o:spid="_x0000_s1028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9iz8IA&#10;AADcAAAADwAAAGRycy9kb3ducmV2LnhtbERP3WrCMBS+H/gO4Qi7m6lljK4apZuW7WIw2u0BDs2x&#10;KTYnpUm1vr25GOzy4/vf7mfbiwuNvnOsYL1KQBA3TnfcKvj9KZ8yED4ga+wdk4IbedjvFg9bzLW7&#10;ckWXOrQihrDPUYEJYcil9I0hi37lBuLIndxoMUQ4tlKPeI3htpdpkrxIix3HBoMDvRtqzvVkFbw9&#10;h+LjOB2+yyo7Yepfi6/JFEo9LudiAyLQHP7Ff+5PrSBdx/nxTDwC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b2LPwgAAANwAAAAPAAAAAAAAAAAAAAAAAJgCAABkcnMvZG93&#10;bnJldi54bWxQSwUGAAAAAAQABAD1AAAAhwMAAAAA&#10;" fillcolor="white [3212]" stroked="f"/>
                  <v:oval id="Oval 309" o:spid="_x0000_s1029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HVMQA&#10;AADcAAAADwAAAGRycy9kb3ducmV2LnhtbESP0WrCQBRE3wv9h+UWfKubhCKaukqqFX0oiNoPuGSv&#10;2dDs3ZDdaPx7VxD6OMzMGWa+HGwjLtT52rGCdJyAIC6drrlS8HvavE9B+ICssXFMCm7kYbl4fZlj&#10;rt2VD3Q5hkpECPscFZgQ2lxKXxqy6MeuJY7e2XUWQ5RdJXWH1wi3jcySZCIt1hwXDLa0MlT+HXur&#10;4OsjFNvvfr3fHKZnzPys+OlNodTobSg+QQQawn/42d5pBVmawuN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jx1TEAAAA3AAAAA8AAAAAAAAAAAAAAAAAmAIAAGRycy9k&#10;b3ducmV2LnhtbFBLBQYAAAAABAAEAPUAAACJAwAAAAA=&#10;" fillcolor="white [3212]" stroked="f"/>
                  <v:oval id="Oval 310" o:spid="_x0000_s1030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OocQA&#10;AADcAAAADwAAAGRycy9kb3ducmV2LnhtbESPzWrDMBCE74G+g9hAb4lsF4JxowSnUOihPcRu74u1&#10;tU2slbFU/+Tpo0Igx2FmvmH2x9l0YqTBtZYVxNsIBHFldcu1gu/yfZOCcB5ZY2eZFCzk4Hh4Wu0x&#10;03biM42Fr0WAsMtQQeN9n0npqoYMuq3tiYP3aweDPsihlnrAKcBNJ5Mo2kmDLYeFBnt6a6i6FH9G&#10;ARX5dYl+Tl/xZ/KylJfcpktslXpez/krCE+zf4Tv7Q+tIIkT+D8TjoA8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pDqHEAAAA3AAAAA8AAAAAAAAAAAAAAAAAmAIAAGRycy9k&#10;b3ducmV2LnhtbFBLBQYAAAAABAAEAPUAAACJAwAAAAA=&#10;" fillcolor="white [3212]" stroked="f"/>
                  <v:oval id="Oval 311" o:spid="_x0000_s1031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rOsQA&#10;AADcAAAADwAAAGRycy9kb3ducmV2LnhtbESPS2vDMBCE74X8B7GB3mr5AcW4UYJbCOTQHOqk98Xa&#10;2ibWyliqH/31VaDQ4zAz3zC7w2J6MdHoOssKkigGQVxb3XGj4Ho5PuUgnEfW2FsmBSs5OOw3Dzss&#10;tJ35g6bKNyJA2BWooPV+KKR0dUsGXWQH4uB92dGgD3JspB5xDnDTyzSOn6XBjsNCiwO9tVTfqm+j&#10;gKryZ40/X8/Je5qtl1tp8zWxSj1ul/IFhKfF/4f/2ietIE0yuJ8JR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lqzrEAAAA3AAAAA8AAAAAAAAAAAAAAAAAmAIAAGRycy9k&#10;b3ducmV2LnhtbFBLBQYAAAAABAAEAPUAAACJAwAAAAA=&#10;" fillcolor="white [3212]" stroked="f"/>
                  <v:oval id="Oval 312" o:spid="_x0000_s1032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6EesUA&#10;AADcAAAADwAAAGRycy9kb3ducmV2LnhtbESPQWvCQBSE74X+h+UVvDUbgxZJXaUUhRyEYvTi7ZF9&#10;SZZm34bsqtFf3xWEHoeZ+YZZrkfbiQsN3jhWME1SEMSV04YbBcfD9n0BwgdkjZ1jUnAjD+vV68sS&#10;c+2uvKdLGRoRIexzVNCG0OdS+qoliz5xPXH0ajdYDFEOjdQDXiPcdjJL0w9p0XBcaLGn75aq3/Js&#10;FZw2d7Mr6p97UdZmdjvO+4w2J6Umb+PXJ4hAY/gPP9uFVpBNZ/A4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oR6xQAAANwAAAAPAAAAAAAAAAAAAAAAAJgCAABkcnMv&#10;ZG93bnJldi54bWxQSwUGAAAAAAQABAD1AAAAigMAAAAA&#10;" fillcolor="white [3212]" stroked="f"/>
                  <v:oval id="Oval 313" o:spid="_x0000_s1033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Ih4cYA&#10;AADcAAAADwAAAGRycy9kb3ducmV2LnhtbESPwWrDMBBE74X+g9hCbrVsk4TiRjGlpOBDIdTNJbfF&#10;Wtui1spYauLk66tAIcdhZt4wm3K2gzjR5I1jBVmSgiBunDbcKTh8fzy/gPABWePgmBRcyEO5fXzY&#10;YKHdmb/oVIdORAj7AhX0IYyFlL7pyaJP3EgcvdZNFkOUUyf1hOcIt4PM03QtLRqOCz2O9N5T81P/&#10;WgXH3dV8Vu3+WtWtWV4OqzGn3VGpxdP89goi0Bzu4f92pRXk2QpuZ+IR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Ih4cYAAADcAAAADwAAAAAAAAAAAAAAAACYAgAAZHJz&#10;L2Rvd25yZXYueG1sUEsFBgAAAAAEAAQA9QAAAIsDAAAAAA==&#10;" fillcolor="white [3212]" stroked="f"/>
                  <v:oval id="Oval 314" o:spid="_x0000_s1034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TU8cA&#10;AADcAAAADwAAAGRycy9kb3ducmV2LnhtbESPT2vCQBTE7wW/w/KEXopuTGuQ6CpSqIiX+g/E2yP7&#10;TILZtzG7jamfvlso9DjMzG+Y2aIzlWipcaVlBaNhBII4s7rkXMHx8DGYgHAeWWNlmRR8k4PFvPc0&#10;w1TbO++o3ftcBAi7FBUU3teplC4ryKAb2po4eBfbGPRBNrnUDd4D3FQyjqJEGiw5LBRY03tB2XX/&#10;ZRScXl+65YNPevx2+VzdzttEng8bpZ773XIKwlPn/8N/7bVWEI8S+D0TjoC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6U1PHAAAA3AAAAA8AAAAAAAAAAAAAAAAAmAIAAGRy&#10;cy9kb3ducmV2LnhtbFBLBQYAAAAABAAEAPUAAACMAwAAAAA=&#10;" fillcolor="white [3212]" stroked="f"/>
                  <v:oval id="Oval 315" o:spid="_x0000_s1035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2yMgA&#10;AADcAAAADwAAAGRycy9kb3ducmV2LnhtbESPT2vCQBTE74LfYXmCF9GNtv4huooILaWXViMEb4/s&#10;Mwlm38bsVtN++m6h4HGYmd8wq01rKnGjxpWWFYxHEQjizOqScwXH5GW4AOE8ssbKMin4Jgebdbez&#10;wljbO+/pdvC5CBB2MSoovK9jKV1WkEE3sjVx8M62MeiDbHKpG7wHuKnkJIpm0mDJYaHAmnYFZZfD&#10;l1GQPg3a7Q+nevp8/ni9nj5n8pS8K9XvtdslCE+tf4T/229awWQ8h78z4Qj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tvbIyAAAANwAAAAPAAAAAAAAAAAAAAAAAJgCAABk&#10;cnMvZG93bnJldi54bWxQSwUGAAAAAAQABAD1AAAAjQMAAAAA&#10;" fillcolor="white [3212]" stroked="f"/>
                </v:group>
                <v:group id="Group 316" o:spid="_x0000_s1036" style="position:absolute;left:9965;top:8973;width:1278;height:1278;rotation:-2005000fd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yt9r8AAADcAAAADwAAAGRycy9kb3ducmV2LnhtbERPTYvCMBC9L/gfwgje&#10;1lTBVapRZBfBHnXV89CMTTGZ1Cba+u/NYWGPj/e92vTOiie1ofasYDLOQBCXXtdcKTj97j4XIEJE&#10;1mg9k4IXBdisBx8rzLXv+EDPY6xECuGQowITY5NLGUpDDsPYN8SJu/rWYUywraRusUvhzsppln1J&#10;hzWnBoMNfRsqb8eHU9DP7/ZinCmKwhXhZ9bZ+WN2Vmo07LdLEJH6+C/+c++1gukkrU1n0hGQ6zc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mMrfa/AAAA3AAAAA8AAAAA&#10;AAAAAAAAAAAAqgIAAGRycy9kb3ducmV2LnhtbFBLBQYAAAAABAAEAPoAAACWAwAAAAA=&#10;">
                  <v:oval id="Oval 317" o:spid="_x0000_s1037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T8gsQA&#10;AADcAAAADwAAAGRycy9kb3ducmV2LnhtbESPQWsCMRSE7wX/Q3gFbzW7HqSuRpFCQb25Lai3x+Y1&#10;G7p5iZtU1/76plDocZiZb5jlenCduFIfrWcF5aQAQdx4bdkoeH97fXoGEROyxs4zKbhThPVq9LDE&#10;SvsbH+haJyMyhGOFCtqUQiVlbFpyGCc+EGfvw/cOU5a9kbrHW4a7Tk6LYiYdWs4LLQZ6aan5rL+c&#10;gnkoTY2ny3kf7DaY467+xo1Vavw4bBYgEg3pP/zX3moF03IOv2fy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E/ILEAAAA3AAAAA8AAAAAAAAAAAAAAAAAmAIAAGRycy9k&#10;b3ducmV2LnhtbFBLBQYAAAAABAAEAPUAAACJAwAAAAA=&#10;" fillcolor="#fbd387 [1943]" stroked="f"/>
                  <v:oval id="Oval 318" o:spid="_x0000_s1038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fosEA&#10;AADcAAAADwAAAGRycy9kb3ducmV2LnhtbERPTWsCMRC9F/wPYQRvNesepF2NIoKg3rottN6GzZgN&#10;biZxE3XbX98cCj0+3vdyPbhO3KmP1rOC2bQAQdx4bdko+HjfPb+AiAlZY+eZFHxThPVq9LTESvsH&#10;v9G9TkbkEI4VKmhTCpWUsWnJYZz6QJy5s+8dpgx7I3WPjxzuOlkWxVw6tJwbWgy0bam51Den4DXM&#10;TI1f19Mx2H0wn4f6BzdWqcl42CxAJBrSv/jPvdcKyjLPz2fyE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Sn6LBAAAA3AAAAA8AAAAAAAAAAAAAAAAAmAIAAGRycy9kb3du&#10;cmV2LnhtbFBLBQYAAAAABAAEAPUAAACGAwAAAAA=&#10;" fillcolor="#fbd387 [1943]" stroked="f"/>
                  <v:oval id="Oval 319" o:spid="_x0000_s1039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MssIA&#10;AADcAAAADwAAAGRycy9kb3ducmV2LnhtbESPQYvCMBSE7wv+h/AEb2vaKstSjSKCi1fretjbs3m2&#10;xeYlJFmt/94IC3scZuYbZrkeTC9u5ENnWUE+zUAQ11Z33Cj4Pu7eP0GEiKyxt0wKHhRgvRq9LbHU&#10;9s4HulWxEQnCoUQFbYyulDLULRkMU+uIk3ex3mBM0jdSe7wnuOllkWUf0mDHaaFFR9uW6mv1axSE&#10;U178zPWXd3MT7Ox0qNz5uFVqMh42CxCRhvgf/mvvtYKiyOF1Jh0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EyywgAAANwAAAAPAAAAAAAAAAAAAAAAAJgCAABkcnMvZG93&#10;bnJldi54bWxQSwUGAAAAAAQABAD1AAAAhwMAAAAA&#10;" fillcolor="#fbd387 [1943]" stroked="f"/>
                  <v:oval id="Oval 320" o:spid="_x0000_s1040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7SxcIA&#10;AADcAAAADwAAAGRycy9kb3ducmV2LnhtbESPQWsCMRSE7wX/Q3hCbzVrlFJWo4hg8epaD709N8/d&#10;xc1LSFLd/nsjFHocZuYbZrkebC9uFGLnWMN0UoAgrp3puNHwddy9fYCICdlg75g0/FKE9Wr0ssTS&#10;uDsf6FalRmQIxxI1tCn5UspYt2QxTpwnzt7FBYspy9BIE/Ce4baXqijepcWO80KLnrYt1dfqx2qI&#10;p6n6npvP4Oc2utnpUPnzcav163jYLEAkGtJ/+K+9NxqUU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tLFwgAAANwAAAAPAAAAAAAAAAAAAAAAAJgCAABkcnMvZG93&#10;bnJldi54bWxQSwUGAAAAAAQABAD1AAAAhwMAAAAA&#10;" fillcolor="#fbd387 [1943]" stroked="f"/>
                  <v:oval id="Oval 321" o:spid="_x0000_s1041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kP48YA&#10;AADcAAAADwAAAGRycy9kb3ducmV2LnhtbESPT0vEMBTE74LfITzBm5taXZHadJHKsqLgn+rF27N5&#10;TYvNS02yu/XbmwXB4zAzv2HK1WxHsSMfBscKzhcZCOLW6YGNgve39dk1iBCRNY6OScEPBVhVx0cl&#10;Ftrt+ZV2TTQiQTgUqKCPcSqkDG1PFsPCTcTJ65y3GJP0RmqP+wS3o8yz7EpaHDgt9DhR3VP71Wyt&#10;gvB4+dF1/u55+WLM57p+etjUzbdSpyfz7Q2ISHP8D/+177WCPL+Aw5l0BGT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kP48YAAADcAAAADwAAAAAAAAAAAAAAAACYAgAAZHJz&#10;L2Rvd25yZXYueG1sUEsFBgAAAAAEAAQA9QAAAIsDAAAAAA==&#10;" fillcolor="#fbd387 [1943]" stroked="f"/>
                  <v:oval id="Oval 322" o:spid="_x0000_s1042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Xl8cA&#10;AADcAAAADwAAAGRycy9kb3ducmV2LnhtbESPT0vDQBTE74LfYXmF3uymoYqk3RaJlIqCf9Jeentm&#10;XzbB7Nu4u7bx27uC4HGYmd8wq81oe3EiHzrHCuazDARx7XTHRsFhv726BREissbeMSn4pgCb9eXF&#10;CgvtzvxGpyoakSAcClTQxjgUUoa6JYth5gbi5DXOW4xJeiO1x3OC217mWXYjLXacFlocqGyp/qi+&#10;rILwtDg2jb9/uX415n1bPj/uyupTqelkvFuCiDTG//Bf+0EryPMF/J5JR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wl5fHAAAA3AAAAA8AAAAAAAAAAAAAAAAAmAIAAGRy&#10;cy9kb3ducmV2LnhtbFBLBQYAAAAABAAEAPUAAACMAwAAAAA=&#10;" fillcolor="#fbd387 [1943]" stroked="f"/>
                  <v:oval id="Oval 323" o:spid="_x0000_s1043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z3K8UA&#10;AADcAAAADwAAAGRycy9kb3ducmV2LnhtbESPQWvCQBSE74X+h+UVeqsbA5UaXUVShFZPjS14fGSf&#10;STT7NmRfNf57t1DwOMzMN8x8ObhWnakPjWcD41ECirj0tuHKwPdu/fIGKgiyxdYzGbhSgOXi8WGO&#10;mfUX/qJzIZWKEA4ZGqhFukzrUNbkMIx8Rxy9g+8dSpR9pW2Plwh3rU6TZKIdNhwXauwor6k8Fb/O&#10;QPG5OYXpdp9v3HiVHwtZT9/lx5jnp2E1AyU0yD383/6wBtL0Ff7OxCO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PcrxQAAANwAAAAPAAAAAAAAAAAAAAAAAJgCAABkcnMv&#10;ZG93bnJldi54bWxQSwUGAAAAAAQABAD1AAAAigMAAAAA&#10;" fillcolor="#fbd387 [1943]" stroked="f"/>
                  <v:oval id="Oval 324" o:spid="_x0000_s1044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5pXMQA&#10;AADcAAAADwAAAGRycy9kb3ducmV2LnhtbESPQWvCQBSE74X+h+UVeqsbc5AaXUVSBGtPpi30+Mg+&#10;k9Ts25B9avz3riB4HGbmG2a+HFyrTtSHxrOB8SgBRVx623Bl4Od7/fYOKgiyxdYzGbhQgOXi+WmO&#10;mfVn3tGpkEpFCIcMDdQiXaZ1KGtyGEa+I47e3vcOJcq+0rbHc4S7VqdJMtEOG44LNXaU11QeiqMz&#10;UHxuD2H69Zdv3XiV/xeynn7IrzGvL8NqBkpokEf43t5YA2k6gduZeAT0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+aVzEAAAA3AAAAA8AAAAAAAAAAAAAAAAAmAIAAGRycy9k&#10;b3ducmV2LnhtbFBLBQYAAAAABAAEAPUAAACJAwAAAAA=&#10;" fillcolor="#fbd387 [1943]" stroked="f"/>
                </v:group>
                <v:oval id="Oval 325" o:spid="_x0000_s1045" style="position:absolute;left:10200;top:9209;width:807;height:805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p/7sUA&#10;AADcAAAADwAAAGRycy9kb3ducmV2LnhtbESPT2sCMRTE7wW/Q3hCbzXr0lZZjVKKxSK9+Ae9PjbP&#10;zermZZukuv32plDwOMzMb5jpvLONuJAPtWMFw0EGgrh0uuZKwW778TQGESKyxsYxKfilAPNZ72GK&#10;hXZXXtNlEyuRIBwKVGBibAspQ2nIYhi4ljh5R+ctxiR9JbXHa4LbRuZZ9iot1pwWDLb0bqg8b36s&#10;Ap2/nPZfplp9d36hRwe/XCyfD0o99ru3CYhIXbyH/9ufWkGej+DvTDo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n/uxQAAANwAAAAPAAAAAAAAAAAAAAAAAJgCAABkcnMv&#10;ZG93bnJldi54bWxQSwUGAAAAAAQABAD1AAAAigMAAAAA&#10;" fillcolor="white [3212]" stroked="f" strokecolor="white [3212]"/>
                <v:oval id="Oval 326" o:spid="_x0000_s1046" style="position:absolute;left:10278;top:9286;width:652;height:652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LxsAA&#10;AADcAAAADwAAAGRycy9kb3ducmV2LnhtbERPz2vCMBS+C/4P4QneNF3AajujqCDu4kE3dn40b02x&#10;eSlN1PrfL4fBjh/f7/V2cK14UB8azxre5hkI4sqbhmsNX5/H2QpEiMgGW8+k4UUBtpvxaI2l8U++&#10;0OMaa5FCOJSowcbYlVKGypLDMPcdceJ+fO8wJtjX0vT4TOGulSrLcumw4dRgsaODpep2vTsNt8X3&#10;Re1P91zly+LgaFHYVXHWejoZdu8gIg3xX/zn/jAalEpr05l0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mLxsAAAADcAAAADwAAAAAAAAAAAAAAAACYAgAAZHJzL2Rvd25y&#10;ZXYueG1sUEsFBgAAAAAEAAQA9QAAAIUDAAAAAA==&#10;" fillcolor="#fce1af [1303]" strokecolor="#f9b639 [3207]" strokeweight="2pt"/>
                <v:oval id="Oval 327" o:spid="_x0000_s1047" style="position:absolute;left:10423;top:9431;width:362;height:362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9/sMA&#10;AADcAAAADwAAAGRycy9kb3ducmV2LnhtbESPQWvCQBSE70L/w/IKvenGULRGVyktoV6NOfT4zD6T&#10;YPZtyG7j9t+7guBxmJlvmM0umE6MNLjWsoL5LAFBXFndcq2gPObTDxDOI2vsLJOCf3Kw275MNphp&#10;e+UDjYWvRYSwy1BB432fSemqhgy6me2Jo3e2g0Ef5VBLPeA1wk0n0yRZSIMtx4UGe/pqqLoUf0bB&#10;T9KF8bu8FHner/i9/T1VIV8q9fYaPtcgPAX/DD/ae60gTVdwPxOP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N9/sMAAADcAAAADwAAAAAAAAAAAAAAAACYAgAAZHJzL2Rv&#10;d25yZXYueG1sUEsFBgAAAAAEAAQA9QAAAIgDAAAAAA==&#10;" fillcolor="#f9b639 [3207]" stroked="f"/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43521" behindDoc="0" locked="0" layoutInCell="0" allowOverlap="1" wp14:anchorId="119B1275" wp14:editId="051FC024">
                <wp:simplePos x="0" y="0"/>
                <wp:positionH relativeFrom="page">
                  <wp:posOffset>5854700</wp:posOffset>
                </wp:positionH>
                <wp:positionV relativeFrom="page">
                  <wp:posOffset>6731000</wp:posOffset>
                </wp:positionV>
                <wp:extent cx="824230" cy="1438910"/>
                <wp:effectExtent l="0" t="311785" r="0" b="64135"/>
                <wp:wrapNone/>
                <wp:docPr id="176" name="Arc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738468">
                          <a:off x="0" y="0"/>
                          <a:ext cx="824230" cy="1438910"/>
                        </a:xfrm>
                        <a:custGeom>
                          <a:avLst/>
                          <a:gdLst>
                            <a:gd name="G0" fmla="+- 224 0 0"/>
                            <a:gd name="G1" fmla="+- 21600 0 0"/>
                            <a:gd name="G2" fmla="+- 21600 0 0"/>
                            <a:gd name="T0" fmla="*/ 0 w 20291"/>
                            <a:gd name="T1" fmla="*/ 1 h 21600"/>
                            <a:gd name="T2" fmla="*/ 20291 w 20291"/>
                            <a:gd name="T3" fmla="*/ 13607 h 21600"/>
                            <a:gd name="T4" fmla="*/ 224 w 2029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291" h="21600" fill="none" extrusionOk="0">
                              <a:moveTo>
                                <a:pt x="0" y="1"/>
                              </a:moveTo>
                              <a:cubicBezTo>
                                <a:pt x="74" y="0"/>
                                <a:pt x="149" y="-1"/>
                                <a:pt x="224" y="0"/>
                              </a:cubicBezTo>
                              <a:cubicBezTo>
                                <a:pt x="9067" y="0"/>
                                <a:pt x="17018" y="5391"/>
                                <a:pt x="20290" y="13607"/>
                              </a:cubicBezTo>
                            </a:path>
                            <a:path w="20291" h="21600" stroke="0" extrusionOk="0">
                              <a:moveTo>
                                <a:pt x="0" y="1"/>
                              </a:moveTo>
                              <a:cubicBezTo>
                                <a:pt x="74" y="0"/>
                                <a:pt x="149" y="-1"/>
                                <a:pt x="224" y="0"/>
                              </a:cubicBezTo>
                              <a:cubicBezTo>
                                <a:pt x="9067" y="0"/>
                                <a:pt x="17018" y="5391"/>
                                <a:pt x="20290" y="13607"/>
                              </a:cubicBezTo>
                              <a:lnTo>
                                <a:pt x="22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29AC" id="Arc 252" o:spid="_x0000_s1026" style="position:absolute;margin-left:461pt;margin-top:530pt;width:64.9pt;height:113.3pt;rotation:4083404fd;z-index:2515435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29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" o:allowincell="f" path="m,1nfc74,,149,-1,224,,9067,,17018,5391,20290,13607em,1nsc74,,149,-1,224,,9067,,17018,5391,20290,13607l224,21600,,1xe" filled="f" strokecolor="#abda78" strokeweight="3pt">
                <v:path arrowok="t" o:extrusionok="f" o:connecttype="custom" o:connectlocs="0,67;824230,906447;9099,1438910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55809" behindDoc="0" locked="0" layoutInCell="0" allowOverlap="1" wp14:anchorId="2E1AC9F2" wp14:editId="54C20A7A">
                <wp:simplePos x="0" y="0"/>
                <wp:positionH relativeFrom="page">
                  <wp:posOffset>851535</wp:posOffset>
                </wp:positionH>
                <wp:positionV relativeFrom="page">
                  <wp:posOffset>7562850</wp:posOffset>
                </wp:positionV>
                <wp:extent cx="364490" cy="471805"/>
                <wp:effectExtent l="22860" t="55245" r="0" b="53975"/>
                <wp:wrapNone/>
                <wp:docPr id="123" name="Arc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0829192" flipH="1">
                          <a:off x="0" y="0"/>
                          <a:ext cx="364490" cy="47180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1 w 21600"/>
                            <a:gd name="T1" fmla="*/ 0 h 21598"/>
                            <a:gd name="T2" fmla="*/ 21600 w 21600"/>
                            <a:gd name="T3" fmla="*/ 21598 h 21598"/>
                            <a:gd name="T4" fmla="*/ 0 w 21600"/>
                            <a:gd name="T5" fmla="*/ 21598 h 2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98" fill="none" extrusionOk="0">
                              <a:moveTo>
                                <a:pt x="310" y="0"/>
                              </a:moveTo>
                              <a:cubicBezTo>
                                <a:pt x="12117" y="170"/>
                                <a:pt x="21600" y="9789"/>
                                <a:pt x="21600" y="21598"/>
                              </a:cubicBezTo>
                            </a:path>
                            <a:path w="21600" h="21598" stroke="0" extrusionOk="0">
                              <a:moveTo>
                                <a:pt x="310" y="0"/>
                              </a:moveTo>
                              <a:cubicBezTo>
                                <a:pt x="12117" y="170"/>
                                <a:pt x="21600" y="9789"/>
                                <a:pt x="21600" y="21598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B6DF8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56C85" id="Arc 274" o:spid="_x0000_s1026" style="position:absolute;margin-left:67.05pt;margin-top:595.5pt;width:28.7pt;height:37.15pt;rotation:841928fd;flip:x;z-index:2515558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" o:allowincell="f" path="m310,nfc12117,170,21600,9789,21600,21598em310,nsc12117,170,21600,9789,21600,21598l,21598,310,xe" filled="f" strokecolor="#b6df89" strokeweight="3pt">
                <v:path arrowok="t" o:extrusionok="f" o:connecttype="custom" o:connectlocs="5248,0;364490,471805;0,471805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54785" behindDoc="0" locked="0" layoutInCell="0" allowOverlap="1" wp14:anchorId="3318C1B0" wp14:editId="57CB4ED5">
                <wp:simplePos x="0" y="0"/>
                <wp:positionH relativeFrom="page">
                  <wp:posOffset>848360</wp:posOffset>
                </wp:positionH>
                <wp:positionV relativeFrom="page">
                  <wp:posOffset>7519670</wp:posOffset>
                </wp:positionV>
                <wp:extent cx="364490" cy="471805"/>
                <wp:effectExtent l="29210" t="21590" r="25400" b="20955"/>
                <wp:wrapNone/>
                <wp:docPr id="122" name="Arc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8085" flipH="1">
                          <a:off x="0" y="0"/>
                          <a:ext cx="364490" cy="47180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1 w 21600"/>
                            <a:gd name="T1" fmla="*/ 0 h 21598"/>
                            <a:gd name="T2" fmla="*/ 21600 w 21600"/>
                            <a:gd name="T3" fmla="*/ 21598 h 21598"/>
                            <a:gd name="T4" fmla="*/ 0 w 21600"/>
                            <a:gd name="T5" fmla="*/ 21598 h 2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98" fill="none" extrusionOk="0">
                              <a:moveTo>
                                <a:pt x="310" y="0"/>
                              </a:moveTo>
                              <a:cubicBezTo>
                                <a:pt x="12117" y="170"/>
                                <a:pt x="21600" y="9789"/>
                                <a:pt x="21600" y="21598"/>
                              </a:cubicBezTo>
                            </a:path>
                            <a:path w="21600" h="21598" stroke="0" extrusionOk="0">
                              <a:moveTo>
                                <a:pt x="310" y="0"/>
                              </a:moveTo>
                              <a:cubicBezTo>
                                <a:pt x="12117" y="170"/>
                                <a:pt x="21600" y="9789"/>
                                <a:pt x="21600" y="21598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B6DF8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5F6B5" id="Arc 273" o:spid="_x0000_s1026" style="position:absolute;margin-left:66.8pt;margin-top:592.1pt;width:28.7pt;height:37.15pt;rotation:-85290fd;flip:x;z-index:2515547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" o:allowincell="f" path="m310,nfc12117,170,21600,9789,21600,21598em310,nsc12117,170,21600,9789,21600,21598l,21598,310,xe" filled="f" strokecolor="#b6df89" strokeweight="3pt">
                <v:path arrowok="t" o:extrusionok="f" o:connecttype="custom" o:connectlocs="5248,0;364490,471805;0,471805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53761" behindDoc="0" locked="0" layoutInCell="0" allowOverlap="1" wp14:anchorId="2D9C2FAD" wp14:editId="5BDDC1B5">
                <wp:simplePos x="0" y="0"/>
                <wp:positionH relativeFrom="page">
                  <wp:posOffset>661670</wp:posOffset>
                </wp:positionH>
                <wp:positionV relativeFrom="page">
                  <wp:posOffset>8552180</wp:posOffset>
                </wp:positionV>
                <wp:extent cx="567690" cy="1414780"/>
                <wp:effectExtent l="0" t="44450" r="46990" b="0"/>
                <wp:wrapNone/>
                <wp:docPr id="121" name="Arc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" cy="1414780"/>
                        </a:xfrm>
                        <a:custGeom>
                          <a:avLst/>
                          <a:gdLst>
                            <a:gd name="G0" fmla="+- 0 0 0"/>
                            <a:gd name="G1" fmla="+- 20487 0 0"/>
                            <a:gd name="G2" fmla="+- 21600 0 0"/>
                            <a:gd name="T0" fmla="*/ 6843 w 21453"/>
                            <a:gd name="T1" fmla="*/ 0 h 20487"/>
                            <a:gd name="T2" fmla="*/ 21453 w 21453"/>
                            <a:gd name="T3" fmla="*/ 17971 h 20487"/>
                            <a:gd name="T4" fmla="*/ 0 w 21453"/>
                            <a:gd name="T5" fmla="*/ 20487 h 20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453" h="20487" fill="none" extrusionOk="0">
                              <a:moveTo>
                                <a:pt x="6843" y="-1"/>
                              </a:moveTo>
                              <a:cubicBezTo>
                                <a:pt x="14784" y="2652"/>
                                <a:pt x="20477" y="9655"/>
                                <a:pt x="21452" y="17971"/>
                              </a:cubicBezTo>
                            </a:path>
                            <a:path w="21453" h="20487" stroke="0" extrusionOk="0">
                              <a:moveTo>
                                <a:pt x="6843" y="-1"/>
                              </a:moveTo>
                              <a:cubicBezTo>
                                <a:pt x="14784" y="2652"/>
                                <a:pt x="20477" y="9655"/>
                                <a:pt x="21452" y="17971"/>
                              </a:cubicBezTo>
                              <a:lnTo>
                                <a:pt x="0" y="20487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39E27" id="Arc 272" o:spid="_x0000_s1026" style="position:absolute;margin-left:52.1pt;margin-top:673.4pt;width:44.7pt;height:111.4pt;z-index:2515537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453,2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" o:allowincell="f" path="m6843,-1nfc14784,2652,20477,9655,21452,17971em6843,-1nsc14784,2652,20477,9655,21452,17971l,20487,6843,-1xe" filled="f" strokecolor="white [3212]" strokeweight="6pt">
                <v:stroke dashstyle="1 1" endcap="round"/>
                <v:path arrowok="t" o:extrusionok="f" o:connecttype="custom" o:connectlocs="181080,0;567690,1241031;0,1414780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52737" behindDoc="0" locked="0" layoutInCell="0" allowOverlap="1" wp14:anchorId="655D2FFE" wp14:editId="43070B0D">
                <wp:simplePos x="0" y="0"/>
                <wp:positionH relativeFrom="page">
                  <wp:posOffset>6279515</wp:posOffset>
                </wp:positionH>
                <wp:positionV relativeFrom="page">
                  <wp:posOffset>5218430</wp:posOffset>
                </wp:positionV>
                <wp:extent cx="951865" cy="467995"/>
                <wp:effectExtent l="12065" t="101600" r="83820" b="0"/>
                <wp:wrapNone/>
                <wp:docPr id="120" name="Arc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901518">
                          <a:off x="0" y="0"/>
                          <a:ext cx="951865" cy="467995"/>
                        </a:xfrm>
                        <a:custGeom>
                          <a:avLst/>
                          <a:gdLst>
                            <a:gd name="G0" fmla="+- 19934 0 0"/>
                            <a:gd name="G1" fmla="+- 21600 0 0"/>
                            <a:gd name="G2" fmla="+- 21600 0 0"/>
                            <a:gd name="T0" fmla="*/ 0 w 41534"/>
                            <a:gd name="T1" fmla="*/ 13283 h 21600"/>
                            <a:gd name="T2" fmla="*/ 41534 w 41534"/>
                            <a:gd name="T3" fmla="*/ 21600 h 21600"/>
                            <a:gd name="T4" fmla="*/ 19934 w 41534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534" h="21600" fill="none" extrusionOk="0">
                              <a:moveTo>
                                <a:pt x="-1" y="13282"/>
                              </a:moveTo>
                              <a:cubicBezTo>
                                <a:pt x="3355" y="5238"/>
                                <a:pt x="11217" y="-1"/>
                                <a:pt x="19934" y="0"/>
                              </a:cubicBezTo>
                              <a:cubicBezTo>
                                <a:pt x="31863" y="0"/>
                                <a:pt x="41534" y="9670"/>
                                <a:pt x="41534" y="21600"/>
                              </a:cubicBezTo>
                            </a:path>
                            <a:path w="41534" h="21600" stroke="0" extrusionOk="0">
                              <a:moveTo>
                                <a:pt x="-1" y="13282"/>
                              </a:moveTo>
                              <a:cubicBezTo>
                                <a:pt x="3355" y="5238"/>
                                <a:pt x="11217" y="-1"/>
                                <a:pt x="19934" y="0"/>
                              </a:cubicBezTo>
                              <a:cubicBezTo>
                                <a:pt x="31863" y="0"/>
                                <a:pt x="41534" y="9670"/>
                                <a:pt x="41534" y="21600"/>
                              </a:cubicBezTo>
                              <a:lnTo>
                                <a:pt x="1993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7C755" id="Arc 271" o:spid="_x0000_s1026" style="position:absolute;margin-left:494.45pt;margin-top:410.9pt;width:74.95pt;height:36.85pt;rotation:-984698fd;z-index:2515527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534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" o:allowincell="f" path="m-1,13282nfc3355,5238,11217,-1,19934,,31863,,41534,9670,41534,21600em-1,13282nsc3355,5238,11217,-1,19934,,31863,,41534,9670,41534,21600r-21600,l-1,13282xe" filled="f" strokecolor="white [3212]" strokeweight="6pt">
                <v:stroke dashstyle="1 1" endcap="round"/>
                <v:path arrowok="t" o:extrusionok="f" o:connecttype="custom" o:connectlocs="0,287795;951865,467995;456842,467995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51713" behindDoc="0" locked="0" layoutInCell="0" allowOverlap="1" wp14:anchorId="003FBB28" wp14:editId="27FBA14F">
                <wp:simplePos x="0" y="0"/>
                <wp:positionH relativeFrom="page">
                  <wp:posOffset>6460490</wp:posOffset>
                </wp:positionH>
                <wp:positionV relativeFrom="page">
                  <wp:posOffset>8789670</wp:posOffset>
                </wp:positionV>
                <wp:extent cx="682625" cy="726440"/>
                <wp:effectExtent l="21590" t="5715" r="0" b="0"/>
                <wp:wrapNone/>
                <wp:docPr id="117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0745205" flipH="1">
                          <a:off x="0" y="0"/>
                          <a:ext cx="682625" cy="726440"/>
                          <a:chOff x="5727" y="4802"/>
                          <a:chExt cx="1896" cy="2018"/>
                        </a:xfrm>
                      </wpg:grpSpPr>
                      <wps:wsp>
                        <wps:cNvPr id="118" name="Freeform 269"/>
                        <wps:cNvSpPr>
                          <a:spLocks/>
                        </wps:cNvSpPr>
                        <wps:spPr bwMode="auto">
                          <a:xfrm rot="4482181" flipV="1">
                            <a:off x="5894" y="4635"/>
                            <a:ext cx="1562" cy="1896"/>
                          </a:xfrm>
                          <a:custGeom>
                            <a:avLst/>
                            <a:gdLst>
                              <a:gd name="T0" fmla="*/ 0 w 1780"/>
                              <a:gd name="T1" fmla="*/ 0 h 2160"/>
                              <a:gd name="T2" fmla="*/ 300 w 1780"/>
                              <a:gd name="T3" fmla="*/ 1580 h 2160"/>
                              <a:gd name="T4" fmla="*/ 1420 w 1780"/>
                              <a:gd name="T5" fmla="*/ 1860 h 2160"/>
                              <a:gd name="T6" fmla="*/ 1240 w 1780"/>
                              <a:gd name="T7" fmla="*/ 760 h 2160"/>
                              <a:gd name="T8" fmla="*/ 0 w 1780"/>
                              <a:gd name="T9" fmla="*/ 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0" h="2160">
                                <a:moveTo>
                                  <a:pt x="0" y="0"/>
                                </a:moveTo>
                                <a:cubicBezTo>
                                  <a:pt x="20" y="640"/>
                                  <a:pt x="0" y="1180"/>
                                  <a:pt x="300" y="1580"/>
                                </a:cubicBezTo>
                                <a:cubicBezTo>
                                  <a:pt x="600" y="1980"/>
                                  <a:pt x="1060" y="2160"/>
                                  <a:pt x="1420" y="1860"/>
                                </a:cubicBezTo>
                                <a:cubicBezTo>
                                  <a:pt x="1780" y="1560"/>
                                  <a:pt x="1680" y="980"/>
                                  <a:pt x="1240" y="760"/>
                                </a:cubicBezTo>
                                <a:cubicBezTo>
                                  <a:pt x="800" y="540"/>
                                  <a:pt x="660" y="7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DA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rc 270"/>
                        <wps:cNvSpPr>
                          <a:spLocks/>
                        </wps:cNvSpPr>
                        <wps:spPr bwMode="auto">
                          <a:xfrm>
                            <a:off x="6380" y="5160"/>
                            <a:ext cx="1048" cy="166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8210"/>
                              <a:gd name="T1" fmla="*/ 0 h 21600"/>
                              <a:gd name="T2" fmla="*/ 18210 w 18210"/>
                              <a:gd name="T3" fmla="*/ 9983 h 21600"/>
                              <a:gd name="T4" fmla="*/ 0 w 1821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210" h="21600" fill="none" extrusionOk="0">
                                <a:moveTo>
                                  <a:pt x="0" y="0"/>
                                </a:moveTo>
                                <a:cubicBezTo>
                                  <a:pt x="7376" y="0"/>
                                  <a:pt x="14242" y="3764"/>
                                  <a:pt x="18210" y="9982"/>
                                </a:cubicBezTo>
                              </a:path>
                              <a:path w="18210" h="21600" stroke="0" extrusionOk="0">
                                <a:moveTo>
                                  <a:pt x="0" y="0"/>
                                </a:moveTo>
                                <a:cubicBezTo>
                                  <a:pt x="7376" y="0"/>
                                  <a:pt x="14242" y="3764"/>
                                  <a:pt x="18210" y="998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CCE9A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EDEC0" id="Group 268" o:spid="_x0000_s1026" style="position:absolute;margin-left:508.7pt;margin-top:692.1pt;width:53.75pt;height:57.2pt;rotation:933664fd;flip:x;z-index:251551713;mso-position-horizontal-relative:page;mso-position-vertical-relative:page" coordorigin="5727,4802" coordsize="1896,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" o:allowincell="f">
                <v:shape id="Freeform 269" o:spid="_x0000_s1027" style="position:absolute;left:5894;top:4635;width:1562;height:1896;rotation:-4895737fd;flip:y;visibility:visible;mso-wrap-style:square;v-text-anchor:top" coordsize="1780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0Z8AA&#10;AADcAAAADwAAAGRycy9kb3ducmV2LnhtbESPT4vCMBDF74LfIcyCN00VUalGWRcWvPrvPjTTpthM&#10;ShNt99vvHARvM7w37/1mdxh8o17UxTqwgfksA0VcBFtzZeB2/Z1uQMWEbLEJTAb+KMJhPx7tMLeh&#10;5zO9LqlSEsIxRwMupTbXOhaOPMZZaIlFK0PnMcnaVdp22Eu4b/Qiy1baY83S4LClH0fF4/L0Bs59&#10;+bgu7svj+lTyE6uw2jiPxky+hu8tqERD+pjf1ycr+HOhlWdkAr3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z0Z8AAAADcAAAADwAAAAAAAAAAAAAAAACYAgAAZHJzL2Rvd25y&#10;ZXYueG1sUEsFBgAAAAAEAAQA9QAAAIUDAAAAAA==&#10;" path="m,c20,640,,1180,300,1580v300,400,760,580,1120,280c1780,1560,1680,980,1240,760,800,540,660,740,,xe" fillcolor="#abda78" stroked="f">
                  <v:path arrowok="t" o:connecttype="custom" o:connectlocs="0,0;263,1387;1246,1633;1088,667;0,0" o:connectangles="0,0,0,0,0"/>
                </v:shape>
                <v:shape id="Arc 270" o:spid="_x0000_s1028" style="position:absolute;left:6380;top:5160;width:1048;height:1660;visibility:visible;mso-wrap-style:square;v-text-anchor:top" coordsize="182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fEcIA&#10;AADcAAAADwAAAGRycy9kb3ducmV2LnhtbERPTWvCQBC9C/6HZYRepG4sIk3qKhJo68WDqXieZsdN&#10;aHY2ZFcT/31XELzN433OajPYRlyp87VjBfNZAoK4dLpmo+D48/n6DsIHZI2NY1JwIw+b9Xi0wky7&#10;ng90LYIRMYR9hgqqENpMSl9WZNHPXEscubPrLIYIOyN1h30Mt418S5KltFhzbKiwpbyi8q+4WAWm&#10;n17O5XfOi1teNKffr73emlSpl8mw/QARaAhP8cO903H+PIX7M/EC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ZN8RwgAAANwAAAAPAAAAAAAAAAAAAAAAAJgCAABkcnMvZG93&#10;bnJldi54bWxQSwUGAAAAAAQABAD1AAAAhwMAAAAA&#10;" path="m,nfc7376,,14242,3764,18210,9982em,nsc7376,,14242,3764,18210,9982l,21600,,xe" filled="f" strokecolor="#cce9ad" strokeweight="2.25pt">
                  <v:path arrowok="t" o:extrusionok="f" o:connecttype="custom" o:connectlocs="0,0;1048,767;0,1660" o:connectangles="0,0,0"/>
                </v:shape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50689" behindDoc="0" locked="0" layoutInCell="0" allowOverlap="1" wp14:anchorId="7B681AE1" wp14:editId="63DC2764">
                <wp:simplePos x="0" y="0"/>
                <wp:positionH relativeFrom="page">
                  <wp:posOffset>730250</wp:posOffset>
                </wp:positionH>
                <wp:positionV relativeFrom="page">
                  <wp:posOffset>6499225</wp:posOffset>
                </wp:positionV>
                <wp:extent cx="413385" cy="440055"/>
                <wp:effectExtent l="0" t="1270" r="18415" b="0"/>
                <wp:wrapNone/>
                <wp:docPr id="114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861391">
                          <a:off x="0" y="0"/>
                          <a:ext cx="413385" cy="440055"/>
                          <a:chOff x="5727" y="4802"/>
                          <a:chExt cx="1896" cy="2018"/>
                        </a:xfrm>
                      </wpg:grpSpPr>
                      <wps:wsp>
                        <wps:cNvPr id="115" name="Freeform 266"/>
                        <wps:cNvSpPr>
                          <a:spLocks/>
                        </wps:cNvSpPr>
                        <wps:spPr bwMode="auto">
                          <a:xfrm rot="4482181" flipV="1">
                            <a:off x="5894" y="4635"/>
                            <a:ext cx="1562" cy="1896"/>
                          </a:xfrm>
                          <a:custGeom>
                            <a:avLst/>
                            <a:gdLst>
                              <a:gd name="T0" fmla="*/ 0 w 1780"/>
                              <a:gd name="T1" fmla="*/ 0 h 2160"/>
                              <a:gd name="T2" fmla="*/ 300 w 1780"/>
                              <a:gd name="T3" fmla="*/ 1580 h 2160"/>
                              <a:gd name="T4" fmla="*/ 1420 w 1780"/>
                              <a:gd name="T5" fmla="*/ 1860 h 2160"/>
                              <a:gd name="T6" fmla="*/ 1240 w 1780"/>
                              <a:gd name="T7" fmla="*/ 760 h 2160"/>
                              <a:gd name="T8" fmla="*/ 0 w 1780"/>
                              <a:gd name="T9" fmla="*/ 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0" h="2160">
                                <a:moveTo>
                                  <a:pt x="0" y="0"/>
                                </a:moveTo>
                                <a:cubicBezTo>
                                  <a:pt x="20" y="640"/>
                                  <a:pt x="0" y="1180"/>
                                  <a:pt x="300" y="1580"/>
                                </a:cubicBezTo>
                                <a:cubicBezTo>
                                  <a:pt x="600" y="1980"/>
                                  <a:pt x="1060" y="2160"/>
                                  <a:pt x="1420" y="1860"/>
                                </a:cubicBezTo>
                                <a:cubicBezTo>
                                  <a:pt x="1780" y="1560"/>
                                  <a:pt x="1680" y="980"/>
                                  <a:pt x="1240" y="760"/>
                                </a:cubicBezTo>
                                <a:cubicBezTo>
                                  <a:pt x="800" y="540"/>
                                  <a:pt x="660" y="7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DA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rc 267"/>
                        <wps:cNvSpPr>
                          <a:spLocks/>
                        </wps:cNvSpPr>
                        <wps:spPr bwMode="auto">
                          <a:xfrm>
                            <a:off x="6380" y="5160"/>
                            <a:ext cx="1048" cy="166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8210"/>
                              <a:gd name="T1" fmla="*/ 0 h 21600"/>
                              <a:gd name="T2" fmla="*/ 18210 w 18210"/>
                              <a:gd name="T3" fmla="*/ 9983 h 21600"/>
                              <a:gd name="T4" fmla="*/ 0 w 1821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210" h="21600" fill="none" extrusionOk="0">
                                <a:moveTo>
                                  <a:pt x="0" y="0"/>
                                </a:moveTo>
                                <a:cubicBezTo>
                                  <a:pt x="7376" y="0"/>
                                  <a:pt x="14242" y="3764"/>
                                  <a:pt x="18210" y="9982"/>
                                </a:cubicBezTo>
                              </a:path>
                              <a:path w="18210" h="21600" stroke="0" extrusionOk="0">
                                <a:moveTo>
                                  <a:pt x="0" y="0"/>
                                </a:moveTo>
                                <a:cubicBezTo>
                                  <a:pt x="7376" y="0"/>
                                  <a:pt x="14242" y="3764"/>
                                  <a:pt x="18210" y="998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CE9A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FF53F" id="Group 265" o:spid="_x0000_s1026" style="position:absolute;margin-left:57.5pt;margin-top:511.75pt;width:32.55pt;height:34.65pt;rotation:940869fd;z-index:251550689;mso-position-horizontal-relative:page;mso-position-vertical-relative:page" coordorigin="5727,4802" coordsize="1896,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" o:allowincell="f">
                <v:shape id="Freeform 266" o:spid="_x0000_s1027" style="position:absolute;left:5894;top:4635;width:1562;height:1896;rotation:-4895737fd;flip:y;visibility:visible;mso-wrap-style:square;v-text-anchor:top" coordsize="1780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1b+b8A&#10;AADcAAAADwAAAGRycy9kb3ducmV2LnhtbERPTYvCMBC9L/gfwgje1rTiVqnGoguCV+3ufWimTbGZ&#10;lCba7r83Cwt7m8f7nH0x2U48afCtYwXpMgFBXDndcqPgqzy/b0H4gKyxc0wKfshDcZi97THXbuQr&#10;PW+hETGEfY4KTAh9LqWvDFn0S9cTR652g8UQ4dBIPeAYw20nV0mSSYstxwaDPX0aqu63h1VwHet7&#10;ufpenzaXmh/YuGxrLCq1mE/HHYhAU/gX/7kvOs5PP+D3mXiBP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7Vv5vwAAANwAAAAPAAAAAAAAAAAAAAAAAJgCAABkcnMvZG93bnJl&#10;di54bWxQSwUGAAAAAAQABAD1AAAAhAMAAAAA&#10;" path="m,c20,640,,1180,300,1580v300,400,760,580,1120,280c1780,1560,1680,980,1240,760,800,540,660,740,,xe" fillcolor="#abda78" stroked="f">
                  <v:path arrowok="t" o:connecttype="custom" o:connectlocs="0,0;263,1387;1246,1633;1088,667;0,0" o:connectangles="0,0,0,0,0"/>
                </v:shape>
                <v:shape id="Arc 267" o:spid="_x0000_s1028" style="position:absolute;left:6380;top:5160;width:1048;height:1660;visibility:visible;mso-wrap-style:square;v-text-anchor:top" coordsize="182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bJ8cA&#10;AADcAAAADwAAAGRycy9kb3ducmV2LnhtbESPT2vCQBDF70K/wzKF3nRjCiLRjUhR+sdLqyLxNmTH&#10;JDQ7G3a3Gvvp3YLQ2wzvzfu9mS9604ozOd9YVjAeJSCIS6sbrhTsd+vhFIQPyBpby6TgSh4W+cNg&#10;jpm2F/6i8zZUIoawz1BBHUKXSenLmgz6ke2Io3ayzmCIq6ukdniJ4aaVaZJMpMGGI6HGjl5qKr+3&#10;PyZCXPv7vCl2K1d+psdrUhxe3z9SpZ4e++UMRKA+/Jvv12861h9P4O+ZOIHM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0GyfHAAAA3AAAAA8AAAAAAAAAAAAAAAAAmAIAAGRy&#10;cy9kb3ducmV2LnhtbFBLBQYAAAAABAAEAPUAAACMAwAAAAA=&#10;" path="m,nfc7376,,14242,3764,18210,9982em,nsc7376,,14242,3764,18210,9982l,21600,,xe" filled="f" strokecolor="#cce9ad" strokeweight="2pt">
                  <v:path arrowok="t" o:extrusionok="f" o:connecttype="custom" o:connectlocs="0,0;1048,767;0,1660" o:connectangles="0,0,0"/>
                </v:shape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49665" behindDoc="0" locked="0" layoutInCell="0" allowOverlap="1" wp14:anchorId="0FE018B3" wp14:editId="232037B0">
                <wp:simplePos x="0" y="0"/>
                <wp:positionH relativeFrom="page">
                  <wp:posOffset>730250</wp:posOffset>
                </wp:positionH>
                <wp:positionV relativeFrom="page">
                  <wp:posOffset>8291195</wp:posOffset>
                </wp:positionV>
                <wp:extent cx="570865" cy="1414780"/>
                <wp:effectExtent l="0" t="40640" r="80010" b="0"/>
                <wp:wrapNone/>
                <wp:docPr id="113" name="Arc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91296">
                          <a:off x="0" y="0"/>
                          <a:ext cx="570865" cy="1414780"/>
                        </a:xfrm>
                        <a:custGeom>
                          <a:avLst/>
                          <a:gdLst>
                            <a:gd name="G0" fmla="+- 0 0 0"/>
                            <a:gd name="G1" fmla="+- 20487 0 0"/>
                            <a:gd name="G2" fmla="+- 21600 0 0"/>
                            <a:gd name="T0" fmla="*/ 6843 w 21577"/>
                            <a:gd name="T1" fmla="*/ 0 h 20487"/>
                            <a:gd name="T2" fmla="*/ 21577 w 21577"/>
                            <a:gd name="T3" fmla="*/ 19482 h 20487"/>
                            <a:gd name="T4" fmla="*/ 0 w 21577"/>
                            <a:gd name="T5" fmla="*/ 20487 h 20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77" h="20487" fill="none" extrusionOk="0">
                              <a:moveTo>
                                <a:pt x="6843" y="-1"/>
                              </a:moveTo>
                              <a:cubicBezTo>
                                <a:pt x="15307" y="2826"/>
                                <a:pt x="21161" y="10567"/>
                                <a:pt x="21576" y="19482"/>
                              </a:cubicBezTo>
                            </a:path>
                            <a:path w="21577" h="20487" stroke="0" extrusionOk="0">
                              <a:moveTo>
                                <a:pt x="6843" y="-1"/>
                              </a:moveTo>
                              <a:cubicBezTo>
                                <a:pt x="15307" y="2826"/>
                                <a:pt x="21161" y="10567"/>
                                <a:pt x="21576" y="19482"/>
                              </a:cubicBezTo>
                              <a:lnTo>
                                <a:pt x="0" y="20487"/>
                              </a:lnTo>
                              <a:close/>
                            </a:path>
                          </a:pathLst>
                        </a:custGeom>
                        <a:noFill/>
                        <a:ln w="762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72B3D" id="Arc 264" o:spid="_x0000_s1026" style="position:absolute;margin-left:57.5pt;margin-top:652.85pt;width:44.95pt;height:111.4pt;rotation:-208946fd;z-index:2515496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577,2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" o:allowincell="f" path="m6843,-1nfc15307,2826,21161,10567,21576,19482em6843,-1nsc15307,2826,21161,10567,21576,19482l,20487,6843,-1xe" filled="f" strokecolor="#abda78" strokeweight="6pt">
                <v:path arrowok="t" o:extrusionok="f" o:connecttype="custom" o:connectlocs="181046,0;570865,1345377;0,1414780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46593" behindDoc="0" locked="0" layoutInCell="0" allowOverlap="1" wp14:anchorId="2605184E" wp14:editId="2C82391C">
                <wp:simplePos x="0" y="0"/>
                <wp:positionH relativeFrom="page">
                  <wp:posOffset>5483860</wp:posOffset>
                </wp:positionH>
                <wp:positionV relativeFrom="page">
                  <wp:posOffset>8171815</wp:posOffset>
                </wp:positionV>
                <wp:extent cx="925830" cy="1923415"/>
                <wp:effectExtent l="149860" t="0" r="372110" b="0"/>
                <wp:wrapNone/>
                <wp:docPr id="104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464072">
                          <a:off x="0" y="0"/>
                          <a:ext cx="925830" cy="1923415"/>
                          <a:chOff x="6793" y="9960"/>
                          <a:chExt cx="1458" cy="3029"/>
                        </a:xfrm>
                      </wpg:grpSpPr>
                      <wps:wsp>
                        <wps:cNvPr id="105" name="Arc 256"/>
                        <wps:cNvSpPr>
                          <a:spLocks/>
                        </wps:cNvSpPr>
                        <wps:spPr bwMode="auto">
                          <a:xfrm rot="-1591089">
                            <a:off x="6793" y="9960"/>
                            <a:ext cx="1382" cy="3029"/>
                          </a:xfrm>
                          <a:custGeom>
                            <a:avLst/>
                            <a:gdLst>
                              <a:gd name="G0" fmla="+- 0 0 0"/>
                              <a:gd name="G1" fmla="+- 18822 0 0"/>
                              <a:gd name="G2" fmla="+- 21600 0 0"/>
                              <a:gd name="T0" fmla="*/ 10598 w 21600"/>
                              <a:gd name="T1" fmla="*/ 0 h 28877"/>
                              <a:gd name="T2" fmla="*/ 19117 w 21600"/>
                              <a:gd name="T3" fmla="*/ 28877 h 28877"/>
                              <a:gd name="T4" fmla="*/ 0 w 21600"/>
                              <a:gd name="T5" fmla="*/ 18822 h 28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877" fill="none" extrusionOk="0">
                                <a:moveTo>
                                  <a:pt x="10597" y="0"/>
                                </a:moveTo>
                                <a:cubicBezTo>
                                  <a:pt x="17394" y="3827"/>
                                  <a:pt x="21600" y="11021"/>
                                  <a:pt x="21600" y="18822"/>
                                </a:cubicBezTo>
                                <a:cubicBezTo>
                                  <a:pt x="21600" y="22325"/>
                                  <a:pt x="20747" y="25776"/>
                                  <a:pt x="19116" y="28876"/>
                                </a:cubicBezTo>
                              </a:path>
                              <a:path w="21600" h="28877" stroke="0" extrusionOk="0">
                                <a:moveTo>
                                  <a:pt x="10597" y="0"/>
                                </a:moveTo>
                                <a:cubicBezTo>
                                  <a:pt x="17394" y="3827"/>
                                  <a:pt x="21600" y="11021"/>
                                  <a:pt x="21600" y="18822"/>
                                </a:cubicBezTo>
                                <a:cubicBezTo>
                                  <a:pt x="21600" y="22325"/>
                                  <a:pt x="20747" y="25776"/>
                                  <a:pt x="19116" y="28876"/>
                                </a:cubicBezTo>
                                <a:lnTo>
                                  <a:pt x="0" y="188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rc 257"/>
                        <wps:cNvSpPr>
                          <a:spLocks/>
                        </wps:cNvSpPr>
                        <wps:spPr bwMode="auto">
                          <a:xfrm rot="-983753">
                            <a:off x="6858" y="10410"/>
                            <a:ext cx="1382" cy="2534"/>
                          </a:xfrm>
                          <a:custGeom>
                            <a:avLst/>
                            <a:gdLst>
                              <a:gd name="G0" fmla="+- 0 0 0"/>
                              <a:gd name="G1" fmla="+- 16451 0 0"/>
                              <a:gd name="G2" fmla="+- 21600 0 0"/>
                              <a:gd name="T0" fmla="*/ 13997 w 21600"/>
                              <a:gd name="T1" fmla="*/ 0 h 24158"/>
                              <a:gd name="T2" fmla="*/ 20178 w 21600"/>
                              <a:gd name="T3" fmla="*/ 24158 h 24158"/>
                              <a:gd name="T4" fmla="*/ 0 w 21600"/>
                              <a:gd name="T5" fmla="*/ 16451 h 24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4158" fill="none" extrusionOk="0">
                                <a:moveTo>
                                  <a:pt x="13997" y="-1"/>
                                </a:moveTo>
                                <a:cubicBezTo>
                                  <a:pt x="18820" y="4103"/>
                                  <a:pt x="21600" y="10117"/>
                                  <a:pt x="21600" y="16451"/>
                                </a:cubicBezTo>
                                <a:cubicBezTo>
                                  <a:pt x="21600" y="19085"/>
                                  <a:pt x="21118" y="21697"/>
                                  <a:pt x="20178" y="24158"/>
                                </a:cubicBezTo>
                              </a:path>
                              <a:path w="21600" h="24158" stroke="0" extrusionOk="0">
                                <a:moveTo>
                                  <a:pt x="13997" y="-1"/>
                                </a:moveTo>
                                <a:cubicBezTo>
                                  <a:pt x="18820" y="4103"/>
                                  <a:pt x="21600" y="10117"/>
                                  <a:pt x="21600" y="16451"/>
                                </a:cubicBezTo>
                                <a:cubicBezTo>
                                  <a:pt x="21600" y="19085"/>
                                  <a:pt x="21118" y="21697"/>
                                  <a:pt x="20178" y="24158"/>
                                </a:cubicBezTo>
                                <a:lnTo>
                                  <a:pt x="0" y="164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rc 258"/>
                        <wps:cNvSpPr>
                          <a:spLocks/>
                        </wps:cNvSpPr>
                        <wps:spPr bwMode="auto">
                          <a:xfrm rot="-1144243">
                            <a:off x="6834" y="10118"/>
                            <a:ext cx="1382" cy="2842"/>
                          </a:xfrm>
                          <a:custGeom>
                            <a:avLst/>
                            <a:gdLst>
                              <a:gd name="G0" fmla="+- 0 0 0"/>
                              <a:gd name="G1" fmla="+- 19273 0 0"/>
                              <a:gd name="G2" fmla="+- 21600 0 0"/>
                              <a:gd name="T0" fmla="*/ 9752 w 21600"/>
                              <a:gd name="T1" fmla="*/ 0 h 27097"/>
                              <a:gd name="T2" fmla="*/ 20133 w 21600"/>
                              <a:gd name="T3" fmla="*/ 27097 h 27097"/>
                              <a:gd name="T4" fmla="*/ 0 w 21600"/>
                              <a:gd name="T5" fmla="*/ 19273 h 270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097" fill="none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1949"/>
                                  <a:pt x="21102" y="24602"/>
                                  <a:pt x="20133" y="27097"/>
                                </a:cubicBezTo>
                              </a:path>
                              <a:path w="21600" h="27097" stroke="0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1949"/>
                                  <a:pt x="21102" y="24602"/>
                                  <a:pt x="20133" y="27097"/>
                                </a:cubicBezTo>
                                <a:lnTo>
                                  <a:pt x="0" y="19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rc 259"/>
                        <wps:cNvSpPr>
                          <a:spLocks/>
                        </wps:cNvSpPr>
                        <wps:spPr bwMode="auto">
                          <a:xfrm rot="-632462">
                            <a:off x="6869" y="10335"/>
                            <a:ext cx="1382" cy="2527"/>
                          </a:xfrm>
                          <a:custGeom>
                            <a:avLst/>
                            <a:gdLst>
                              <a:gd name="G0" fmla="+- 0 0 0"/>
                              <a:gd name="G1" fmla="+- 19273 0 0"/>
                              <a:gd name="G2" fmla="+- 21600 0 0"/>
                              <a:gd name="T0" fmla="*/ 9752 w 21600"/>
                              <a:gd name="T1" fmla="*/ 0 h 24090"/>
                              <a:gd name="T2" fmla="*/ 21056 w 21600"/>
                              <a:gd name="T3" fmla="*/ 24090 h 24090"/>
                              <a:gd name="T4" fmla="*/ 0 w 21600"/>
                              <a:gd name="T5" fmla="*/ 19273 h 24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4090" fill="none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0893"/>
                                  <a:pt x="21417" y="22509"/>
                                  <a:pt x="21056" y="24090"/>
                                </a:cubicBezTo>
                              </a:path>
                              <a:path w="21600" h="24090" stroke="0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0893"/>
                                  <a:pt x="21417" y="22509"/>
                                  <a:pt x="21056" y="24090"/>
                                </a:cubicBezTo>
                                <a:lnTo>
                                  <a:pt x="0" y="19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A5295" id="Group 255" o:spid="_x0000_s1026" style="position:absolute;margin-left:431.8pt;margin-top:643.45pt;width:72.9pt;height:151.45pt;rotation:-506890fd;z-index:251546593;mso-position-horizontal-relative:page;mso-position-vertical-relative:page" coordorigin="6793,9960" coordsize="1458,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" o:allowincell="f">
                <v:shape id="Arc 256" o:spid="_x0000_s1027" style="position:absolute;left:6793;top:9960;width:1382;height:3029;rotation:-1737893fd;visibility:visible;mso-wrap-style:square;v-text-anchor:top" coordsize="21600,28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9qFsMA&#10;AADcAAAADwAAAGRycy9kb3ducmV2LnhtbERPTWsCMRC9F/ofwhS8iGaVWmU1igqCpR6sevE2bqab&#10;pZvJsoma/vumIPQ2j/c5s0W0tbhR6yvHCgb9DARx4XTFpYLTcdObgPABWWPtmBT8kIfF/Plphrl2&#10;d/6k2yGUIoWwz1GBCaHJpfSFIYu+7xrixH251mJIsC2lbvGewm0th1n2Ji1WnBoMNrQ2VHwfrlbB&#10;6szd4t3IaCPt9sfL7uN6eR0r1XmJyymIQDH8ix/urU7zsxH8PZMu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9qFsMAAADcAAAADwAAAAAAAAAAAAAAAACYAgAAZHJzL2Rv&#10;d25yZXYueG1sUEsFBgAAAAAEAAQA9QAAAIgDAAAAAA==&#10;" path="m10597,nfc17394,3827,21600,11021,21600,18822v,3503,-853,6954,-2484,10054em10597,nsc17394,3827,21600,11021,21600,18822v,3503,-853,6954,-2484,10054l,18822,10597,xe" filled="f" strokecolor="#abda78" strokeweight="6pt">
                  <v:path arrowok="t" o:extrusionok="f" o:connecttype="custom" o:connectlocs="678,0;1223,3029;0,1974" o:connectangles="0,0,0"/>
                </v:shape>
                <v:shape id="Arc 257" o:spid="_x0000_s1028" style="position:absolute;left:6858;top:10410;width:1382;height:2534;rotation:-1074521fd;visibility:visible;mso-wrap-style:square;v-text-anchor:top" coordsize="21600,2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1NsIA&#10;AADcAAAADwAAAGRycy9kb3ducmV2LnhtbERP32vCMBB+H/g/hBN8W1MnyOiMsgmDPYyBmeAez+Zs&#10;uyWX0sTa/veLIPh2H9/PW20GZ0VPXWg8K5hnOQji0puGKwX77/fHZxAhIhu0nknBSAE268nDCgvj&#10;L7yjXsdKpBAOBSqoY2wLKUNZk8OQ+ZY4cSffOYwJdpU0HV5SuLPyKc+X0mHDqaHGlrY1lX/67BT8&#10;9F9nO85H+7toPw9RbzUd37RSs+nw+gIi0hDv4pv7w6T5+RK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7U2wgAAANwAAAAPAAAAAAAAAAAAAAAAAJgCAABkcnMvZG93&#10;bnJldi54bWxQSwUGAAAAAAQABAD1AAAAhwMAAAAA&#10;" path="m13997,-1nfc18820,4103,21600,10117,21600,16451v,2634,-482,5246,-1422,7707em13997,-1nsc18820,4103,21600,10117,21600,16451v,2634,-482,5246,-1422,7707l,16451,13997,-1xe" filled="f" strokecolor="#abda78" strokeweight="2.25pt">
                  <v:path arrowok="t" o:extrusionok="f" o:connecttype="custom" o:connectlocs="896,0;1291,2534;0,1726" o:connectangles="0,0,0"/>
                </v:shape>
                <v:shape id="Arc 258" o:spid="_x0000_s1029" style="position:absolute;left:6834;top:10118;width:1382;height:2842;rotation:-1249818fd;visibility:visible;mso-wrap-style:square;v-text-anchor:top" coordsize="21600,27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eWsIA&#10;AADcAAAADwAAAGRycy9kb3ducmV2LnhtbERPS2sCMRC+C/0PYQq9adIetGzNLosg7alUK+112Ez3&#10;4WayJFFXf30jCN7m43vOshhtL47kQ+tYw/NMgSCunGm51rD7Xk9fQYSIbLB3TBrOFKDIHyZLzIw7&#10;8YaO21iLFMIhQw1NjEMmZagashhmbiBO3J/zFmOCvpbG4ymF216+KDWXFltODQ0OtGqo2m8PVkPN&#10;l5/37vfw6dfzcF6U2AX1ddH66XEs30BEGuNdfHN/mDRfLeD6TLp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h5awgAAANwAAAAPAAAAAAAAAAAAAAAAAJgCAABkcnMvZG93&#10;bnJldi54bWxQSwUGAAAAAAQABAD1AAAAhwMAAAAA&#10;" path="m9752,-1nfc17019,3676,21600,11128,21600,19273v,2676,-498,5329,-1467,7824em9752,-1nsc17019,3676,21600,11128,21600,19273v,2676,-498,5329,-1467,7824l,19273,9752,-1xe" filled="f" strokecolor="#abda78" strokeweight="4.5pt">
                  <v:path arrowok="t" o:extrusionok="f" o:connecttype="custom" o:connectlocs="624,0;1288,2842;0,2021" o:connectangles="0,0,0"/>
                </v:shape>
                <v:shape id="Arc 259" o:spid="_x0000_s1030" style="position:absolute;left:6869;top:10335;width:1382;height:2527;rotation:-690817fd;visibility:visible;mso-wrap-style:square;v-text-anchor:top" coordsize="21600,24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Goo8MA&#10;AADcAAAADwAAAGRycy9kb3ducmV2LnhtbESPQU/DMAyF70j7D5GRuLGUHiZUlk3bJBDaBdj4AVZj&#10;morG6RqzZf8eH5C42XrP731erksczJmm3Cd28DCvwBC3yffcOfg8Pt8/gsmC7HFITA6ulGG9mt0s&#10;sfHpwh90PkhnNIRzgw6CyNhYm9tAEfM8jcSqfaUpoug6ddZPeNHwONi6qhY2Ys/aEHCkXaD2+/AT&#10;HRSyVnbH6/4U3rf0FqWuu/Li3N1t2TyBESryb/67fvWKXymtPqMT2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Goo8MAAADcAAAADwAAAAAAAAAAAAAAAACYAgAAZHJzL2Rv&#10;d25yZXYueG1sUEsFBgAAAAAEAAQA9QAAAIgDAAAAAA==&#10;" path="m9752,-1nfc17019,3676,21600,11128,21600,19273v,1620,-183,3236,-544,4817em9752,-1nsc17019,3676,21600,11128,21600,19273v,1620,-183,3236,-544,4817l,19273,9752,-1xe" filled="f" strokecolor="#abda78" strokeweight="2.25pt">
                  <v:path arrowok="t" o:extrusionok="f" o:connecttype="custom" o:connectlocs="624,0;1347,2527;0,2022" o:connectangles="0,0,0"/>
                </v:shape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44545" behindDoc="0" locked="0" layoutInCell="0" allowOverlap="1" wp14:anchorId="1AD5B9AC" wp14:editId="1440AE70">
                <wp:simplePos x="0" y="0"/>
                <wp:positionH relativeFrom="page">
                  <wp:posOffset>6197600</wp:posOffset>
                </wp:positionH>
                <wp:positionV relativeFrom="page">
                  <wp:posOffset>7527925</wp:posOffset>
                </wp:positionV>
                <wp:extent cx="1097915" cy="1371600"/>
                <wp:effectExtent l="15875" t="58420" r="0" b="93980"/>
                <wp:wrapNone/>
                <wp:docPr id="102" name="Ar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119053" flipH="1">
                          <a:off x="0" y="0"/>
                          <a:ext cx="1097915" cy="1371600"/>
                        </a:xfrm>
                        <a:custGeom>
                          <a:avLst/>
                          <a:gdLst>
                            <a:gd name="G0" fmla="+- 0 0 0"/>
                            <a:gd name="G1" fmla="+- 20847 0 0"/>
                            <a:gd name="G2" fmla="+- 21600 0 0"/>
                            <a:gd name="T0" fmla="*/ 5652 w 21600"/>
                            <a:gd name="T1" fmla="*/ 0 h 20847"/>
                            <a:gd name="T2" fmla="*/ 21600 w 21600"/>
                            <a:gd name="T3" fmla="*/ 20847 h 20847"/>
                            <a:gd name="T4" fmla="*/ 0 w 21600"/>
                            <a:gd name="T5" fmla="*/ 20847 h 208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0847" fill="none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</a:path>
                            <a:path w="21600" h="20847" stroke="0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  <a:lnTo>
                                <a:pt x="0" y="20847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94C1E" id="Arc 253" o:spid="_x0000_s1026" style="position:absolute;margin-left:488pt;margin-top:592.75pt;width:86.45pt;height:108pt;rotation:525322fd;flip:x;z-index:2515445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" o:allowincell="f" path="m5652,-1nfc15064,2551,21600,11094,21600,20847em5652,-1nsc15064,2551,21600,11094,21600,20847l,20847,5652,-1xe" filled="f" strokecolor="#abda78" strokeweight="3pt">
                <v:path arrowok="t" o:extrusionok="f" o:connecttype="custom" o:connectlocs="287288,0;1097915,1371600;0,1371600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42497" behindDoc="0" locked="0" layoutInCell="0" allowOverlap="1" wp14:anchorId="1070C5F3" wp14:editId="5166A4C9">
                <wp:simplePos x="0" y="0"/>
                <wp:positionH relativeFrom="page">
                  <wp:posOffset>6088380</wp:posOffset>
                </wp:positionH>
                <wp:positionV relativeFrom="page">
                  <wp:posOffset>5100320</wp:posOffset>
                </wp:positionV>
                <wp:extent cx="1187450" cy="616585"/>
                <wp:effectExtent l="0" t="97790" r="20320" b="9525"/>
                <wp:wrapNone/>
                <wp:docPr id="101" name="Ar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350601">
                          <a:off x="0" y="0"/>
                          <a:ext cx="1187450" cy="616585"/>
                        </a:xfrm>
                        <a:custGeom>
                          <a:avLst/>
                          <a:gdLst>
                            <a:gd name="G0" fmla="+- 19934 0 0"/>
                            <a:gd name="G1" fmla="+- 21600 0 0"/>
                            <a:gd name="G2" fmla="+- 21600 0 0"/>
                            <a:gd name="T0" fmla="*/ 0 w 40384"/>
                            <a:gd name="T1" fmla="*/ 13283 h 21600"/>
                            <a:gd name="T2" fmla="*/ 40384 w 40384"/>
                            <a:gd name="T3" fmla="*/ 14646 h 21600"/>
                            <a:gd name="T4" fmla="*/ 19934 w 40384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384" h="21600" fill="none" extrusionOk="0">
                              <a:moveTo>
                                <a:pt x="-1" y="13282"/>
                              </a:moveTo>
                              <a:cubicBezTo>
                                <a:pt x="3355" y="5238"/>
                                <a:pt x="11217" y="-1"/>
                                <a:pt x="19934" y="0"/>
                              </a:cubicBezTo>
                              <a:cubicBezTo>
                                <a:pt x="29183" y="0"/>
                                <a:pt x="37406" y="5889"/>
                                <a:pt x="40383" y="14646"/>
                              </a:cubicBezTo>
                            </a:path>
                            <a:path w="40384" h="21600" stroke="0" extrusionOk="0">
                              <a:moveTo>
                                <a:pt x="-1" y="13282"/>
                              </a:moveTo>
                              <a:cubicBezTo>
                                <a:pt x="3355" y="5238"/>
                                <a:pt x="11217" y="-1"/>
                                <a:pt x="19934" y="0"/>
                              </a:cubicBezTo>
                              <a:cubicBezTo>
                                <a:pt x="29183" y="0"/>
                                <a:pt x="37406" y="5889"/>
                                <a:pt x="40383" y="14646"/>
                              </a:cubicBezTo>
                              <a:lnTo>
                                <a:pt x="1993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9F56F" id="Arc 251" o:spid="_x0000_s1026" style="position:absolute;margin-left:479.4pt;margin-top:401.6pt;width:93.5pt;height:48.55pt;rotation:-1475216fd;z-index:2515424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384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" o:allowincell="f" path="m-1,13282nfc3355,5238,11217,-1,19934,v9249,,17472,5889,20449,14646em-1,13282nsc3355,5238,11217,-1,19934,v9249,,17472,5889,20449,14646l19934,21600,-1,13282xe" filled="f" strokecolor="#abda78" strokeweight="3pt">
                <v:path arrowok="t" o:extrusionok="f" o:connecttype="custom" o:connectlocs="0,379171;1187450,418079;586139,616585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41473" behindDoc="0" locked="0" layoutInCell="0" allowOverlap="1" wp14:anchorId="69CCA4FC" wp14:editId="6AE23BF3">
                <wp:simplePos x="0" y="0"/>
                <wp:positionH relativeFrom="page">
                  <wp:posOffset>864235</wp:posOffset>
                </wp:positionH>
                <wp:positionV relativeFrom="page">
                  <wp:posOffset>7517765</wp:posOffset>
                </wp:positionV>
                <wp:extent cx="497205" cy="636270"/>
                <wp:effectExtent l="45085" t="29210" r="48260" b="10795"/>
                <wp:wrapNone/>
                <wp:docPr id="9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429445" flipH="1">
                          <a:off x="0" y="0"/>
                          <a:ext cx="497205" cy="636270"/>
                          <a:chOff x="8814" y="1790"/>
                          <a:chExt cx="951" cy="1334"/>
                        </a:xfrm>
                      </wpg:grpSpPr>
                      <wps:wsp>
                        <wps:cNvPr id="99" name="Arc 249"/>
                        <wps:cNvSpPr>
                          <a:spLocks/>
                        </wps:cNvSpPr>
                        <wps:spPr bwMode="auto">
                          <a:xfrm>
                            <a:off x="8922" y="1796"/>
                            <a:ext cx="843" cy="1328"/>
                          </a:xfrm>
                          <a:custGeom>
                            <a:avLst/>
                            <a:gdLst>
                              <a:gd name="G0" fmla="+- 10372 0 0"/>
                              <a:gd name="G1" fmla="+- 21600 0 0"/>
                              <a:gd name="G2" fmla="+- 21600 0 0"/>
                              <a:gd name="T0" fmla="*/ 0 w 31972"/>
                              <a:gd name="T1" fmla="*/ 2653 h 41830"/>
                              <a:gd name="T2" fmla="*/ 17942 w 31972"/>
                              <a:gd name="T3" fmla="*/ 41830 h 41830"/>
                              <a:gd name="T4" fmla="*/ 10372 w 31972"/>
                              <a:gd name="T5" fmla="*/ 21600 h 418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972" h="41830" fill="none" extrusionOk="0">
                                <a:moveTo>
                                  <a:pt x="0" y="2653"/>
                                </a:moveTo>
                                <a:cubicBezTo>
                                  <a:pt x="3179" y="912"/>
                                  <a:pt x="6746" y="-1"/>
                                  <a:pt x="10372" y="0"/>
                                </a:cubicBezTo>
                                <a:cubicBezTo>
                                  <a:pt x="22301" y="0"/>
                                  <a:pt x="31972" y="9670"/>
                                  <a:pt x="31972" y="21600"/>
                                </a:cubicBezTo>
                                <a:cubicBezTo>
                                  <a:pt x="31972" y="30609"/>
                                  <a:pt x="26380" y="38672"/>
                                  <a:pt x="17942" y="41830"/>
                                </a:cubicBezTo>
                              </a:path>
                              <a:path w="31972" h="41830" stroke="0" extrusionOk="0">
                                <a:moveTo>
                                  <a:pt x="0" y="2653"/>
                                </a:moveTo>
                                <a:cubicBezTo>
                                  <a:pt x="3179" y="912"/>
                                  <a:pt x="6746" y="-1"/>
                                  <a:pt x="10372" y="0"/>
                                </a:cubicBezTo>
                                <a:cubicBezTo>
                                  <a:pt x="22301" y="0"/>
                                  <a:pt x="31972" y="9670"/>
                                  <a:pt x="31972" y="21600"/>
                                </a:cubicBezTo>
                                <a:cubicBezTo>
                                  <a:pt x="31972" y="30609"/>
                                  <a:pt x="26380" y="38672"/>
                                  <a:pt x="17942" y="41830"/>
                                </a:cubicBezTo>
                                <a:lnTo>
                                  <a:pt x="1037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B6DF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rc 250"/>
                        <wps:cNvSpPr>
                          <a:spLocks/>
                        </wps:cNvSpPr>
                        <wps:spPr bwMode="auto">
                          <a:xfrm flipH="1" flipV="1">
                            <a:off x="8814" y="1790"/>
                            <a:ext cx="412" cy="736"/>
                          </a:xfrm>
                          <a:custGeom>
                            <a:avLst/>
                            <a:gdLst>
                              <a:gd name="G0" fmla="+- 4610 0 0"/>
                              <a:gd name="G1" fmla="+- 21600 0 0"/>
                              <a:gd name="G2" fmla="+- 21600 0 0"/>
                              <a:gd name="T0" fmla="*/ 4610 w 26210"/>
                              <a:gd name="T1" fmla="*/ 0 h 43200"/>
                              <a:gd name="T2" fmla="*/ 0 w 26210"/>
                              <a:gd name="T3" fmla="*/ 42702 h 43200"/>
                              <a:gd name="T4" fmla="*/ 4610 w 2621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210" h="43200" fill="none" extrusionOk="0">
                                <a:moveTo>
                                  <a:pt x="4610" y="0"/>
                                </a:moveTo>
                                <a:cubicBezTo>
                                  <a:pt x="16539" y="0"/>
                                  <a:pt x="26210" y="9670"/>
                                  <a:pt x="26210" y="21600"/>
                                </a:cubicBezTo>
                                <a:cubicBezTo>
                                  <a:pt x="26210" y="33529"/>
                                  <a:pt x="16539" y="43200"/>
                                  <a:pt x="4610" y="43200"/>
                                </a:cubicBezTo>
                                <a:cubicBezTo>
                                  <a:pt x="3059" y="43200"/>
                                  <a:pt x="1514" y="43033"/>
                                  <a:pt x="-1" y="42702"/>
                                </a:cubicBezTo>
                              </a:path>
                              <a:path w="26210" h="43200" stroke="0" extrusionOk="0">
                                <a:moveTo>
                                  <a:pt x="4610" y="0"/>
                                </a:moveTo>
                                <a:cubicBezTo>
                                  <a:pt x="16539" y="0"/>
                                  <a:pt x="26210" y="9670"/>
                                  <a:pt x="26210" y="21600"/>
                                </a:cubicBezTo>
                                <a:cubicBezTo>
                                  <a:pt x="26210" y="33529"/>
                                  <a:pt x="16539" y="43200"/>
                                  <a:pt x="4610" y="43200"/>
                                </a:cubicBezTo>
                                <a:cubicBezTo>
                                  <a:pt x="3059" y="43200"/>
                                  <a:pt x="1514" y="43033"/>
                                  <a:pt x="-1" y="42702"/>
                                </a:cubicBezTo>
                                <a:lnTo>
                                  <a:pt x="461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B6DF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0CA4F" id="Group 248" o:spid="_x0000_s1026" style="position:absolute;margin-left:68.05pt;margin-top:591.95pt;width:39.15pt;height:50.1pt;rotation:-469068fd;flip:x;z-index:251541473;mso-position-horizontal-relative:page;mso-position-vertical-relative:page" coordorigin="8814,1790" coordsize="951,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" o:allowincell="f">
                <v:shape id="Arc 249" o:spid="_x0000_s1027" style="position:absolute;left:8922;top:1796;width:843;height:1328;visibility:visible;mso-wrap-style:square;v-text-anchor:top" coordsize="31972,41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pCEsUA&#10;AADbAAAADwAAAGRycy9kb3ducmV2LnhtbESPT2sCMRTE7wW/Q3iCt5qtFNGtURa1IHho65+Ct8fm&#10;uVm6eVmSqNt++qYg9DjMzG+Y2aKzjbiSD7VjBU/DDARx6XTNlYLD/vVxAiJEZI2NY1LwTQEW897D&#10;DHPtbvxB112sRIJwyFGBibHNpQylIYth6Fri5J2dtxiT9JXUHm8Jbhs5yrKxtFhzWjDY0tJQ+bW7&#10;WAWnQ5GZI29XP+3bp6/e3aYr1s9KDfpd8QIiUhf/w/f2RiuYTuHvS/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kISxQAAANsAAAAPAAAAAAAAAAAAAAAAAJgCAABkcnMv&#10;ZG93bnJldi54bWxQSwUGAAAAAAQABAD1AAAAigMAAAAA&#10;" path="m,2653nfc3179,912,6746,-1,10372,,22301,,31972,9670,31972,21600v,9009,-5592,17072,-14030,20230em,2653nsc3179,912,6746,-1,10372,,22301,,31972,9670,31972,21600v,9009,-5592,17072,-14030,20230l10372,21600,,2653xe" filled="f" strokecolor="#b6df89" strokeweight="3pt">
                  <v:path arrowok="t" o:extrusionok="f" o:connecttype="custom" o:connectlocs="0,84;473,1328;273,686" o:connectangles="0,0,0"/>
                </v:shape>
                <v:shape id="Arc 250" o:spid="_x0000_s1028" style="position:absolute;left:8814;top:1790;width:412;height:736;flip:x y;visibility:visible;mso-wrap-style:square;v-text-anchor:top" coordsize="2621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NNPcIA&#10;AADcAAAADwAAAGRycy9kb3ducmV2LnhtbESPQWsCMRCF74L/IUyhN01aochqlFIsFDy5evA4bMbd&#10;1c1k2aRr/Pedg9DbDO/Ne9+st9l3aqQhtoEtvM0NKOIquJZrC6fj92wJKiZkh11gsvCgCNvNdLLG&#10;woU7H2gsU60khGOBFpqU+kLrWDXkMc5DTyzaJQwek6xDrd2Adwn3nX435kN7bFkaGuzpq6HqVv56&#10;C4vxfKGwKOu8O5d5SYbb656tfX3JnytQiXL6Nz+vf5zgG8GXZ2QC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0009wgAAANwAAAAPAAAAAAAAAAAAAAAAAJgCAABkcnMvZG93&#10;bnJldi54bWxQSwUGAAAAAAQABAD1AAAAhwMAAAAA&#10;" path="m4610,nfc16539,,26210,9670,26210,21600v,11929,-9671,21600,-21600,21600c3059,43200,1514,43033,-1,42702em4610,nsc16539,,26210,9670,26210,21600v,11929,-9671,21600,-21600,21600c3059,43200,1514,43033,-1,42702l4610,21600,4610,xe" filled="f" strokecolor="#b6df89" strokeweight="3pt">
                  <v:path arrowok="t" o:extrusionok="f" o:connecttype="custom" o:connectlocs="72,0;0,728;72,368" o:connectangles="0,0,0"/>
                </v:shape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40449" behindDoc="0" locked="0" layoutInCell="0" allowOverlap="1" wp14:anchorId="0422C268" wp14:editId="4488BD43">
                <wp:simplePos x="0" y="0"/>
                <wp:positionH relativeFrom="page">
                  <wp:posOffset>388620</wp:posOffset>
                </wp:positionH>
                <wp:positionV relativeFrom="page">
                  <wp:posOffset>5459095</wp:posOffset>
                </wp:positionV>
                <wp:extent cx="835660" cy="1044575"/>
                <wp:effectExtent l="0" t="208915" r="0" b="3175"/>
                <wp:wrapNone/>
                <wp:docPr id="97" name="Ar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706295" flipH="1">
                          <a:off x="0" y="0"/>
                          <a:ext cx="835660" cy="1044575"/>
                        </a:xfrm>
                        <a:custGeom>
                          <a:avLst/>
                          <a:gdLst>
                            <a:gd name="G0" fmla="+- 0 0 0"/>
                            <a:gd name="G1" fmla="+- 20847 0 0"/>
                            <a:gd name="G2" fmla="+- 21600 0 0"/>
                            <a:gd name="T0" fmla="*/ 5652 w 21600"/>
                            <a:gd name="T1" fmla="*/ 0 h 20847"/>
                            <a:gd name="T2" fmla="*/ 21600 w 21600"/>
                            <a:gd name="T3" fmla="*/ 20847 h 20847"/>
                            <a:gd name="T4" fmla="*/ 0 w 21600"/>
                            <a:gd name="T5" fmla="*/ 20847 h 208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0847" fill="none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</a:path>
                            <a:path w="21600" h="20847" stroke="0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  <a:lnTo>
                                <a:pt x="0" y="20847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D16D2" id="Arc 247" o:spid="_x0000_s1026" style="position:absolute;margin-left:30.6pt;margin-top:429.85pt;width:65.8pt;height:82.25pt;rotation:-7325062fd;flip:x;z-index:251540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" o:allowincell="f" path="m5652,-1nfc15064,2551,21600,11094,21600,20847em5652,-1nsc15064,2551,21600,11094,21600,20847l,20847,5652,-1xe" filled="f" strokecolor="white [3212]" strokeweight="6pt">
                <v:stroke dashstyle="1 1" endcap="round"/>
                <v:path arrowok="t" o:extrusionok="f" o:connecttype="custom" o:connectlocs="218664,0;835660,1044575;0,1044575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39425" behindDoc="0" locked="0" layoutInCell="0" allowOverlap="1" wp14:anchorId="4CD196FE" wp14:editId="1F9A7E72">
                <wp:simplePos x="0" y="0"/>
                <wp:positionH relativeFrom="page">
                  <wp:posOffset>464820</wp:posOffset>
                </wp:positionH>
                <wp:positionV relativeFrom="page">
                  <wp:posOffset>5368925</wp:posOffset>
                </wp:positionV>
                <wp:extent cx="835660" cy="1044575"/>
                <wp:effectExtent l="0" t="185420" r="0" b="0"/>
                <wp:wrapNone/>
                <wp:docPr id="96" name="Ar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655889" flipH="1">
                          <a:off x="0" y="0"/>
                          <a:ext cx="835660" cy="1044575"/>
                        </a:xfrm>
                        <a:custGeom>
                          <a:avLst/>
                          <a:gdLst>
                            <a:gd name="G0" fmla="+- 0 0 0"/>
                            <a:gd name="G1" fmla="+- 20847 0 0"/>
                            <a:gd name="G2" fmla="+- 21600 0 0"/>
                            <a:gd name="T0" fmla="*/ 5652 w 21600"/>
                            <a:gd name="T1" fmla="*/ 0 h 20847"/>
                            <a:gd name="T2" fmla="*/ 21600 w 21600"/>
                            <a:gd name="T3" fmla="*/ 20847 h 20847"/>
                            <a:gd name="T4" fmla="*/ 0 w 21600"/>
                            <a:gd name="T5" fmla="*/ 20847 h 208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0847" fill="none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</a:path>
                            <a:path w="21600" h="20847" stroke="0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  <a:lnTo>
                                <a:pt x="0" y="20847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45DAB" id="Arc 246" o:spid="_x0000_s1026" style="position:absolute;margin-left:36.6pt;margin-top:422.75pt;width:65.8pt;height:82.25pt;rotation:-7270006fd;flip:x;z-index:2515394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" o:allowincell="f" path="m5652,-1nfc15064,2551,21600,11094,21600,20847em5652,-1nsc15064,2551,21600,11094,21600,20847l,20847,5652,-1xe" filled="f" strokecolor="#abda78" strokeweight="3pt">
                <v:path arrowok="t" o:extrusionok="f" o:connecttype="custom" o:connectlocs="218664,0;835660,1044575;0,1044575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38401" behindDoc="0" locked="0" layoutInCell="0" allowOverlap="1" wp14:anchorId="04F18BAC" wp14:editId="4187F810">
                <wp:simplePos x="0" y="0"/>
                <wp:positionH relativeFrom="page">
                  <wp:posOffset>767715</wp:posOffset>
                </wp:positionH>
                <wp:positionV relativeFrom="page">
                  <wp:posOffset>6538595</wp:posOffset>
                </wp:positionV>
                <wp:extent cx="1097915" cy="1371600"/>
                <wp:effectExtent l="15240" t="50165" r="0" b="92710"/>
                <wp:wrapNone/>
                <wp:docPr id="95" name="Arc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119053" flipH="1">
                          <a:off x="0" y="0"/>
                          <a:ext cx="1097915" cy="1371600"/>
                        </a:xfrm>
                        <a:custGeom>
                          <a:avLst/>
                          <a:gdLst>
                            <a:gd name="G0" fmla="+- 0 0 0"/>
                            <a:gd name="G1" fmla="+- 20847 0 0"/>
                            <a:gd name="G2" fmla="+- 21600 0 0"/>
                            <a:gd name="T0" fmla="*/ 5652 w 21600"/>
                            <a:gd name="T1" fmla="*/ 0 h 20847"/>
                            <a:gd name="T2" fmla="*/ 21600 w 21600"/>
                            <a:gd name="T3" fmla="*/ 20847 h 20847"/>
                            <a:gd name="T4" fmla="*/ 0 w 21600"/>
                            <a:gd name="T5" fmla="*/ 20847 h 208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0847" fill="none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</a:path>
                            <a:path w="21600" h="20847" stroke="0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  <a:lnTo>
                                <a:pt x="0" y="20847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86547" id="Arc 245" o:spid="_x0000_s1026" style="position:absolute;margin-left:60.45pt;margin-top:514.85pt;width:86.45pt;height:108pt;rotation:525322fd;flip:x;z-index:2515384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" o:allowincell="f" path="m5652,-1nfc15064,2551,21600,11094,21600,20847em5652,-1nsc15064,2551,21600,11094,21600,20847l,20847,5652,-1xe" filled="f" strokecolor="#abda78" strokeweight="3pt">
                <v:path arrowok="t" o:extrusionok="f" o:connecttype="custom" o:connectlocs="287288,0;1097915,1371600;0,1371600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37377" behindDoc="0" locked="0" layoutInCell="0" allowOverlap="1" wp14:anchorId="18444898" wp14:editId="0EA1AD56">
                <wp:simplePos x="0" y="0"/>
                <wp:positionH relativeFrom="page">
                  <wp:posOffset>5373370</wp:posOffset>
                </wp:positionH>
                <wp:positionV relativeFrom="page">
                  <wp:posOffset>8287385</wp:posOffset>
                </wp:positionV>
                <wp:extent cx="877570" cy="1827530"/>
                <wp:effectExtent l="248920" t="0" r="340360" b="0"/>
                <wp:wrapNone/>
                <wp:docPr id="94" name="Ar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415091">
                          <a:off x="0" y="0"/>
                          <a:ext cx="877570" cy="1827530"/>
                        </a:xfrm>
                        <a:custGeom>
                          <a:avLst/>
                          <a:gdLst>
                            <a:gd name="G0" fmla="+- 0 0 0"/>
                            <a:gd name="G1" fmla="+- 21327 0 0"/>
                            <a:gd name="G2" fmla="+- 21600 0 0"/>
                            <a:gd name="T0" fmla="*/ 3422 w 21600"/>
                            <a:gd name="T1" fmla="*/ 0 h 27437"/>
                            <a:gd name="T2" fmla="*/ 20718 w 21600"/>
                            <a:gd name="T3" fmla="*/ 27437 h 27437"/>
                            <a:gd name="T4" fmla="*/ 0 w 21600"/>
                            <a:gd name="T5" fmla="*/ 21327 h 274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7437" fill="none" extrusionOk="0">
                              <a:moveTo>
                                <a:pt x="3422" y="-1"/>
                              </a:moveTo>
                              <a:cubicBezTo>
                                <a:pt x="13896" y="1680"/>
                                <a:pt x="21600" y="10718"/>
                                <a:pt x="21600" y="21327"/>
                              </a:cubicBezTo>
                              <a:cubicBezTo>
                                <a:pt x="21600" y="23395"/>
                                <a:pt x="21302" y="25453"/>
                                <a:pt x="20717" y="27436"/>
                              </a:cubicBezTo>
                            </a:path>
                            <a:path w="21600" h="27437" stroke="0" extrusionOk="0">
                              <a:moveTo>
                                <a:pt x="3422" y="-1"/>
                              </a:moveTo>
                              <a:cubicBezTo>
                                <a:pt x="13896" y="1680"/>
                                <a:pt x="21600" y="10718"/>
                                <a:pt x="21600" y="21327"/>
                              </a:cubicBezTo>
                              <a:cubicBezTo>
                                <a:pt x="21600" y="23395"/>
                                <a:pt x="21302" y="25453"/>
                                <a:pt x="20717" y="27436"/>
                              </a:cubicBezTo>
                              <a:lnTo>
                                <a:pt x="0" y="21327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94052" id="Arc 244" o:spid="_x0000_s1026" style="position:absolute;margin-left:423.1pt;margin-top:652.55pt;width:69.1pt;height:143.9pt;rotation:-1545657fd;z-index:2515373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" o:allowincell="f" path="m3422,-1nfc13896,1680,21600,10718,21600,21327v,2068,-298,4126,-883,6109em3422,-1nsc13896,1680,21600,10718,21600,21327v,2068,-298,4126,-883,6109l,21327,3422,-1xe" filled="f" strokecolor="white [3212]" strokeweight="6pt">
                <v:stroke dashstyle="1 1" endcap="round"/>
                <v:path arrowok="t" o:extrusionok="f" o:connecttype="custom" o:connectlocs="139030,0;841736,1827530;0,1420554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36353" behindDoc="0" locked="0" layoutInCell="0" allowOverlap="1" wp14:anchorId="6B8385F8" wp14:editId="2FB7711B">
                <wp:simplePos x="0" y="0"/>
                <wp:positionH relativeFrom="page">
                  <wp:posOffset>4985385</wp:posOffset>
                </wp:positionH>
                <wp:positionV relativeFrom="page">
                  <wp:posOffset>7404735</wp:posOffset>
                </wp:positionV>
                <wp:extent cx="778510" cy="605790"/>
                <wp:effectExtent l="0" t="86995" r="66040" b="77470"/>
                <wp:wrapNone/>
                <wp:docPr id="93" name="Arc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190246">
                          <a:off x="0" y="0"/>
                          <a:ext cx="778510" cy="605790"/>
                        </a:xfrm>
                        <a:custGeom>
                          <a:avLst/>
                          <a:gdLst>
                            <a:gd name="G0" fmla="+- 11605 0 0"/>
                            <a:gd name="G1" fmla="+- 21600 0 0"/>
                            <a:gd name="G2" fmla="+- 21600 0 0"/>
                            <a:gd name="T0" fmla="*/ 0 w 32852"/>
                            <a:gd name="T1" fmla="*/ 3382 h 21600"/>
                            <a:gd name="T2" fmla="*/ 32852 w 32852"/>
                            <a:gd name="T3" fmla="*/ 17709 h 21600"/>
                            <a:gd name="T4" fmla="*/ 11605 w 3285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2852" h="21600" fill="none" extrusionOk="0">
                              <a:moveTo>
                                <a:pt x="0" y="3382"/>
                              </a:moveTo>
                              <a:cubicBezTo>
                                <a:pt x="3467" y="1173"/>
                                <a:pt x="7493" y="-1"/>
                                <a:pt x="11605" y="0"/>
                              </a:cubicBezTo>
                              <a:cubicBezTo>
                                <a:pt x="22033" y="0"/>
                                <a:pt x="30973" y="7451"/>
                                <a:pt x="32851" y="17709"/>
                              </a:cubicBezTo>
                            </a:path>
                            <a:path w="32852" h="21600" stroke="0" extrusionOk="0">
                              <a:moveTo>
                                <a:pt x="0" y="3382"/>
                              </a:moveTo>
                              <a:cubicBezTo>
                                <a:pt x="3467" y="1173"/>
                                <a:pt x="7493" y="-1"/>
                                <a:pt x="11605" y="0"/>
                              </a:cubicBezTo>
                              <a:cubicBezTo>
                                <a:pt x="22033" y="0"/>
                                <a:pt x="30973" y="7451"/>
                                <a:pt x="32851" y="17709"/>
                              </a:cubicBezTo>
                              <a:lnTo>
                                <a:pt x="11605" y="21600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FC4FC" id="Arc 243" o:spid="_x0000_s1026" style="position:absolute;margin-left:392.55pt;margin-top:583.05pt;width:61.3pt;height:47.7pt;rotation:3484599fd;z-index:2515363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85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" o:allowincell="f" path="m,3382nfc3467,1173,7493,-1,11605,,22033,,30973,7451,32851,17709em,3382nsc3467,1173,7493,-1,11605,,22033,,30973,7451,32851,17709l11605,21600,,3382xe" filled="f" strokecolor="white [3212]" strokeweight="6pt">
                <v:stroke dashstyle="1 1" endcap="round"/>
                <v:path arrowok="t" o:extrusionok="f" o:connecttype="custom" o:connectlocs="0,94851;778510,496664;275009,605790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35329" behindDoc="0" locked="0" layoutInCell="0" allowOverlap="1" wp14:anchorId="2B7AF5F2" wp14:editId="273A164A">
                <wp:simplePos x="0" y="0"/>
                <wp:positionH relativeFrom="page">
                  <wp:posOffset>811530</wp:posOffset>
                </wp:positionH>
                <wp:positionV relativeFrom="page">
                  <wp:posOffset>6610350</wp:posOffset>
                </wp:positionV>
                <wp:extent cx="744855" cy="1532255"/>
                <wp:effectExtent l="59055" t="45720" r="0" b="12700"/>
                <wp:wrapNone/>
                <wp:docPr id="8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0035217" flipH="1">
                          <a:off x="0" y="0"/>
                          <a:ext cx="744855" cy="1532255"/>
                          <a:chOff x="8317" y="1010"/>
                          <a:chExt cx="1473" cy="3029"/>
                        </a:xfrm>
                      </wpg:grpSpPr>
                      <wps:wsp>
                        <wps:cNvPr id="90" name="Arc 240"/>
                        <wps:cNvSpPr>
                          <a:spLocks/>
                        </wps:cNvSpPr>
                        <wps:spPr bwMode="auto">
                          <a:xfrm rot="-2055161">
                            <a:off x="8317" y="1010"/>
                            <a:ext cx="1382" cy="3029"/>
                          </a:xfrm>
                          <a:custGeom>
                            <a:avLst/>
                            <a:gdLst>
                              <a:gd name="G0" fmla="+- 0 0 0"/>
                              <a:gd name="G1" fmla="+- 18822 0 0"/>
                              <a:gd name="G2" fmla="+- 21600 0 0"/>
                              <a:gd name="T0" fmla="*/ 10598 w 21600"/>
                              <a:gd name="T1" fmla="*/ 0 h 28877"/>
                              <a:gd name="T2" fmla="*/ 19117 w 21600"/>
                              <a:gd name="T3" fmla="*/ 28877 h 28877"/>
                              <a:gd name="T4" fmla="*/ 0 w 21600"/>
                              <a:gd name="T5" fmla="*/ 18822 h 28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877" fill="none" extrusionOk="0">
                                <a:moveTo>
                                  <a:pt x="10597" y="0"/>
                                </a:moveTo>
                                <a:cubicBezTo>
                                  <a:pt x="17394" y="3827"/>
                                  <a:pt x="21600" y="11021"/>
                                  <a:pt x="21600" y="18822"/>
                                </a:cubicBezTo>
                                <a:cubicBezTo>
                                  <a:pt x="21600" y="22325"/>
                                  <a:pt x="20747" y="25776"/>
                                  <a:pt x="19116" y="28876"/>
                                </a:cubicBezTo>
                              </a:path>
                              <a:path w="21600" h="28877" stroke="0" extrusionOk="0">
                                <a:moveTo>
                                  <a:pt x="10597" y="0"/>
                                </a:moveTo>
                                <a:cubicBezTo>
                                  <a:pt x="17394" y="3827"/>
                                  <a:pt x="21600" y="11021"/>
                                  <a:pt x="21600" y="18822"/>
                                </a:cubicBezTo>
                                <a:cubicBezTo>
                                  <a:pt x="21600" y="22325"/>
                                  <a:pt x="20747" y="25776"/>
                                  <a:pt x="19116" y="28876"/>
                                </a:cubicBezTo>
                                <a:lnTo>
                                  <a:pt x="0" y="188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rc 241"/>
                        <wps:cNvSpPr>
                          <a:spLocks/>
                        </wps:cNvSpPr>
                        <wps:spPr bwMode="auto">
                          <a:xfrm rot="-1447825">
                            <a:off x="8408" y="1449"/>
                            <a:ext cx="1382" cy="2534"/>
                          </a:xfrm>
                          <a:custGeom>
                            <a:avLst/>
                            <a:gdLst>
                              <a:gd name="G0" fmla="+- 0 0 0"/>
                              <a:gd name="G1" fmla="+- 16451 0 0"/>
                              <a:gd name="G2" fmla="+- 21600 0 0"/>
                              <a:gd name="T0" fmla="*/ 13997 w 21600"/>
                              <a:gd name="T1" fmla="*/ 0 h 24158"/>
                              <a:gd name="T2" fmla="*/ 20178 w 21600"/>
                              <a:gd name="T3" fmla="*/ 24158 h 24158"/>
                              <a:gd name="T4" fmla="*/ 0 w 21600"/>
                              <a:gd name="T5" fmla="*/ 16451 h 24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4158" fill="none" extrusionOk="0">
                                <a:moveTo>
                                  <a:pt x="13997" y="-1"/>
                                </a:moveTo>
                                <a:cubicBezTo>
                                  <a:pt x="18820" y="4103"/>
                                  <a:pt x="21600" y="10117"/>
                                  <a:pt x="21600" y="16451"/>
                                </a:cubicBezTo>
                                <a:cubicBezTo>
                                  <a:pt x="21600" y="19085"/>
                                  <a:pt x="21118" y="21697"/>
                                  <a:pt x="20178" y="24158"/>
                                </a:cubicBezTo>
                              </a:path>
                              <a:path w="21600" h="24158" stroke="0" extrusionOk="0">
                                <a:moveTo>
                                  <a:pt x="13997" y="-1"/>
                                </a:moveTo>
                                <a:cubicBezTo>
                                  <a:pt x="18820" y="4103"/>
                                  <a:pt x="21600" y="10117"/>
                                  <a:pt x="21600" y="16451"/>
                                </a:cubicBezTo>
                                <a:cubicBezTo>
                                  <a:pt x="21600" y="19085"/>
                                  <a:pt x="21118" y="21697"/>
                                  <a:pt x="20178" y="24158"/>
                                </a:cubicBezTo>
                                <a:lnTo>
                                  <a:pt x="0" y="164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rc 242"/>
                        <wps:cNvSpPr>
                          <a:spLocks/>
                        </wps:cNvSpPr>
                        <wps:spPr bwMode="auto">
                          <a:xfrm rot="-1608314">
                            <a:off x="8366" y="1162"/>
                            <a:ext cx="1382" cy="2842"/>
                          </a:xfrm>
                          <a:custGeom>
                            <a:avLst/>
                            <a:gdLst>
                              <a:gd name="G0" fmla="+- 0 0 0"/>
                              <a:gd name="G1" fmla="+- 19273 0 0"/>
                              <a:gd name="G2" fmla="+- 21600 0 0"/>
                              <a:gd name="T0" fmla="*/ 9752 w 21600"/>
                              <a:gd name="T1" fmla="*/ 0 h 27097"/>
                              <a:gd name="T2" fmla="*/ 20133 w 21600"/>
                              <a:gd name="T3" fmla="*/ 27097 h 27097"/>
                              <a:gd name="T4" fmla="*/ 0 w 21600"/>
                              <a:gd name="T5" fmla="*/ 19273 h 270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097" fill="none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1949"/>
                                  <a:pt x="21102" y="24602"/>
                                  <a:pt x="20133" y="27097"/>
                                </a:cubicBezTo>
                              </a:path>
                              <a:path w="21600" h="27097" stroke="0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1949"/>
                                  <a:pt x="21102" y="24602"/>
                                  <a:pt x="20133" y="27097"/>
                                </a:cubicBezTo>
                                <a:lnTo>
                                  <a:pt x="0" y="19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B7AD0" id="Group 239" o:spid="_x0000_s1026" style="position:absolute;margin-left:63.9pt;margin-top:520.5pt;width:58.65pt;height:120.65pt;rotation:1709160fd;flip:x;z-index:251535329;mso-position-horizontal-relative:page;mso-position-vertical-relative:page" coordorigin="8317,1010" coordsize="1473,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" o:allowincell="f">
                <v:shape id="Arc 240" o:spid="_x0000_s1027" style="position:absolute;left:8317;top:1010;width:1382;height:3029;rotation:-2244784fd;visibility:visible;mso-wrap-style:square;v-text-anchor:top" coordsize="21600,28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ajyMEA&#10;AADbAAAADwAAAGRycy9kb3ducmV2LnhtbERPzYrCMBC+L/gOYQQvi6YKFa1NRQsLsocVqw8wNGNb&#10;bSalyWp9e3NY2OPH959uB9OKB/WusaxgPotAEJdWN1wpuJy/pisQziNrbC2Tghc52GajjxQTbZ98&#10;okfhKxFC2CWooPa+S6R0ZU0G3cx2xIG72t6gD7CvpO7xGcJNKxdRtJQGGw4NNXaU11Tei1+jYF+c&#10;9kd7O9vv7vNV7eJr/hPHuVKT8bDbgPA0+H/xn/ugFazD+vAl/ACZ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Go8jBAAAA2wAAAA8AAAAAAAAAAAAAAAAAmAIAAGRycy9kb3du&#10;cmV2LnhtbFBLBQYAAAAABAAEAPUAAACGAwAAAAA=&#10;" path="m10597,nfc17394,3827,21600,11021,21600,18822v,3503,-853,6954,-2484,10054em10597,nsc17394,3827,21600,11021,21600,18822v,3503,-853,6954,-2484,10054l,18822,10597,xe" filled="f" strokecolor="#abda78" strokeweight="6pt">
                  <v:path arrowok="t" o:extrusionok="f" o:connecttype="custom" o:connectlocs="678,0;1223,3029;0,1974" o:connectangles="0,0,0"/>
                </v:shape>
                <v:shape id="Arc 241" o:spid="_x0000_s1028" style="position:absolute;left:8408;top:1449;width:1382;height:2534;rotation:-1581411fd;visibility:visible;mso-wrap-style:square;v-text-anchor:top" coordsize="21600,2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t+sMA&#10;AADbAAAADwAAAGRycy9kb3ducmV2LnhtbESP3YrCMBSE7xd8h3AE79a0IlKrUfxB6YWw+PMAh+bY&#10;FpuT0sRa336zIOzlMDPfMMt1b2rRUesqywricQSCOLe64kLB7Xr4TkA4j6yxtkwK3uRgvRp8LTHV&#10;9sVn6i6+EAHCLkUFpfdNKqXLSzLoxrYhDt7dtgZ9kG0hdYuvADe1nETRTBqsOCyU2NCupPxxeRoF&#10;s+T2g3F2Msk2mmbd+X49Znav1GjYbxYgPPX+P/xpZ1rBPIa/L+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It+sMAAADbAAAADwAAAAAAAAAAAAAAAACYAgAAZHJzL2Rv&#10;d25yZXYueG1sUEsFBgAAAAAEAAQA9QAAAIgDAAAAAA==&#10;" path="m13997,-1nfc18820,4103,21600,10117,21600,16451v,2634,-482,5246,-1422,7707em13997,-1nsc18820,4103,21600,10117,21600,16451v,2634,-482,5246,-1422,7707l,16451,13997,-1xe" filled="f" strokecolor="#abda78" strokeweight="2.25pt">
                  <v:path arrowok="t" o:extrusionok="f" o:connecttype="custom" o:connectlocs="896,0;1291,2534;0,1726" o:connectangles="0,0,0"/>
                </v:shape>
                <v:shape id="Arc 242" o:spid="_x0000_s1029" style="position:absolute;left:8366;top:1162;width:1382;height:2842;rotation:-1756708fd;visibility:visible;mso-wrap-style:square;v-text-anchor:top" coordsize="21600,27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8NIsYA&#10;AADbAAAADwAAAGRycy9kb3ducmV2LnhtbESPT2vCQBTE70K/w/IKvYhuVDA2dSNWtPZiobaX3h7Z&#10;lz80+zZk1yR++64g9DjMzG+Y9WYwteiodZVlBbNpBII4s7riQsH312GyAuE8ssbaMim4koNN+jBa&#10;Y6Jtz5/UnX0hAoRdggpK75tESpeVZNBNbUMcvNy2Bn2QbSF1i32Am1rOo2gpDVYcFkpsaFdS9nu+&#10;GAWnxS7+8FEcj3/2+9NrL7ujfsuVenocti8gPA3+P3xvv2sFz3O4fQk/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8NIsYAAADbAAAADwAAAAAAAAAAAAAAAACYAgAAZHJz&#10;L2Rvd25yZXYueG1sUEsFBgAAAAAEAAQA9QAAAIsDAAAAAA==&#10;" path="m9752,-1nfc17019,3676,21600,11128,21600,19273v,2676,-498,5329,-1467,7824em9752,-1nsc17019,3676,21600,11128,21600,19273v,2676,-498,5329,-1467,7824l,19273,9752,-1xe" filled="f" strokecolor="#abda78" strokeweight="4.5pt">
                  <v:path arrowok="t" o:extrusionok="f" o:connecttype="custom" o:connectlocs="624,0;1288,2842;0,2021" o:connectangles="0,0,0"/>
                </v:shape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83458" behindDoc="0" locked="0" layoutInCell="0" allowOverlap="1" wp14:anchorId="7A75D265" wp14:editId="151571C4">
                <wp:simplePos x="0" y="0"/>
                <wp:positionH relativeFrom="page">
                  <wp:posOffset>851535</wp:posOffset>
                </wp:positionH>
                <wp:positionV relativeFrom="page">
                  <wp:posOffset>2862580</wp:posOffset>
                </wp:positionV>
                <wp:extent cx="364490" cy="471805"/>
                <wp:effectExtent l="22860" t="60325" r="0" b="58420"/>
                <wp:wrapNone/>
                <wp:docPr id="57" name="Arc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0829192" flipH="1">
                          <a:off x="0" y="0"/>
                          <a:ext cx="364490" cy="47180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1 w 21600"/>
                            <a:gd name="T1" fmla="*/ 0 h 21598"/>
                            <a:gd name="T2" fmla="*/ 21600 w 21600"/>
                            <a:gd name="T3" fmla="*/ 21598 h 21598"/>
                            <a:gd name="T4" fmla="*/ 0 w 21600"/>
                            <a:gd name="T5" fmla="*/ 21598 h 2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98" fill="none" extrusionOk="0">
                              <a:moveTo>
                                <a:pt x="310" y="0"/>
                              </a:moveTo>
                              <a:cubicBezTo>
                                <a:pt x="12117" y="170"/>
                                <a:pt x="21600" y="9789"/>
                                <a:pt x="21600" y="21598"/>
                              </a:cubicBezTo>
                            </a:path>
                            <a:path w="21600" h="21598" stroke="0" extrusionOk="0">
                              <a:moveTo>
                                <a:pt x="310" y="0"/>
                              </a:moveTo>
                              <a:cubicBezTo>
                                <a:pt x="12117" y="170"/>
                                <a:pt x="21600" y="9789"/>
                                <a:pt x="21600" y="21598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B6DF8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2BF1" id="Arc 439" o:spid="_x0000_s1026" style="position:absolute;margin-left:67.05pt;margin-top:225.4pt;width:28.7pt;height:37.15pt;rotation:841928fd;flip:x;z-index:2515834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" o:allowincell="f" path="m310,nfc12117,170,21600,9789,21600,21598em310,nsc12117,170,21600,9789,21600,21598l,21598,310,xe" filled="f" strokecolor="#b6df89" strokeweight="3pt">
                <v:path arrowok="t" o:extrusionok="f" o:connecttype="custom" o:connectlocs="5248,0;364490,471805;0,471805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82434" behindDoc="0" locked="0" layoutInCell="0" allowOverlap="1" wp14:anchorId="72BA3674" wp14:editId="6CC80091">
                <wp:simplePos x="0" y="0"/>
                <wp:positionH relativeFrom="page">
                  <wp:posOffset>848360</wp:posOffset>
                </wp:positionH>
                <wp:positionV relativeFrom="page">
                  <wp:posOffset>2819400</wp:posOffset>
                </wp:positionV>
                <wp:extent cx="364490" cy="471805"/>
                <wp:effectExtent l="29210" t="17145" r="25400" b="15875"/>
                <wp:wrapNone/>
                <wp:docPr id="56" name="Arc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8085" flipH="1">
                          <a:off x="0" y="0"/>
                          <a:ext cx="364490" cy="471805"/>
                        </a:xfrm>
                        <a:custGeom>
                          <a:avLst/>
                          <a:gdLst>
                            <a:gd name="G0" fmla="+- 0 0 0"/>
                            <a:gd name="G1" fmla="+- 21598 0 0"/>
                            <a:gd name="G2" fmla="+- 21600 0 0"/>
                            <a:gd name="T0" fmla="*/ 311 w 21600"/>
                            <a:gd name="T1" fmla="*/ 0 h 21598"/>
                            <a:gd name="T2" fmla="*/ 21600 w 21600"/>
                            <a:gd name="T3" fmla="*/ 21598 h 21598"/>
                            <a:gd name="T4" fmla="*/ 0 w 21600"/>
                            <a:gd name="T5" fmla="*/ 21598 h 2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98" fill="none" extrusionOk="0">
                              <a:moveTo>
                                <a:pt x="310" y="0"/>
                              </a:moveTo>
                              <a:cubicBezTo>
                                <a:pt x="12117" y="170"/>
                                <a:pt x="21600" y="9789"/>
                                <a:pt x="21600" y="21598"/>
                              </a:cubicBezTo>
                            </a:path>
                            <a:path w="21600" h="21598" stroke="0" extrusionOk="0">
                              <a:moveTo>
                                <a:pt x="310" y="0"/>
                              </a:moveTo>
                              <a:cubicBezTo>
                                <a:pt x="12117" y="170"/>
                                <a:pt x="21600" y="9789"/>
                                <a:pt x="21600" y="21598"/>
                              </a:cubicBezTo>
                              <a:lnTo>
                                <a:pt x="0" y="21598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B6DF8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5B4B" id="Arc 438" o:spid="_x0000_s1026" style="position:absolute;margin-left:66.8pt;margin-top:222pt;width:28.7pt;height:37.15pt;rotation:-85290fd;flip:x;z-index:2515824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" o:allowincell="f" path="m310,nfc12117,170,21600,9789,21600,21598em310,nsc12117,170,21600,9789,21600,21598l,21598,310,xe" filled="f" strokecolor="#b6df89" strokeweight="3pt">
                <v:path arrowok="t" o:extrusionok="f" o:connecttype="custom" o:connectlocs="5248,0;364490,471805;0,471805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81410" behindDoc="0" locked="0" layoutInCell="0" allowOverlap="1" wp14:anchorId="4FCAA167" wp14:editId="2B9EC775">
                <wp:simplePos x="0" y="0"/>
                <wp:positionH relativeFrom="page">
                  <wp:posOffset>661670</wp:posOffset>
                </wp:positionH>
                <wp:positionV relativeFrom="page">
                  <wp:posOffset>3851910</wp:posOffset>
                </wp:positionV>
                <wp:extent cx="567690" cy="1414780"/>
                <wp:effectExtent l="0" t="40005" r="46990" b="0"/>
                <wp:wrapNone/>
                <wp:docPr id="55" name="Arc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" cy="1414780"/>
                        </a:xfrm>
                        <a:custGeom>
                          <a:avLst/>
                          <a:gdLst>
                            <a:gd name="G0" fmla="+- 0 0 0"/>
                            <a:gd name="G1" fmla="+- 20487 0 0"/>
                            <a:gd name="G2" fmla="+- 21600 0 0"/>
                            <a:gd name="T0" fmla="*/ 6843 w 21453"/>
                            <a:gd name="T1" fmla="*/ 0 h 20487"/>
                            <a:gd name="T2" fmla="*/ 21453 w 21453"/>
                            <a:gd name="T3" fmla="*/ 17971 h 20487"/>
                            <a:gd name="T4" fmla="*/ 0 w 21453"/>
                            <a:gd name="T5" fmla="*/ 20487 h 20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453" h="20487" fill="none" extrusionOk="0">
                              <a:moveTo>
                                <a:pt x="6843" y="-1"/>
                              </a:moveTo>
                              <a:cubicBezTo>
                                <a:pt x="14784" y="2652"/>
                                <a:pt x="20477" y="9655"/>
                                <a:pt x="21452" y="17971"/>
                              </a:cubicBezTo>
                            </a:path>
                            <a:path w="21453" h="20487" stroke="0" extrusionOk="0">
                              <a:moveTo>
                                <a:pt x="6843" y="-1"/>
                              </a:moveTo>
                              <a:cubicBezTo>
                                <a:pt x="14784" y="2652"/>
                                <a:pt x="20477" y="9655"/>
                                <a:pt x="21452" y="17971"/>
                              </a:cubicBezTo>
                              <a:lnTo>
                                <a:pt x="0" y="20487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56E5C" id="Arc 437" o:spid="_x0000_s1026" style="position:absolute;margin-left:52.1pt;margin-top:303.3pt;width:44.7pt;height:111.4pt;z-index:2515814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453,2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" o:allowincell="f" path="m6843,-1nfc14784,2652,20477,9655,21452,17971em6843,-1nsc14784,2652,20477,9655,21452,17971l,20487,6843,-1xe" filled="f" strokecolor="white [3212]" strokeweight="6pt">
                <v:stroke dashstyle="1 1" endcap="round"/>
                <v:path arrowok="t" o:extrusionok="f" o:connecttype="custom" o:connectlocs="181080,0;567690,1241031;0,1414780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80386" behindDoc="0" locked="0" layoutInCell="0" allowOverlap="1" wp14:anchorId="0556A195" wp14:editId="67818EF1">
                <wp:simplePos x="0" y="0"/>
                <wp:positionH relativeFrom="page">
                  <wp:posOffset>6279515</wp:posOffset>
                </wp:positionH>
                <wp:positionV relativeFrom="page">
                  <wp:posOffset>518160</wp:posOffset>
                </wp:positionV>
                <wp:extent cx="951865" cy="467995"/>
                <wp:effectExtent l="12065" t="97155" r="83820" b="0"/>
                <wp:wrapNone/>
                <wp:docPr id="54" name="Arc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901518">
                          <a:off x="0" y="0"/>
                          <a:ext cx="951865" cy="467995"/>
                        </a:xfrm>
                        <a:custGeom>
                          <a:avLst/>
                          <a:gdLst>
                            <a:gd name="G0" fmla="+- 19934 0 0"/>
                            <a:gd name="G1" fmla="+- 21600 0 0"/>
                            <a:gd name="G2" fmla="+- 21600 0 0"/>
                            <a:gd name="T0" fmla="*/ 0 w 41534"/>
                            <a:gd name="T1" fmla="*/ 13283 h 21600"/>
                            <a:gd name="T2" fmla="*/ 41534 w 41534"/>
                            <a:gd name="T3" fmla="*/ 21600 h 21600"/>
                            <a:gd name="T4" fmla="*/ 19934 w 41534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534" h="21600" fill="none" extrusionOk="0">
                              <a:moveTo>
                                <a:pt x="-1" y="13282"/>
                              </a:moveTo>
                              <a:cubicBezTo>
                                <a:pt x="3355" y="5238"/>
                                <a:pt x="11217" y="-1"/>
                                <a:pt x="19934" y="0"/>
                              </a:cubicBezTo>
                              <a:cubicBezTo>
                                <a:pt x="31863" y="0"/>
                                <a:pt x="41534" y="9670"/>
                                <a:pt x="41534" y="21600"/>
                              </a:cubicBezTo>
                            </a:path>
                            <a:path w="41534" h="21600" stroke="0" extrusionOk="0">
                              <a:moveTo>
                                <a:pt x="-1" y="13282"/>
                              </a:moveTo>
                              <a:cubicBezTo>
                                <a:pt x="3355" y="5238"/>
                                <a:pt x="11217" y="-1"/>
                                <a:pt x="19934" y="0"/>
                              </a:cubicBezTo>
                              <a:cubicBezTo>
                                <a:pt x="31863" y="0"/>
                                <a:pt x="41534" y="9670"/>
                                <a:pt x="41534" y="21600"/>
                              </a:cubicBezTo>
                              <a:lnTo>
                                <a:pt x="1993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67A3F" id="Arc 436" o:spid="_x0000_s1026" style="position:absolute;margin-left:494.45pt;margin-top:40.8pt;width:74.95pt;height:36.85pt;rotation:-984698fd;z-index:2515803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534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" o:allowincell="f" path="m-1,13282nfc3355,5238,11217,-1,19934,,31863,,41534,9670,41534,21600em-1,13282nsc3355,5238,11217,-1,19934,,31863,,41534,9670,41534,21600r-21600,l-1,13282xe" filled="f" strokecolor="white [3212]" strokeweight="6pt">
                <v:stroke dashstyle="1 1" endcap="round"/>
                <v:path arrowok="t" o:extrusionok="f" o:connecttype="custom" o:connectlocs="0,287795;951865,467995;456842,467995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79362" behindDoc="0" locked="0" layoutInCell="0" allowOverlap="1" wp14:anchorId="7055AE21" wp14:editId="22062E7D">
                <wp:simplePos x="0" y="0"/>
                <wp:positionH relativeFrom="page">
                  <wp:posOffset>6460490</wp:posOffset>
                </wp:positionH>
                <wp:positionV relativeFrom="page">
                  <wp:posOffset>4089400</wp:posOffset>
                </wp:positionV>
                <wp:extent cx="682625" cy="726440"/>
                <wp:effectExtent l="21590" t="1270" r="0" b="0"/>
                <wp:wrapNone/>
                <wp:docPr id="51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0745205" flipH="1">
                          <a:off x="0" y="0"/>
                          <a:ext cx="682625" cy="726440"/>
                          <a:chOff x="5727" y="4802"/>
                          <a:chExt cx="1896" cy="2018"/>
                        </a:xfrm>
                      </wpg:grpSpPr>
                      <wps:wsp>
                        <wps:cNvPr id="52" name="Freeform 434"/>
                        <wps:cNvSpPr>
                          <a:spLocks/>
                        </wps:cNvSpPr>
                        <wps:spPr bwMode="auto">
                          <a:xfrm rot="4482181" flipV="1">
                            <a:off x="5894" y="4635"/>
                            <a:ext cx="1562" cy="1896"/>
                          </a:xfrm>
                          <a:custGeom>
                            <a:avLst/>
                            <a:gdLst>
                              <a:gd name="T0" fmla="*/ 0 w 1780"/>
                              <a:gd name="T1" fmla="*/ 0 h 2160"/>
                              <a:gd name="T2" fmla="*/ 300 w 1780"/>
                              <a:gd name="T3" fmla="*/ 1580 h 2160"/>
                              <a:gd name="T4" fmla="*/ 1420 w 1780"/>
                              <a:gd name="T5" fmla="*/ 1860 h 2160"/>
                              <a:gd name="T6" fmla="*/ 1240 w 1780"/>
                              <a:gd name="T7" fmla="*/ 760 h 2160"/>
                              <a:gd name="T8" fmla="*/ 0 w 1780"/>
                              <a:gd name="T9" fmla="*/ 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0" h="2160">
                                <a:moveTo>
                                  <a:pt x="0" y="0"/>
                                </a:moveTo>
                                <a:cubicBezTo>
                                  <a:pt x="20" y="640"/>
                                  <a:pt x="0" y="1180"/>
                                  <a:pt x="300" y="1580"/>
                                </a:cubicBezTo>
                                <a:cubicBezTo>
                                  <a:pt x="600" y="1980"/>
                                  <a:pt x="1060" y="2160"/>
                                  <a:pt x="1420" y="1860"/>
                                </a:cubicBezTo>
                                <a:cubicBezTo>
                                  <a:pt x="1780" y="1560"/>
                                  <a:pt x="1680" y="980"/>
                                  <a:pt x="1240" y="760"/>
                                </a:cubicBezTo>
                                <a:cubicBezTo>
                                  <a:pt x="800" y="540"/>
                                  <a:pt x="660" y="7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DA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rc 435"/>
                        <wps:cNvSpPr>
                          <a:spLocks/>
                        </wps:cNvSpPr>
                        <wps:spPr bwMode="auto">
                          <a:xfrm>
                            <a:off x="6380" y="5160"/>
                            <a:ext cx="1048" cy="166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8210"/>
                              <a:gd name="T1" fmla="*/ 0 h 21600"/>
                              <a:gd name="T2" fmla="*/ 18210 w 18210"/>
                              <a:gd name="T3" fmla="*/ 9983 h 21600"/>
                              <a:gd name="T4" fmla="*/ 0 w 1821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210" h="21600" fill="none" extrusionOk="0">
                                <a:moveTo>
                                  <a:pt x="0" y="0"/>
                                </a:moveTo>
                                <a:cubicBezTo>
                                  <a:pt x="7376" y="0"/>
                                  <a:pt x="14242" y="3764"/>
                                  <a:pt x="18210" y="9982"/>
                                </a:cubicBezTo>
                              </a:path>
                              <a:path w="18210" h="21600" stroke="0" extrusionOk="0">
                                <a:moveTo>
                                  <a:pt x="0" y="0"/>
                                </a:moveTo>
                                <a:cubicBezTo>
                                  <a:pt x="7376" y="0"/>
                                  <a:pt x="14242" y="3764"/>
                                  <a:pt x="18210" y="998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CCE9A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DC34B" id="Group 433" o:spid="_x0000_s1026" style="position:absolute;margin-left:508.7pt;margin-top:322pt;width:53.75pt;height:57.2pt;rotation:933664fd;flip:x;z-index:251579362;mso-position-horizontal-relative:page;mso-position-vertical-relative:page" coordorigin="5727,4802" coordsize="1896,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" o:allowincell="f">
                <v:shape id="Freeform 434" o:spid="_x0000_s1027" style="position:absolute;left:5894;top:4635;width:1562;height:1896;rotation:-4895737fd;flip:y;visibility:visible;mso-wrap-style:square;v-text-anchor:top" coordsize="1780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IuF8AA&#10;AADbAAAADwAAAGRycy9kb3ducmV2LnhtbESPS2vDMBCE74X+B7GF3ho5Jk2CE9kkhUCued0Xa22Z&#10;WCtjyY/++6pQ6HGYmW+YfTHbVozU+8axguUiAUFcOt1wreB+O31sQfiArLF1TAq+yUORv77sMdNu&#10;4guN11CLCGGfoQITQpdJ6UtDFv3CdcTRq1xvMUTZ11L3OEW4bWWaJGtpseG4YLCjL0Pl8zpYBZep&#10;et7Sx+q4OVc8YO3WW2NRqfe3+bADEWgO/+G/9lkr+Ezh90v8AT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IuF8AAAADbAAAADwAAAAAAAAAAAAAAAACYAgAAZHJzL2Rvd25y&#10;ZXYueG1sUEsFBgAAAAAEAAQA9QAAAIUDAAAAAA==&#10;" path="m,c20,640,,1180,300,1580v300,400,760,580,1120,280c1780,1560,1680,980,1240,760,800,540,660,740,,xe" fillcolor="#abda78" stroked="f">
                  <v:path arrowok="t" o:connecttype="custom" o:connectlocs="0,0;263,1387;1246,1633;1088,667;0,0" o:connectangles="0,0,0,0,0"/>
                </v:shape>
                <v:shape id="Arc 435" o:spid="_x0000_s1028" style="position:absolute;left:6380;top:5160;width:1048;height:1660;visibility:visible;mso-wrap-style:square;v-text-anchor:top" coordsize="182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rMusUA&#10;AADbAAAADwAAAGRycy9kb3ducmV2LnhtbESPQWvCQBSE7wX/w/IKvRSzsVZpU1eRgNpLD43i+TX7&#10;3IRm34bsauK/d4VCj8PMfMMsVoNtxIU6XztWMElSEMSl0zUbBYf9ZvwGwgdkjY1jUnAlD6vl6GGB&#10;mXY9f9OlCEZECPsMFVQhtJmUvqzIok9cSxy9k+sshig7I3WHfYTbRr6k6VxarDkuVNhSXlH5W5yt&#10;AtM/n0/lLufXa140x5/tl16bd6WeHof1B4hAQ/gP/7U/tYLZF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sy6xQAAANsAAAAPAAAAAAAAAAAAAAAAAJgCAABkcnMv&#10;ZG93bnJldi54bWxQSwUGAAAAAAQABAD1AAAAigMAAAAA&#10;" path="m,nfc7376,,14242,3764,18210,9982em,nsc7376,,14242,3764,18210,9982l,21600,,xe" filled="f" strokecolor="#cce9ad" strokeweight="2.25pt">
                  <v:path arrowok="t" o:extrusionok="f" o:connecttype="custom" o:connectlocs="0,0;1048,767;0,1660" o:connectangles="0,0,0"/>
                </v:shape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77314" behindDoc="0" locked="0" layoutInCell="0" allowOverlap="1" wp14:anchorId="623226AF" wp14:editId="3902E709">
                <wp:simplePos x="0" y="0"/>
                <wp:positionH relativeFrom="page">
                  <wp:posOffset>730250</wp:posOffset>
                </wp:positionH>
                <wp:positionV relativeFrom="page">
                  <wp:posOffset>3590925</wp:posOffset>
                </wp:positionV>
                <wp:extent cx="570865" cy="1414780"/>
                <wp:effectExtent l="0" t="36195" r="80010" b="0"/>
                <wp:wrapNone/>
                <wp:docPr id="47" name="Arc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91296">
                          <a:off x="0" y="0"/>
                          <a:ext cx="570865" cy="1414780"/>
                        </a:xfrm>
                        <a:custGeom>
                          <a:avLst/>
                          <a:gdLst>
                            <a:gd name="G0" fmla="+- 0 0 0"/>
                            <a:gd name="G1" fmla="+- 20487 0 0"/>
                            <a:gd name="G2" fmla="+- 21600 0 0"/>
                            <a:gd name="T0" fmla="*/ 6843 w 21577"/>
                            <a:gd name="T1" fmla="*/ 0 h 20487"/>
                            <a:gd name="T2" fmla="*/ 21577 w 21577"/>
                            <a:gd name="T3" fmla="*/ 19482 h 20487"/>
                            <a:gd name="T4" fmla="*/ 0 w 21577"/>
                            <a:gd name="T5" fmla="*/ 20487 h 20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77" h="20487" fill="none" extrusionOk="0">
                              <a:moveTo>
                                <a:pt x="6843" y="-1"/>
                              </a:moveTo>
                              <a:cubicBezTo>
                                <a:pt x="15307" y="2826"/>
                                <a:pt x="21161" y="10567"/>
                                <a:pt x="21576" y="19482"/>
                              </a:cubicBezTo>
                            </a:path>
                            <a:path w="21577" h="20487" stroke="0" extrusionOk="0">
                              <a:moveTo>
                                <a:pt x="6843" y="-1"/>
                              </a:moveTo>
                              <a:cubicBezTo>
                                <a:pt x="15307" y="2826"/>
                                <a:pt x="21161" y="10567"/>
                                <a:pt x="21576" y="19482"/>
                              </a:cubicBezTo>
                              <a:lnTo>
                                <a:pt x="0" y="20487"/>
                              </a:lnTo>
                              <a:close/>
                            </a:path>
                          </a:pathLst>
                        </a:custGeom>
                        <a:noFill/>
                        <a:ln w="762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65140" id="Arc 429" o:spid="_x0000_s1026" style="position:absolute;margin-left:57.5pt;margin-top:282.75pt;width:44.95pt;height:111.4pt;rotation:-208946fd;z-index:2515773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577,2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" o:allowincell="f" path="m6843,-1nfc15307,2826,21161,10567,21576,19482em6843,-1nsc15307,2826,21161,10567,21576,19482l,20487,6843,-1xe" filled="f" strokecolor="#abda78" strokeweight="6pt">
                <v:path arrowok="t" o:extrusionok="f" o:connecttype="custom" o:connectlocs="181046,0;570865,1345377;0,1414780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74242" behindDoc="0" locked="0" layoutInCell="0" allowOverlap="1" wp14:anchorId="3F66077B" wp14:editId="4839D0E6">
                <wp:simplePos x="0" y="0"/>
                <wp:positionH relativeFrom="page">
                  <wp:posOffset>5483860</wp:posOffset>
                </wp:positionH>
                <wp:positionV relativeFrom="page">
                  <wp:posOffset>3471545</wp:posOffset>
                </wp:positionV>
                <wp:extent cx="925830" cy="1923415"/>
                <wp:effectExtent l="149860" t="0" r="372110" b="0"/>
                <wp:wrapNone/>
                <wp:docPr id="38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464072">
                          <a:off x="0" y="0"/>
                          <a:ext cx="925830" cy="1923415"/>
                          <a:chOff x="6793" y="9960"/>
                          <a:chExt cx="1458" cy="3029"/>
                        </a:xfrm>
                      </wpg:grpSpPr>
                      <wps:wsp>
                        <wps:cNvPr id="39" name="Arc 421"/>
                        <wps:cNvSpPr>
                          <a:spLocks/>
                        </wps:cNvSpPr>
                        <wps:spPr bwMode="auto">
                          <a:xfrm rot="-1591089">
                            <a:off x="6793" y="9960"/>
                            <a:ext cx="1382" cy="3029"/>
                          </a:xfrm>
                          <a:custGeom>
                            <a:avLst/>
                            <a:gdLst>
                              <a:gd name="G0" fmla="+- 0 0 0"/>
                              <a:gd name="G1" fmla="+- 18822 0 0"/>
                              <a:gd name="G2" fmla="+- 21600 0 0"/>
                              <a:gd name="T0" fmla="*/ 10598 w 21600"/>
                              <a:gd name="T1" fmla="*/ 0 h 28877"/>
                              <a:gd name="T2" fmla="*/ 19117 w 21600"/>
                              <a:gd name="T3" fmla="*/ 28877 h 28877"/>
                              <a:gd name="T4" fmla="*/ 0 w 21600"/>
                              <a:gd name="T5" fmla="*/ 18822 h 28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877" fill="none" extrusionOk="0">
                                <a:moveTo>
                                  <a:pt x="10597" y="0"/>
                                </a:moveTo>
                                <a:cubicBezTo>
                                  <a:pt x="17394" y="3827"/>
                                  <a:pt x="21600" y="11021"/>
                                  <a:pt x="21600" y="18822"/>
                                </a:cubicBezTo>
                                <a:cubicBezTo>
                                  <a:pt x="21600" y="22325"/>
                                  <a:pt x="20747" y="25776"/>
                                  <a:pt x="19116" y="28876"/>
                                </a:cubicBezTo>
                              </a:path>
                              <a:path w="21600" h="28877" stroke="0" extrusionOk="0">
                                <a:moveTo>
                                  <a:pt x="10597" y="0"/>
                                </a:moveTo>
                                <a:cubicBezTo>
                                  <a:pt x="17394" y="3827"/>
                                  <a:pt x="21600" y="11021"/>
                                  <a:pt x="21600" y="18822"/>
                                </a:cubicBezTo>
                                <a:cubicBezTo>
                                  <a:pt x="21600" y="22325"/>
                                  <a:pt x="20747" y="25776"/>
                                  <a:pt x="19116" y="28876"/>
                                </a:cubicBezTo>
                                <a:lnTo>
                                  <a:pt x="0" y="188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rc 422"/>
                        <wps:cNvSpPr>
                          <a:spLocks/>
                        </wps:cNvSpPr>
                        <wps:spPr bwMode="auto">
                          <a:xfrm rot="-983753">
                            <a:off x="6858" y="10410"/>
                            <a:ext cx="1382" cy="2534"/>
                          </a:xfrm>
                          <a:custGeom>
                            <a:avLst/>
                            <a:gdLst>
                              <a:gd name="G0" fmla="+- 0 0 0"/>
                              <a:gd name="G1" fmla="+- 16451 0 0"/>
                              <a:gd name="G2" fmla="+- 21600 0 0"/>
                              <a:gd name="T0" fmla="*/ 13997 w 21600"/>
                              <a:gd name="T1" fmla="*/ 0 h 24158"/>
                              <a:gd name="T2" fmla="*/ 20178 w 21600"/>
                              <a:gd name="T3" fmla="*/ 24158 h 24158"/>
                              <a:gd name="T4" fmla="*/ 0 w 21600"/>
                              <a:gd name="T5" fmla="*/ 16451 h 24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4158" fill="none" extrusionOk="0">
                                <a:moveTo>
                                  <a:pt x="13997" y="-1"/>
                                </a:moveTo>
                                <a:cubicBezTo>
                                  <a:pt x="18820" y="4103"/>
                                  <a:pt x="21600" y="10117"/>
                                  <a:pt x="21600" y="16451"/>
                                </a:cubicBezTo>
                                <a:cubicBezTo>
                                  <a:pt x="21600" y="19085"/>
                                  <a:pt x="21118" y="21697"/>
                                  <a:pt x="20178" y="24158"/>
                                </a:cubicBezTo>
                              </a:path>
                              <a:path w="21600" h="24158" stroke="0" extrusionOk="0">
                                <a:moveTo>
                                  <a:pt x="13997" y="-1"/>
                                </a:moveTo>
                                <a:cubicBezTo>
                                  <a:pt x="18820" y="4103"/>
                                  <a:pt x="21600" y="10117"/>
                                  <a:pt x="21600" y="16451"/>
                                </a:cubicBezTo>
                                <a:cubicBezTo>
                                  <a:pt x="21600" y="19085"/>
                                  <a:pt x="21118" y="21697"/>
                                  <a:pt x="20178" y="24158"/>
                                </a:cubicBezTo>
                                <a:lnTo>
                                  <a:pt x="0" y="164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rc 423"/>
                        <wps:cNvSpPr>
                          <a:spLocks/>
                        </wps:cNvSpPr>
                        <wps:spPr bwMode="auto">
                          <a:xfrm rot="-1144243">
                            <a:off x="6834" y="10118"/>
                            <a:ext cx="1382" cy="2842"/>
                          </a:xfrm>
                          <a:custGeom>
                            <a:avLst/>
                            <a:gdLst>
                              <a:gd name="G0" fmla="+- 0 0 0"/>
                              <a:gd name="G1" fmla="+- 19273 0 0"/>
                              <a:gd name="G2" fmla="+- 21600 0 0"/>
                              <a:gd name="T0" fmla="*/ 9752 w 21600"/>
                              <a:gd name="T1" fmla="*/ 0 h 27097"/>
                              <a:gd name="T2" fmla="*/ 20133 w 21600"/>
                              <a:gd name="T3" fmla="*/ 27097 h 27097"/>
                              <a:gd name="T4" fmla="*/ 0 w 21600"/>
                              <a:gd name="T5" fmla="*/ 19273 h 270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097" fill="none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1949"/>
                                  <a:pt x="21102" y="24602"/>
                                  <a:pt x="20133" y="27097"/>
                                </a:cubicBezTo>
                              </a:path>
                              <a:path w="21600" h="27097" stroke="0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1949"/>
                                  <a:pt x="21102" y="24602"/>
                                  <a:pt x="20133" y="27097"/>
                                </a:cubicBezTo>
                                <a:lnTo>
                                  <a:pt x="0" y="19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rc 424"/>
                        <wps:cNvSpPr>
                          <a:spLocks/>
                        </wps:cNvSpPr>
                        <wps:spPr bwMode="auto">
                          <a:xfrm rot="-632462">
                            <a:off x="6869" y="10335"/>
                            <a:ext cx="1382" cy="2527"/>
                          </a:xfrm>
                          <a:custGeom>
                            <a:avLst/>
                            <a:gdLst>
                              <a:gd name="G0" fmla="+- 0 0 0"/>
                              <a:gd name="G1" fmla="+- 19273 0 0"/>
                              <a:gd name="G2" fmla="+- 21600 0 0"/>
                              <a:gd name="T0" fmla="*/ 9752 w 21600"/>
                              <a:gd name="T1" fmla="*/ 0 h 24090"/>
                              <a:gd name="T2" fmla="*/ 21056 w 21600"/>
                              <a:gd name="T3" fmla="*/ 24090 h 24090"/>
                              <a:gd name="T4" fmla="*/ 0 w 21600"/>
                              <a:gd name="T5" fmla="*/ 19273 h 24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4090" fill="none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0893"/>
                                  <a:pt x="21417" y="22509"/>
                                  <a:pt x="21056" y="24090"/>
                                </a:cubicBezTo>
                              </a:path>
                              <a:path w="21600" h="24090" stroke="0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0893"/>
                                  <a:pt x="21417" y="22509"/>
                                  <a:pt x="21056" y="24090"/>
                                </a:cubicBezTo>
                                <a:lnTo>
                                  <a:pt x="0" y="19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9BB35" id="Group 420" o:spid="_x0000_s1026" style="position:absolute;margin-left:431.8pt;margin-top:273.35pt;width:72.9pt;height:151.45pt;rotation:-506890fd;z-index:251574242;mso-position-horizontal-relative:page;mso-position-vertical-relative:page" coordorigin="6793,9960" coordsize="1458,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" o:allowincell="f">
                <v:shape id="Arc 421" o:spid="_x0000_s1027" style="position:absolute;left:6793;top:9960;width:1382;height:3029;rotation:-1737893fd;visibility:visible;mso-wrap-style:square;v-text-anchor:top" coordsize="21600,28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+ucUA&#10;AADbAAAADwAAAGRycy9kb3ducmV2LnhtbESPT2sCMRTE70K/Q3iFXkSzbaXq1igqCC168N/F23Pz&#10;ulm6eVk2UdNv3xSEHoeZ+Q0zmUVbiyu1vnKs4LmfgSAunK64VHA8rHojED4ga6wdk4If8jCbPnQm&#10;mGt34x1d96EUCcI+RwUmhCaX0heGLPq+a4iT9+VaiyHJtpS6xVuC21q+ZNmbtFhxWjDY0NJQ8b2/&#10;WAWLE3eLTyOjjbTZHs6b9eU8GCr19Bjn7yACxfAfvrc/tILXMfx9ST9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D65xQAAANsAAAAPAAAAAAAAAAAAAAAAAJgCAABkcnMv&#10;ZG93bnJldi54bWxQSwUGAAAAAAQABAD1AAAAigMAAAAA&#10;" path="m10597,nfc17394,3827,21600,11021,21600,18822v,3503,-853,6954,-2484,10054em10597,nsc17394,3827,21600,11021,21600,18822v,3503,-853,6954,-2484,10054l,18822,10597,xe" filled="f" strokecolor="#abda78" strokeweight="6pt">
                  <v:path arrowok="t" o:extrusionok="f" o:connecttype="custom" o:connectlocs="678,0;1223,3029;0,1974" o:connectangles="0,0,0"/>
                </v:shape>
                <v:shape id="Arc 422" o:spid="_x0000_s1028" style="position:absolute;left:6858;top:10410;width:1382;height:2534;rotation:-1074521fd;visibility:visible;mso-wrap-style:square;v-text-anchor:top" coordsize="21600,2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6bcMEA&#10;AADbAAAADwAAAGRycy9kb3ducmV2LnhtbERPz2vCMBS+D/wfwhN2m6luDKlGUWGwwxgsCnp8Ns+2&#10;mryUJtb2v18Ogx0/vt/Lde+s6KgNtWcF00kGgrjwpuZSwWH/8TIHESKyQeuZFAwUYL0aPS0xN/7B&#10;P9TpWIoUwiFHBVWMTS5lKCpyGCa+IU7cxbcOY4JtKU2LjxTurJxl2bt0WHNqqLChXUXFTd+dglP3&#10;fbfDdLDX1+brGPVO03mrlXoe95sFiEh9/Bf/uT+Ngre0Pn1JP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Om3DBAAAA2wAAAA8AAAAAAAAAAAAAAAAAmAIAAGRycy9kb3du&#10;cmV2LnhtbFBLBQYAAAAABAAEAPUAAACGAwAAAAA=&#10;" path="m13997,-1nfc18820,4103,21600,10117,21600,16451v,2634,-482,5246,-1422,7707em13997,-1nsc18820,4103,21600,10117,21600,16451v,2634,-482,5246,-1422,7707l,16451,13997,-1xe" filled="f" strokecolor="#abda78" strokeweight="2.25pt">
                  <v:path arrowok="t" o:extrusionok="f" o:connecttype="custom" o:connectlocs="896,0;1291,2534;0,1726" o:connectangles="0,0,0"/>
                </v:shape>
                <v:shape id="Arc 423" o:spid="_x0000_s1029" style="position:absolute;left:6834;top:10118;width:1382;height:2842;rotation:-1249818fd;visibility:visible;mso-wrap-style:square;v-text-anchor:top" coordsize="21600,27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2Yh8QA&#10;AADbAAAADwAAAGRycy9kb3ducmV2LnhtbESPQWsCMRSE7wX/Q3hCb93EUrZlaxQpiJ5Et6W9Pjav&#10;u2s3L0sSdfXXG0HocZiZb5jpfLCdOJIPrWMNk0yBIK6cabnW8PW5fHoDESKywc4xaThTgPls9DDF&#10;wrgT7+hYxlokCIcCNTQx9oWUoWrIYshcT5y8X+ctxiR9LY3HU4LbTj4rlUuLLaeFBnv6aKj6Kw9W&#10;Q82X79X+57DxyzycXxe4D2p70fpxPCzeQUQa4n/43l4bDS8TuH1JP0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NmIfEAAAA2wAAAA8AAAAAAAAAAAAAAAAAmAIAAGRycy9k&#10;b3ducmV2LnhtbFBLBQYAAAAABAAEAPUAAACJAwAAAAA=&#10;" path="m9752,-1nfc17019,3676,21600,11128,21600,19273v,2676,-498,5329,-1467,7824em9752,-1nsc17019,3676,21600,11128,21600,19273v,2676,-498,5329,-1467,7824l,19273,9752,-1xe" filled="f" strokecolor="#abda78" strokeweight="4.5pt">
                  <v:path arrowok="t" o:extrusionok="f" o:connecttype="custom" o:connectlocs="624,0;1288,2842;0,2021" o:connectangles="0,0,0"/>
                </v:shape>
                <v:shape id="Arc 424" o:spid="_x0000_s1030" style="position:absolute;left:6869;top:10335;width:1382;height:2527;rotation:-690817fd;visibility:visible;mso-wrap-style:square;v-text-anchor:top" coordsize="21600,24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FKbMIA&#10;AADbAAAADwAAAGRycy9kb3ducmV2LnhtbESPUWsCMRCE3wv+h7CCbzXnIaWcRmmFivjSVv0By2V7&#10;OXrZnJetxn9vCoU+DjPzDbNcJ9+pCw2xDWxgNi1AEdfBttwYOB3fHp9BRUG22AUmAzeKsF6NHpZY&#10;2XDlT7ocpFEZwrFCA06kr7SOtSOPcRp64ux9hcGjZDk02g54zXDf6bIonrTHlvOCw542jurvw483&#10;kEhr2Rxv+7P7eKV3L2XZpK0xk3F6WYASSvIf/mvvrIF5Cb9f8g/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UpswgAAANsAAAAPAAAAAAAAAAAAAAAAAJgCAABkcnMvZG93&#10;bnJldi54bWxQSwUGAAAAAAQABAD1AAAAhwMAAAAA&#10;" path="m9752,-1nfc17019,3676,21600,11128,21600,19273v,1620,-183,3236,-544,4817em9752,-1nsc17019,3676,21600,11128,21600,19273v,1620,-183,3236,-544,4817l,19273,9752,-1xe" filled="f" strokecolor="#abda78" strokeweight="2.25pt">
                  <v:path arrowok="t" o:extrusionok="f" o:connecttype="custom" o:connectlocs="624,0;1347,2527;0,2022" o:connectangles="0,0,0"/>
                </v:shape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72194" behindDoc="0" locked="0" layoutInCell="0" allowOverlap="1" wp14:anchorId="6D0FF1E0" wp14:editId="17BF14EA">
                <wp:simplePos x="0" y="0"/>
                <wp:positionH relativeFrom="page">
                  <wp:posOffset>6197600</wp:posOffset>
                </wp:positionH>
                <wp:positionV relativeFrom="page">
                  <wp:posOffset>2827655</wp:posOffset>
                </wp:positionV>
                <wp:extent cx="1097915" cy="1371600"/>
                <wp:effectExtent l="15875" t="53975" r="0" b="88900"/>
                <wp:wrapNone/>
                <wp:docPr id="36" name="Arc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119053" flipH="1">
                          <a:off x="0" y="0"/>
                          <a:ext cx="1097915" cy="1371600"/>
                        </a:xfrm>
                        <a:custGeom>
                          <a:avLst/>
                          <a:gdLst>
                            <a:gd name="G0" fmla="+- 0 0 0"/>
                            <a:gd name="G1" fmla="+- 20847 0 0"/>
                            <a:gd name="G2" fmla="+- 21600 0 0"/>
                            <a:gd name="T0" fmla="*/ 5652 w 21600"/>
                            <a:gd name="T1" fmla="*/ 0 h 20847"/>
                            <a:gd name="T2" fmla="*/ 21600 w 21600"/>
                            <a:gd name="T3" fmla="*/ 20847 h 20847"/>
                            <a:gd name="T4" fmla="*/ 0 w 21600"/>
                            <a:gd name="T5" fmla="*/ 20847 h 208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0847" fill="none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</a:path>
                            <a:path w="21600" h="20847" stroke="0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  <a:lnTo>
                                <a:pt x="0" y="20847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99E8D" id="Arc 418" o:spid="_x0000_s1026" style="position:absolute;margin-left:488pt;margin-top:222.65pt;width:86.45pt;height:108pt;rotation:525322fd;flip:x;z-index:2515721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" o:allowincell="f" path="m5652,-1nfc15064,2551,21600,11094,21600,20847em5652,-1nsc15064,2551,21600,11094,21600,20847l,20847,5652,-1xe" filled="f" strokecolor="#abda78" strokeweight="3pt">
                <v:path arrowok="t" o:extrusionok="f" o:connecttype="custom" o:connectlocs="287288,0;1097915,1371600;0,1371600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69122" behindDoc="0" locked="0" layoutInCell="0" allowOverlap="1" wp14:anchorId="18921646" wp14:editId="376D36EC">
                <wp:simplePos x="0" y="0"/>
                <wp:positionH relativeFrom="page">
                  <wp:posOffset>864235</wp:posOffset>
                </wp:positionH>
                <wp:positionV relativeFrom="page">
                  <wp:posOffset>2817495</wp:posOffset>
                </wp:positionV>
                <wp:extent cx="497205" cy="636270"/>
                <wp:effectExtent l="45085" t="34290" r="48260" b="15240"/>
                <wp:wrapNone/>
                <wp:docPr id="32" name="Group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429445" flipH="1">
                          <a:off x="0" y="0"/>
                          <a:ext cx="497205" cy="636270"/>
                          <a:chOff x="8814" y="1790"/>
                          <a:chExt cx="951" cy="1334"/>
                        </a:xfrm>
                      </wpg:grpSpPr>
                      <wps:wsp>
                        <wps:cNvPr id="33" name="Arc 414"/>
                        <wps:cNvSpPr>
                          <a:spLocks/>
                        </wps:cNvSpPr>
                        <wps:spPr bwMode="auto">
                          <a:xfrm>
                            <a:off x="8922" y="1796"/>
                            <a:ext cx="843" cy="1328"/>
                          </a:xfrm>
                          <a:custGeom>
                            <a:avLst/>
                            <a:gdLst>
                              <a:gd name="G0" fmla="+- 10372 0 0"/>
                              <a:gd name="G1" fmla="+- 21600 0 0"/>
                              <a:gd name="G2" fmla="+- 21600 0 0"/>
                              <a:gd name="T0" fmla="*/ 0 w 31972"/>
                              <a:gd name="T1" fmla="*/ 2653 h 41830"/>
                              <a:gd name="T2" fmla="*/ 17942 w 31972"/>
                              <a:gd name="T3" fmla="*/ 41830 h 41830"/>
                              <a:gd name="T4" fmla="*/ 10372 w 31972"/>
                              <a:gd name="T5" fmla="*/ 21600 h 418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972" h="41830" fill="none" extrusionOk="0">
                                <a:moveTo>
                                  <a:pt x="0" y="2653"/>
                                </a:moveTo>
                                <a:cubicBezTo>
                                  <a:pt x="3179" y="912"/>
                                  <a:pt x="6746" y="-1"/>
                                  <a:pt x="10372" y="0"/>
                                </a:cubicBezTo>
                                <a:cubicBezTo>
                                  <a:pt x="22301" y="0"/>
                                  <a:pt x="31972" y="9670"/>
                                  <a:pt x="31972" y="21600"/>
                                </a:cubicBezTo>
                                <a:cubicBezTo>
                                  <a:pt x="31972" y="30609"/>
                                  <a:pt x="26380" y="38672"/>
                                  <a:pt x="17942" y="41830"/>
                                </a:cubicBezTo>
                              </a:path>
                              <a:path w="31972" h="41830" stroke="0" extrusionOk="0">
                                <a:moveTo>
                                  <a:pt x="0" y="2653"/>
                                </a:moveTo>
                                <a:cubicBezTo>
                                  <a:pt x="3179" y="912"/>
                                  <a:pt x="6746" y="-1"/>
                                  <a:pt x="10372" y="0"/>
                                </a:cubicBezTo>
                                <a:cubicBezTo>
                                  <a:pt x="22301" y="0"/>
                                  <a:pt x="31972" y="9670"/>
                                  <a:pt x="31972" y="21600"/>
                                </a:cubicBezTo>
                                <a:cubicBezTo>
                                  <a:pt x="31972" y="30609"/>
                                  <a:pt x="26380" y="38672"/>
                                  <a:pt x="17942" y="41830"/>
                                </a:cubicBezTo>
                                <a:lnTo>
                                  <a:pt x="1037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B6DF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rc 415"/>
                        <wps:cNvSpPr>
                          <a:spLocks/>
                        </wps:cNvSpPr>
                        <wps:spPr bwMode="auto">
                          <a:xfrm flipH="1" flipV="1">
                            <a:off x="8814" y="1790"/>
                            <a:ext cx="412" cy="736"/>
                          </a:xfrm>
                          <a:custGeom>
                            <a:avLst/>
                            <a:gdLst>
                              <a:gd name="G0" fmla="+- 4610 0 0"/>
                              <a:gd name="G1" fmla="+- 21600 0 0"/>
                              <a:gd name="G2" fmla="+- 21600 0 0"/>
                              <a:gd name="T0" fmla="*/ 4610 w 26210"/>
                              <a:gd name="T1" fmla="*/ 0 h 43200"/>
                              <a:gd name="T2" fmla="*/ 0 w 26210"/>
                              <a:gd name="T3" fmla="*/ 42702 h 43200"/>
                              <a:gd name="T4" fmla="*/ 4610 w 2621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210" h="43200" fill="none" extrusionOk="0">
                                <a:moveTo>
                                  <a:pt x="4610" y="0"/>
                                </a:moveTo>
                                <a:cubicBezTo>
                                  <a:pt x="16539" y="0"/>
                                  <a:pt x="26210" y="9670"/>
                                  <a:pt x="26210" y="21600"/>
                                </a:cubicBezTo>
                                <a:cubicBezTo>
                                  <a:pt x="26210" y="33529"/>
                                  <a:pt x="16539" y="43200"/>
                                  <a:pt x="4610" y="43200"/>
                                </a:cubicBezTo>
                                <a:cubicBezTo>
                                  <a:pt x="3059" y="43200"/>
                                  <a:pt x="1514" y="43033"/>
                                  <a:pt x="-1" y="42702"/>
                                </a:cubicBezTo>
                              </a:path>
                              <a:path w="26210" h="43200" stroke="0" extrusionOk="0">
                                <a:moveTo>
                                  <a:pt x="4610" y="0"/>
                                </a:moveTo>
                                <a:cubicBezTo>
                                  <a:pt x="16539" y="0"/>
                                  <a:pt x="26210" y="9670"/>
                                  <a:pt x="26210" y="21600"/>
                                </a:cubicBezTo>
                                <a:cubicBezTo>
                                  <a:pt x="26210" y="33529"/>
                                  <a:pt x="16539" y="43200"/>
                                  <a:pt x="4610" y="43200"/>
                                </a:cubicBezTo>
                                <a:cubicBezTo>
                                  <a:pt x="3059" y="43200"/>
                                  <a:pt x="1514" y="43033"/>
                                  <a:pt x="-1" y="42702"/>
                                </a:cubicBezTo>
                                <a:lnTo>
                                  <a:pt x="461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B6DF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38F5A" id="Group 413" o:spid="_x0000_s1026" style="position:absolute;margin-left:68.05pt;margin-top:221.85pt;width:39.15pt;height:50.1pt;rotation:-469068fd;flip:x;z-index:251569122;mso-position-horizontal-relative:page;mso-position-vertical-relative:page" coordorigin="8814,1790" coordsize="951,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" o:allowincell="f">
                <v:shape id="Arc 414" o:spid="_x0000_s1027" style="position:absolute;left:8922;top:1796;width:843;height:1328;visibility:visible;mso-wrap-style:square;v-text-anchor:top" coordsize="31972,41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QqwsUA&#10;AADbAAAADwAAAGRycy9kb3ducmV2LnhtbESPT2sCMRTE70K/Q3iCN81ai5TVKEv/gNCD1qrg7bF5&#10;3SzdvCxJ1G0/vRGEHoeZ+Q0zX3a2EWfyoXasYDzKQBCXTtdcKdh9vQ+fQYSIrLFxTAp+KcBy8dCb&#10;Y67dhT/pvI2VSBAOOSowMba5lKE0ZDGMXEucvG/nLcYkfSW1x0uC20Y+ZtlUWqw5LRhs6cVQ+bM9&#10;WQXHXZGZPX+8/rXrg682btUVb09KDfpdMQMRqYv/4Xt7pRVMJnD7kn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CrCxQAAANsAAAAPAAAAAAAAAAAAAAAAAJgCAABkcnMv&#10;ZG93bnJldi54bWxQSwUGAAAAAAQABAD1AAAAigMAAAAA&#10;" path="m,2653nfc3179,912,6746,-1,10372,,22301,,31972,9670,31972,21600v,9009,-5592,17072,-14030,20230em,2653nsc3179,912,6746,-1,10372,,22301,,31972,9670,31972,21600v,9009,-5592,17072,-14030,20230l10372,21600,,2653xe" filled="f" strokecolor="#b6df89" strokeweight="3pt">
                  <v:path arrowok="t" o:extrusionok="f" o:connecttype="custom" o:connectlocs="0,84;473,1328;273,686" o:connectangles="0,0,0"/>
                </v:shape>
                <v:shape id="Arc 415" o:spid="_x0000_s1028" style="position:absolute;left:8814;top:1790;width:412;height:736;flip:x y;visibility:visible;mso-wrap-style:square;v-text-anchor:top" coordsize="2621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FwxcEA&#10;AADbAAAADwAAAGRycy9kb3ducmV2LnhtbESPQWvCQBSE74X+h+UJvdWNtUiIriKlQqGnRg85PrLP&#10;TTT7NmTXuP57tyB4HGa+GWa1ibYTIw2+daxgNs1AENdOt2wUHPa79xyED8gaO8ek4EYeNuvXlxUW&#10;2l35j8YyGJFK2BeooAmhL6T0dUMW/dT1xMk7usFiSHIwUg94TeW2kx9ZtpAWW04LDfb01VB9Li9W&#10;wXysjuTmpYnfVRlzyrg9/bJSb5O4XYIIFMMz/KB/dOI+4f9L+g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BcMXBAAAA2wAAAA8AAAAAAAAAAAAAAAAAmAIAAGRycy9kb3du&#10;cmV2LnhtbFBLBQYAAAAABAAEAPUAAACGAwAAAAA=&#10;" path="m4610,nfc16539,,26210,9670,26210,21600v,11929,-9671,21600,-21600,21600c3059,43200,1514,43033,-1,42702em4610,nsc16539,,26210,9670,26210,21600v,11929,-9671,21600,-21600,21600c3059,43200,1514,43033,-1,42702l4610,21600,4610,xe" filled="f" strokecolor="#b6df89" strokeweight="3pt">
                  <v:path arrowok="t" o:extrusionok="f" o:connecttype="custom" o:connectlocs="72,0;0,728;72,368" o:connectangles="0,0,0"/>
                </v:shape>
                <w10:wrap anchorx="page" anchory="page"/>
              </v:group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66050" behindDoc="0" locked="0" layoutInCell="0" allowOverlap="1" wp14:anchorId="73E0DE1D" wp14:editId="14B5EB56">
                <wp:simplePos x="0" y="0"/>
                <wp:positionH relativeFrom="page">
                  <wp:posOffset>767715</wp:posOffset>
                </wp:positionH>
                <wp:positionV relativeFrom="page">
                  <wp:posOffset>1838325</wp:posOffset>
                </wp:positionV>
                <wp:extent cx="1097915" cy="1371600"/>
                <wp:effectExtent l="15240" t="55245" r="0" b="97155"/>
                <wp:wrapNone/>
                <wp:docPr id="24" name="Arc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119053" flipH="1">
                          <a:off x="0" y="0"/>
                          <a:ext cx="1097915" cy="1371600"/>
                        </a:xfrm>
                        <a:custGeom>
                          <a:avLst/>
                          <a:gdLst>
                            <a:gd name="G0" fmla="+- 0 0 0"/>
                            <a:gd name="G1" fmla="+- 20847 0 0"/>
                            <a:gd name="G2" fmla="+- 21600 0 0"/>
                            <a:gd name="T0" fmla="*/ 5652 w 21600"/>
                            <a:gd name="T1" fmla="*/ 0 h 20847"/>
                            <a:gd name="T2" fmla="*/ 21600 w 21600"/>
                            <a:gd name="T3" fmla="*/ 20847 h 20847"/>
                            <a:gd name="T4" fmla="*/ 0 w 21600"/>
                            <a:gd name="T5" fmla="*/ 20847 h 208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0847" fill="none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</a:path>
                            <a:path w="21600" h="20847" stroke="0" extrusionOk="0">
                              <a:moveTo>
                                <a:pt x="5652" y="-1"/>
                              </a:moveTo>
                              <a:cubicBezTo>
                                <a:pt x="15064" y="2551"/>
                                <a:pt x="21600" y="11094"/>
                                <a:pt x="21600" y="20847"/>
                              </a:cubicBezTo>
                              <a:lnTo>
                                <a:pt x="0" y="20847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A1896" id="Arc 410" o:spid="_x0000_s1026" style="position:absolute;margin-left:60.45pt;margin-top:144.75pt;width:86.45pt;height:108pt;rotation:525322fd;flip:x;z-index:2515660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" o:allowincell="f" path="m5652,-1nfc15064,2551,21600,11094,21600,20847em5652,-1nsc15064,2551,21600,11094,21600,20847l,20847,5652,-1xe" filled="f" strokecolor="#abda78" strokeweight="3pt">
                <v:path arrowok="t" o:extrusionok="f" o:connecttype="custom" o:connectlocs="287288,0;1097915,1371600;0,1371600" o:connectangles="0,0,0"/>
                <w10:wrap anchorx="page" anchory="page"/>
              </v:shape>
            </w:pict>
          </mc:Fallback>
        </mc:AlternateContent>
      </w:r>
      <w:r w:rsidR="0074182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62978" behindDoc="0" locked="0" layoutInCell="0" allowOverlap="1" wp14:anchorId="2211EBD4" wp14:editId="2490F697">
                <wp:simplePos x="0" y="0"/>
                <wp:positionH relativeFrom="page">
                  <wp:posOffset>811530</wp:posOffset>
                </wp:positionH>
                <wp:positionV relativeFrom="page">
                  <wp:posOffset>1910080</wp:posOffset>
                </wp:positionV>
                <wp:extent cx="744855" cy="1532255"/>
                <wp:effectExtent l="59055" t="41275" r="0" b="7620"/>
                <wp:wrapNone/>
                <wp:docPr id="15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0035217" flipH="1">
                          <a:off x="0" y="0"/>
                          <a:ext cx="744855" cy="1532255"/>
                          <a:chOff x="8317" y="1010"/>
                          <a:chExt cx="1473" cy="3029"/>
                        </a:xfrm>
                      </wpg:grpSpPr>
                      <wps:wsp>
                        <wps:cNvPr id="358" name="Arc 405"/>
                        <wps:cNvSpPr>
                          <a:spLocks/>
                        </wps:cNvSpPr>
                        <wps:spPr bwMode="auto">
                          <a:xfrm rot="-2055161">
                            <a:off x="8317" y="1010"/>
                            <a:ext cx="1382" cy="3029"/>
                          </a:xfrm>
                          <a:custGeom>
                            <a:avLst/>
                            <a:gdLst>
                              <a:gd name="G0" fmla="+- 0 0 0"/>
                              <a:gd name="G1" fmla="+- 18822 0 0"/>
                              <a:gd name="G2" fmla="+- 21600 0 0"/>
                              <a:gd name="T0" fmla="*/ 10598 w 21600"/>
                              <a:gd name="T1" fmla="*/ 0 h 28877"/>
                              <a:gd name="T2" fmla="*/ 19117 w 21600"/>
                              <a:gd name="T3" fmla="*/ 28877 h 28877"/>
                              <a:gd name="T4" fmla="*/ 0 w 21600"/>
                              <a:gd name="T5" fmla="*/ 18822 h 28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877" fill="none" extrusionOk="0">
                                <a:moveTo>
                                  <a:pt x="10597" y="0"/>
                                </a:moveTo>
                                <a:cubicBezTo>
                                  <a:pt x="17394" y="3827"/>
                                  <a:pt x="21600" y="11021"/>
                                  <a:pt x="21600" y="18822"/>
                                </a:cubicBezTo>
                                <a:cubicBezTo>
                                  <a:pt x="21600" y="22325"/>
                                  <a:pt x="20747" y="25776"/>
                                  <a:pt x="19116" y="28876"/>
                                </a:cubicBezTo>
                              </a:path>
                              <a:path w="21600" h="28877" stroke="0" extrusionOk="0">
                                <a:moveTo>
                                  <a:pt x="10597" y="0"/>
                                </a:moveTo>
                                <a:cubicBezTo>
                                  <a:pt x="17394" y="3827"/>
                                  <a:pt x="21600" y="11021"/>
                                  <a:pt x="21600" y="18822"/>
                                </a:cubicBezTo>
                                <a:cubicBezTo>
                                  <a:pt x="21600" y="22325"/>
                                  <a:pt x="20747" y="25776"/>
                                  <a:pt x="19116" y="28876"/>
                                </a:cubicBezTo>
                                <a:lnTo>
                                  <a:pt x="0" y="188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Arc 406"/>
                        <wps:cNvSpPr>
                          <a:spLocks/>
                        </wps:cNvSpPr>
                        <wps:spPr bwMode="auto">
                          <a:xfrm rot="-1447825">
                            <a:off x="8408" y="1449"/>
                            <a:ext cx="1382" cy="2534"/>
                          </a:xfrm>
                          <a:custGeom>
                            <a:avLst/>
                            <a:gdLst>
                              <a:gd name="G0" fmla="+- 0 0 0"/>
                              <a:gd name="G1" fmla="+- 16451 0 0"/>
                              <a:gd name="G2" fmla="+- 21600 0 0"/>
                              <a:gd name="T0" fmla="*/ 13997 w 21600"/>
                              <a:gd name="T1" fmla="*/ 0 h 24158"/>
                              <a:gd name="T2" fmla="*/ 20178 w 21600"/>
                              <a:gd name="T3" fmla="*/ 24158 h 24158"/>
                              <a:gd name="T4" fmla="*/ 0 w 21600"/>
                              <a:gd name="T5" fmla="*/ 16451 h 24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4158" fill="none" extrusionOk="0">
                                <a:moveTo>
                                  <a:pt x="13997" y="-1"/>
                                </a:moveTo>
                                <a:cubicBezTo>
                                  <a:pt x="18820" y="4103"/>
                                  <a:pt x="21600" y="10117"/>
                                  <a:pt x="21600" y="16451"/>
                                </a:cubicBezTo>
                                <a:cubicBezTo>
                                  <a:pt x="21600" y="19085"/>
                                  <a:pt x="21118" y="21697"/>
                                  <a:pt x="20178" y="24158"/>
                                </a:cubicBezTo>
                              </a:path>
                              <a:path w="21600" h="24158" stroke="0" extrusionOk="0">
                                <a:moveTo>
                                  <a:pt x="13997" y="-1"/>
                                </a:moveTo>
                                <a:cubicBezTo>
                                  <a:pt x="18820" y="4103"/>
                                  <a:pt x="21600" y="10117"/>
                                  <a:pt x="21600" y="16451"/>
                                </a:cubicBezTo>
                                <a:cubicBezTo>
                                  <a:pt x="21600" y="19085"/>
                                  <a:pt x="21118" y="21697"/>
                                  <a:pt x="20178" y="24158"/>
                                </a:cubicBezTo>
                                <a:lnTo>
                                  <a:pt x="0" y="164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Arc 407"/>
                        <wps:cNvSpPr>
                          <a:spLocks/>
                        </wps:cNvSpPr>
                        <wps:spPr bwMode="auto">
                          <a:xfrm rot="-1608314">
                            <a:off x="8366" y="1162"/>
                            <a:ext cx="1382" cy="2842"/>
                          </a:xfrm>
                          <a:custGeom>
                            <a:avLst/>
                            <a:gdLst>
                              <a:gd name="G0" fmla="+- 0 0 0"/>
                              <a:gd name="G1" fmla="+- 19273 0 0"/>
                              <a:gd name="G2" fmla="+- 21600 0 0"/>
                              <a:gd name="T0" fmla="*/ 9752 w 21600"/>
                              <a:gd name="T1" fmla="*/ 0 h 27097"/>
                              <a:gd name="T2" fmla="*/ 20133 w 21600"/>
                              <a:gd name="T3" fmla="*/ 27097 h 27097"/>
                              <a:gd name="T4" fmla="*/ 0 w 21600"/>
                              <a:gd name="T5" fmla="*/ 19273 h 270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097" fill="none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1949"/>
                                  <a:pt x="21102" y="24602"/>
                                  <a:pt x="20133" y="27097"/>
                                </a:cubicBezTo>
                              </a:path>
                              <a:path w="21600" h="27097" stroke="0" extrusionOk="0">
                                <a:moveTo>
                                  <a:pt x="9752" y="-1"/>
                                </a:moveTo>
                                <a:cubicBezTo>
                                  <a:pt x="17019" y="3676"/>
                                  <a:pt x="21600" y="11128"/>
                                  <a:pt x="21600" y="19273"/>
                                </a:cubicBezTo>
                                <a:cubicBezTo>
                                  <a:pt x="21600" y="21949"/>
                                  <a:pt x="21102" y="24602"/>
                                  <a:pt x="20133" y="27097"/>
                                </a:cubicBezTo>
                                <a:lnTo>
                                  <a:pt x="0" y="19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ABDA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6C5EE" id="Group 404" o:spid="_x0000_s1026" style="position:absolute;margin-left:63.9pt;margin-top:150.4pt;width:58.65pt;height:120.65pt;rotation:1709160fd;flip:x;z-index:251562978;mso-position-horizontal-relative:page;mso-position-vertical-relative:page" coordorigin="8317,1010" coordsize="1473,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" o:allowincell="f">
                <v:shape id="Arc 405" o:spid="_x0000_s1027" style="position:absolute;left:8317;top:1010;width:1382;height:3029;rotation:-2244784fd;visibility:visible;mso-wrap-style:square;v-text-anchor:top" coordsize="21600,28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xncIA&#10;AADcAAAADwAAAGRycy9kb3ducmV2LnhtbERPzYrCMBC+L/gOYQQvi6a6dJHaVLQgyB5WrPsAQzO2&#10;1WZSmqj17c1hwePH95+uB9OKO/WusaxgPotAEJdWN1wp+DvtpksQziNrbC2Tgic5WGejjxQTbR98&#10;pHvhKxFC2CWooPa+S6R0ZU0G3cx2xIE7296gD7CvpO7xEcJNKxdR9C0NNhwaauwor6m8FjejYFsc&#10;twd7Odmf7vNZbeJz/hvHuVKT8bBZgfA0+Lf4373XCr7isDacCUd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zGdwgAAANwAAAAPAAAAAAAAAAAAAAAAAJgCAABkcnMvZG93&#10;bnJldi54bWxQSwUGAAAAAAQABAD1AAAAhwMAAAAA&#10;" path="m10597,nfc17394,3827,21600,11021,21600,18822v,3503,-853,6954,-2484,10054em10597,nsc17394,3827,21600,11021,21600,18822v,3503,-853,6954,-2484,10054l,18822,10597,xe" filled="f" strokecolor="#abda78" strokeweight="6pt">
                  <v:path arrowok="t" o:extrusionok="f" o:connecttype="custom" o:connectlocs="678,0;1223,3029;0,1974" o:connectangles="0,0,0"/>
                </v:shape>
                <v:shape id="Arc 406" o:spid="_x0000_s1028" style="position:absolute;left:8408;top:1449;width:1382;height:2534;rotation:-1581411fd;visibility:visible;mso-wrap-style:square;v-text-anchor:top" coordsize="21600,2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9A8UA&#10;AADcAAAADwAAAGRycy9kb3ducmV2LnhtbESP0WrCQBRE3wv+w3KFvtVNtJUYXYO1tOShICZ+wCV7&#10;TYLZuyG7jenfdwuFPg4zc4bZZZPpxEiDay0riBcRCOLK6pZrBZfy/SkB4Tyyxs4yKfgmB9l+9rDD&#10;VNs7n2ksfC0ChF2KChrv+1RKVzVk0C1sTxy8qx0M+iCHWuoB7wFuOrmMorU02HJYaLCnY0PVrfgy&#10;CtbJ5YRx/mmS1+g5H8/X8iO3b0o9zqfDFoSnyf+H/9q5VrB62cDvmXAE5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z0DxQAAANwAAAAPAAAAAAAAAAAAAAAAAJgCAABkcnMv&#10;ZG93bnJldi54bWxQSwUGAAAAAAQABAD1AAAAigMAAAAA&#10;" path="m13997,-1nfc18820,4103,21600,10117,21600,16451v,2634,-482,5246,-1422,7707em13997,-1nsc18820,4103,21600,10117,21600,16451v,2634,-482,5246,-1422,7707l,16451,13997,-1xe" filled="f" strokecolor="#abda78" strokeweight="2.25pt">
                  <v:path arrowok="t" o:extrusionok="f" o:connecttype="custom" o:connectlocs="896,0;1291,2534;0,1726" o:connectangles="0,0,0"/>
                </v:shape>
                <v:shape id="Arc 407" o:spid="_x0000_s1029" style="position:absolute;left:8366;top:1162;width:1382;height:2842;rotation:-1756708fd;visibility:visible;mso-wrap-style:square;v-text-anchor:top" coordsize="21600,27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SxcQA&#10;AADcAAAADwAAAGRycy9kb3ducmV2LnhtbERPTWvCQBC9C/0PyxS8SN1owJTUTahiWy8pVL30NmTH&#10;JDQ7G7LbJP333YPg8fG+t/lkWjFQ7xrLClbLCARxaXXDlYLL+e3pGYTzyBpby6Tgjxzk2cNsi6m2&#10;I3/RcPKVCCHsUlRQe9+lUrqyJoNuaTviwF1tb9AH2FdS9ziGcNPKdRRtpMGGQ0ONHe1rKn9Ov0ZB&#10;Ee+TTx8lyeL7cCh2oxw+9PtVqfnj9PoCwtPk7+Kb+6gVxJswP5w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DksXEAAAA3AAAAA8AAAAAAAAAAAAAAAAAmAIAAGRycy9k&#10;b3ducmV2LnhtbFBLBQYAAAAABAAEAPUAAACJAwAAAAA=&#10;" path="m9752,-1nfc17019,3676,21600,11128,21600,19273v,2676,-498,5329,-1467,7824em9752,-1nsc17019,3676,21600,11128,21600,19273v,2676,-498,5329,-1467,7824l,19273,9752,-1xe" filled="f" strokecolor="#abda78" strokeweight="4.5pt">
                  <v:path arrowok="t" o:extrusionok="f" o:connecttype="custom" o:connectlocs="624,0;1288,2842;0,2021" o:connectangles="0,0,0"/>
                </v:shape>
                <w10:wrap anchorx="page" anchory="page"/>
              </v:group>
            </w:pict>
          </mc:Fallback>
        </mc:AlternateContent>
      </w:r>
      <w:r w:rsidR="00264C00">
        <w:tab/>
      </w:r>
    </w:p>
    <w:tbl>
      <w:tblPr>
        <w:tblStyle w:val="Tablaconcuadrcula"/>
        <w:tblpPr w:leftFromText="141" w:rightFromText="141" w:vertAnchor="text" w:horzAnchor="margin" w:tblpXSpec="center" w:tblpY="169"/>
        <w:tblW w:w="0" w:type="auto"/>
        <w:tblLook w:val="04A0" w:firstRow="1" w:lastRow="0" w:firstColumn="1" w:lastColumn="0" w:noHBand="0" w:noVBand="1"/>
      </w:tblPr>
      <w:tblGrid>
        <w:gridCol w:w="1252"/>
        <w:gridCol w:w="4980"/>
      </w:tblGrid>
      <w:tr w:rsidR="000A44C0" w:rsidRPr="000A44C0" w14:paraId="0D8B1564" w14:textId="77777777" w:rsidTr="00264C00">
        <w:tc>
          <w:tcPr>
            <w:tcW w:w="6232" w:type="dxa"/>
            <w:gridSpan w:val="2"/>
          </w:tcPr>
          <w:p w14:paraId="43FA7BB9" w14:textId="77777777" w:rsidR="00EE4B8D" w:rsidRDefault="000A44C0" w:rsidP="00A152B8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b/>
                <w:sz w:val="28"/>
                <w:szCs w:val="28"/>
              </w:rPr>
              <w:t>DIRECCIÓN DE</w:t>
            </w:r>
            <w:r w:rsidR="008F3B78">
              <w:rPr>
                <w:rFonts w:ascii="Century Gothic" w:hAnsi="Century Gothic" w:cs="Arial"/>
                <w:b/>
                <w:sz w:val="28"/>
                <w:szCs w:val="28"/>
              </w:rPr>
              <w:t xml:space="preserve"> GRUPO </w:t>
            </w:r>
            <w:r w:rsidR="00EE4B8D">
              <w:rPr>
                <w:rFonts w:ascii="Century Gothic" w:hAnsi="Century Gothic" w:cs="Arial"/>
                <w:b/>
                <w:sz w:val="28"/>
                <w:szCs w:val="28"/>
              </w:rPr>
              <w:t>2020</w:t>
            </w:r>
          </w:p>
          <w:p w14:paraId="7B693109" w14:textId="77777777" w:rsidR="000A44C0" w:rsidRPr="00264C00" w:rsidRDefault="00EE4B8D" w:rsidP="00A152B8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>
              <w:rPr>
                <w:rFonts w:ascii="Century Gothic" w:hAnsi="Century Gothic" w:cs="Arial"/>
                <w:b/>
                <w:sz w:val="28"/>
                <w:szCs w:val="28"/>
              </w:rPr>
              <w:t xml:space="preserve">JORNADA DE LA MAÑANA </w:t>
            </w:r>
          </w:p>
        </w:tc>
      </w:tr>
      <w:tr w:rsidR="000A44C0" w:rsidRPr="000A44C0" w14:paraId="2FFD7FA0" w14:textId="77777777" w:rsidTr="00264C00">
        <w:tc>
          <w:tcPr>
            <w:tcW w:w="1252" w:type="dxa"/>
          </w:tcPr>
          <w:p w14:paraId="2BC05F31" w14:textId="77777777" w:rsidR="000A44C0" w:rsidRPr="00264C00" w:rsidRDefault="000A44C0" w:rsidP="000A44C0">
            <w:pPr>
              <w:tabs>
                <w:tab w:val="left" w:pos="4140"/>
              </w:tabs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b/>
                <w:sz w:val="28"/>
                <w:szCs w:val="28"/>
              </w:rPr>
              <w:t xml:space="preserve">GRADO </w:t>
            </w:r>
          </w:p>
        </w:tc>
        <w:tc>
          <w:tcPr>
            <w:tcW w:w="4980" w:type="dxa"/>
          </w:tcPr>
          <w:p w14:paraId="0E10A7AE" w14:textId="77777777" w:rsidR="000A44C0" w:rsidRPr="00264C00" w:rsidRDefault="000A44C0" w:rsidP="000A44C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b/>
                <w:sz w:val="28"/>
                <w:szCs w:val="28"/>
              </w:rPr>
              <w:t>DOCENTE</w:t>
            </w:r>
          </w:p>
        </w:tc>
      </w:tr>
      <w:tr w:rsidR="00C851F1" w:rsidRPr="000A44C0" w14:paraId="207439C1" w14:textId="77777777" w:rsidTr="00264C00">
        <w:tc>
          <w:tcPr>
            <w:tcW w:w="1252" w:type="dxa"/>
          </w:tcPr>
          <w:p w14:paraId="2B15E68E" w14:textId="77777777" w:rsidR="00C851F1" w:rsidRPr="00264C00" w:rsidRDefault="00C851F1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0-1</w:t>
            </w:r>
          </w:p>
        </w:tc>
        <w:tc>
          <w:tcPr>
            <w:tcW w:w="4980" w:type="dxa"/>
          </w:tcPr>
          <w:p w14:paraId="023AAFBB" w14:textId="77777777" w:rsidR="00C851F1" w:rsidRPr="00264C00" w:rsidRDefault="00FE6F27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 xml:space="preserve">Denyris </w:t>
            </w:r>
            <w:r w:rsidR="0067525F" w:rsidRPr="00264C00">
              <w:rPr>
                <w:rFonts w:ascii="Century Gothic" w:hAnsi="Century Gothic" w:cs="Arial"/>
                <w:sz w:val="28"/>
                <w:szCs w:val="28"/>
              </w:rPr>
              <w:t>Díaz</w:t>
            </w:r>
            <w:r w:rsidR="003E106C">
              <w:rPr>
                <w:rFonts w:ascii="Century Gothic" w:hAnsi="Century Gothic" w:cs="Arial"/>
                <w:sz w:val="28"/>
                <w:szCs w:val="28"/>
              </w:rPr>
              <w:t xml:space="preserve"> Plata</w:t>
            </w:r>
          </w:p>
        </w:tc>
      </w:tr>
      <w:tr w:rsidR="00C851F1" w:rsidRPr="000A44C0" w14:paraId="08E83776" w14:textId="77777777" w:rsidTr="00264C00">
        <w:tc>
          <w:tcPr>
            <w:tcW w:w="1252" w:type="dxa"/>
          </w:tcPr>
          <w:p w14:paraId="25D86A06" w14:textId="77777777" w:rsidR="00C851F1" w:rsidRPr="00264C00" w:rsidRDefault="00C851F1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0-2</w:t>
            </w:r>
          </w:p>
        </w:tc>
        <w:tc>
          <w:tcPr>
            <w:tcW w:w="4980" w:type="dxa"/>
          </w:tcPr>
          <w:p w14:paraId="7A68288A" w14:textId="77777777" w:rsidR="00C851F1" w:rsidRPr="00264C00" w:rsidRDefault="00C851F1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Esperanza Prieto</w:t>
            </w:r>
            <w:r w:rsidR="003E106C">
              <w:rPr>
                <w:rFonts w:ascii="Century Gothic" w:hAnsi="Century Gothic" w:cs="Arial"/>
                <w:sz w:val="28"/>
                <w:szCs w:val="28"/>
              </w:rPr>
              <w:t xml:space="preserve"> Barrera</w:t>
            </w:r>
          </w:p>
        </w:tc>
      </w:tr>
      <w:tr w:rsidR="000A44C0" w:rsidRPr="000A44C0" w14:paraId="4C11021A" w14:textId="77777777" w:rsidTr="00264C00">
        <w:tc>
          <w:tcPr>
            <w:tcW w:w="1252" w:type="dxa"/>
          </w:tcPr>
          <w:p w14:paraId="4FA47120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6-</w:t>
            </w:r>
            <w:r w:rsidR="000A44C0" w:rsidRPr="00264C00">
              <w:rPr>
                <w:rFonts w:ascii="Century Gothic" w:hAnsi="Century Gothic" w:cs="Arial"/>
                <w:sz w:val="28"/>
                <w:szCs w:val="28"/>
              </w:rPr>
              <w:t>1</w:t>
            </w:r>
          </w:p>
        </w:tc>
        <w:tc>
          <w:tcPr>
            <w:tcW w:w="4980" w:type="dxa"/>
          </w:tcPr>
          <w:p w14:paraId="7294A87F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Mayra Alejandra Valencia</w:t>
            </w:r>
            <w:r w:rsidR="00027AAA">
              <w:rPr>
                <w:rFonts w:ascii="Century Gothic" w:hAnsi="Century Gothic" w:cs="Arial"/>
                <w:sz w:val="28"/>
                <w:szCs w:val="28"/>
              </w:rPr>
              <w:t xml:space="preserve"> C.</w:t>
            </w:r>
          </w:p>
        </w:tc>
      </w:tr>
      <w:tr w:rsidR="000A44C0" w:rsidRPr="000A44C0" w14:paraId="2E9E68AA" w14:textId="77777777" w:rsidTr="00264C00">
        <w:tc>
          <w:tcPr>
            <w:tcW w:w="1252" w:type="dxa"/>
          </w:tcPr>
          <w:p w14:paraId="438A83ED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6-</w:t>
            </w:r>
            <w:r w:rsidR="000A44C0" w:rsidRPr="00264C00">
              <w:rPr>
                <w:rFonts w:ascii="Century Gothic" w:hAnsi="Century Gothic" w:cs="Arial"/>
                <w:sz w:val="28"/>
                <w:szCs w:val="28"/>
              </w:rPr>
              <w:t>2</w:t>
            </w:r>
          </w:p>
        </w:tc>
        <w:tc>
          <w:tcPr>
            <w:tcW w:w="4980" w:type="dxa"/>
            <w:shd w:val="clear" w:color="auto" w:fill="auto"/>
          </w:tcPr>
          <w:p w14:paraId="33F3E4D4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Diana Jaimes Peñaranda</w:t>
            </w:r>
          </w:p>
        </w:tc>
      </w:tr>
      <w:tr w:rsidR="000A44C0" w:rsidRPr="000A44C0" w14:paraId="36F6F64D" w14:textId="77777777" w:rsidTr="00264C00">
        <w:tc>
          <w:tcPr>
            <w:tcW w:w="1252" w:type="dxa"/>
          </w:tcPr>
          <w:p w14:paraId="0E221ED2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6-</w:t>
            </w:r>
            <w:r w:rsidR="000A44C0" w:rsidRPr="00264C00">
              <w:rPr>
                <w:rFonts w:ascii="Century Gothic" w:hAnsi="Century Gothic" w:cs="Arial"/>
                <w:sz w:val="28"/>
                <w:szCs w:val="28"/>
              </w:rPr>
              <w:t>3</w:t>
            </w:r>
          </w:p>
        </w:tc>
        <w:tc>
          <w:tcPr>
            <w:tcW w:w="4980" w:type="dxa"/>
            <w:shd w:val="clear" w:color="auto" w:fill="auto"/>
          </w:tcPr>
          <w:p w14:paraId="4E0528B1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Alexander Suárez Ferro</w:t>
            </w:r>
          </w:p>
        </w:tc>
      </w:tr>
      <w:tr w:rsidR="000A44C0" w:rsidRPr="000A44C0" w14:paraId="435F1AA0" w14:textId="77777777" w:rsidTr="00264C00">
        <w:tc>
          <w:tcPr>
            <w:tcW w:w="1252" w:type="dxa"/>
          </w:tcPr>
          <w:p w14:paraId="3B53C64F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7-</w:t>
            </w:r>
            <w:r w:rsidR="000A44C0" w:rsidRPr="00264C00">
              <w:rPr>
                <w:rFonts w:ascii="Century Gothic" w:hAnsi="Century Gothic" w:cs="Arial"/>
                <w:sz w:val="28"/>
                <w:szCs w:val="28"/>
              </w:rPr>
              <w:t>1</w:t>
            </w:r>
          </w:p>
        </w:tc>
        <w:tc>
          <w:tcPr>
            <w:tcW w:w="4980" w:type="dxa"/>
          </w:tcPr>
          <w:p w14:paraId="17EB927A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Sandra Milena Angarita</w:t>
            </w:r>
          </w:p>
        </w:tc>
      </w:tr>
      <w:tr w:rsidR="000A44C0" w:rsidRPr="000A44C0" w14:paraId="4F92D0F4" w14:textId="77777777" w:rsidTr="00264C00">
        <w:tc>
          <w:tcPr>
            <w:tcW w:w="1252" w:type="dxa"/>
          </w:tcPr>
          <w:p w14:paraId="328D50D4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7-</w:t>
            </w:r>
            <w:r w:rsidR="000A44C0" w:rsidRPr="00264C00">
              <w:rPr>
                <w:rFonts w:ascii="Century Gothic" w:hAnsi="Century Gothic" w:cs="Arial"/>
                <w:sz w:val="28"/>
                <w:szCs w:val="28"/>
              </w:rPr>
              <w:t>2</w:t>
            </w:r>
          </w:p>
        </w:tc>
        <w:tc>
          <w:tcPr>
            <w:tcW w:w="4980" w:type="dxa"/>
          </w:tcPr>
          <w:p w14:paraId="7262B3A6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Fabio Vargas Archila</w:t>
            </w:r>
          </w:p>
        </w:tc>
      </w:tr>
      <w:tr w:rsidR="000A44C0" w:rsidRPr="000A44C0" w14:paraId="0CE1D7E4" w14:textId="77777777" w:rsidTr="00264C00">
        <w:tc>
          <w:tcPr>
            <w:tcW w:w="1252" w:type="dxa"/>
          </w:tcPr>
          <w:p w14:paraId="4E66FEFA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7-</w:t>
            </w:r>
            <w:r w:rsidR="000A44C0" w:rsidRPr="00264C00">
              <w:rPr>
                <w:rFonts w:ascii="Century Gothic" w:hAnsi="Century Gothic" w:cs="Arial"/>
                <w:sz w:val="28"/>
                <w:szCs w:val="28"/>
              </w:rPr>
              <w:t>3</w:t>
            </w:r>
          </w:p>
        </w:tc>
        <w:tc>
          <w:tcPr>
            <w:tcW w:w="4980" w:type="dxa"/>
          </w:tcPr>
          <w:p w14:paraId="60508A98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Ana Dolores Lizarazo de Vera</w:t>
            </w:r>
          </w:p>
        </w:tc>
      </w:tr>
      <w:tr w:rsidR="00A071CF" w:rsidRPr="000A44C0" w14:paraId="0535DB44" w14:textId="77777777" w:rsidTr="00264C00">
        <w:tc>
          <w:tcPr>
            <w:tcW w:w="1252" w:type="dxa"/>
          </w:tcPr>
          <w:p w14:paraId="4F24042B" w14:textId="77777777" w:rsidR="00A071CF" w:rsidRPr="00264C00" w:rsidRDefault="008F3B78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8-1</w:t>
            </w:r>
          </w:p>
        </w:tc>
        <w:tc>
          <w:tcPr>
            <w:tcW w:w="4980" w:type="dxa"/>
          </w:tcPr>
          <w:p w14:paraId="33C0C442" w14:textId="77777777" w:rsidR="00A071CF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Nubia Monsalve Velasco</w:t>
            </w:r>
          </w:p>
        </w:tc>
      </w:tr>
      <w:tr w:rsidR="000A44C0" w:rsidRPr="000A44C0" w14:paraId="4FAEEFA6" w14:textId="77777777" w:rsidTr="00264C00">
        <w:tc>
          <w:tcPr>
            <w:tcW w:w="1252" w:type="dxa"/>
          </w:tcPr>
          <w:p w14:paraId="7E297785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8-</w:t>
            </w:r>
            <w:r w:rsidR="008F3B78">
              <w:rPr>
                <w:rFonts w:ascii="Century Gothic" w:hAnsi="Century Gothic" w:cs="Arial"/>
                <w:sz w:val="28"/>
                <w:szCs w:val="28"/>
              </w:rPr>
              <w:t>2</w:t>
            </w:r>
          </w:p>
        </w:tc>
        <w:tc>
          <w:tcPr>
            <w:tcW w:w="4980" w:type="dxa"/>
          </w:tcPr>
          <w:p w14:paraId="17DB35E2" w14:textId="77777777" w:rsidR="000A44C0" w:rsidRPr="00264C00" w:rsidRDefault="009A28FC" w:rsidP="009A0749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Fabiola Salamanca Beltrán</w:t>
            </w:r>
            <w:r w:rsidR="009A0749" w:rsidRPr="00264C00">
              <w:rPr>
                <w:rFonts w:ascii="Century Gothic" w:hAnsi="Century Gothic" w:cs="Arial"/>
                <w:sz w:val="28"/>
                <w:szCs w:val="28"/>
              </w:rPr>
              <w:t xml:space="preserve"> </w:t>
            </w:r>
          </w:p>
        </w:tc>
      </w:tr>
      <w:tr w:rsidR="000A44C0" w:rsidRPr="000A44C0" w14:paraId="78C08729" w14:textId="77777777" w:rsidTr="00264C00">
        <w:tc>
          <w:tcPr>
            <w:tcW w:w="1252" w:type="dxa"/>
          </w:tcPr>
          <w:p w14:paraId="052C9743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8-</w:t>
            </w:r>
            <w:r w:rsidR="008F3B78">
              <w:rPr>
                <w:rFonts w:ascii="Century Gothic" w:hAnsi="Century Gothic" w:cs="Arial"/>
                <w:sz w:val="28"/>
                <w:szCs w:val="28"/>
              </w:rPr>
              <w:t>3</w:t>
            </w:r>
          </w:p>
        </w:tc>
        <w:tc>
          <w:tcPr>
            <w:tcW w:w="4980" w:type="dxa"/>
          </w:tcPr>
          <w:p w14:paraId="1AB3A4A8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Andrés Humberto Arenas Ríos</w:t>
            </w:r>
          </w:p>
        </w:tc>
      </w:tr>
      <w:tr w:rsidR="000A44C0" w:rsidRPr="000A44C0" w14:paraId="6157F47F" w14:textId="77777777" w:rsidTr="00264C00">
        <w:tc>
          <w:tcPr>
            <w:tcW w:w="1252" w:type="dxa"/>
          </w:tcPr>
          <w:p w14:paraId="0D0E30B3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8-</w:t>
            </w:r>
            <w:r w:rsidR="008F3B78">
              <w:rPr>
                <w:rFonts w:ascii="Century Gothic" w:hAnsi="Century Gothic" w:cs="Arial"/>
                <w:sz w:val="28"/>
                <w:szCs w:val="28"/>
              </w:rPr>
              <w:t>4</w:t>
            </w:r>
          </w:p>
        </w:tc>
        <w:tc>
          <w:tcPr>
            <w:tcW w:w="4980" w:type="dxa"/>
          </w:tcPr>
          <w:p w14:paraId="746EFFCB" w14:textId="77777777" w:rsidR="000A44C0" w:rsidRPr="00264C00" w:rsidRDefault="00171BAB" w:rsidP="00171BAB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 xml:space="preserve">Gema Castellanos Garzón </w:t>
            </w:r>
          </w:p>
        </w:tc>
      </w:tr>
      <w:tr w:rsidR="000A44C0" w:rsidRPr="000A44C0" w14:paraId="0F2E9A8E" w14:textId="77777777" w:rsidTr="00264C00">
        <w:tc>
          <w:tcPr>
            <w:tcW w:w="1252" w:type="dxa"/>
          </w:tcPr>
          <w:p w14:paraId="064B9FC1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9-</w:t>
            </w:r>
            <w:r w:rsidR="000A44C0" w:rsidRPr="00264C00">
              <w:rPr>
                <w:rFonts w:ascii="Century Gothic" w:hAnsi="Century Gothic" w:cs="Arial"/>
                <w:sz w:val="28"/>
                <w:szCs w:val="28"/>
              </w:rPr>
              <w:t>1</w:t>
            </w:r>
          </w:p>
        </w:tc>
        <w:tc>
          <w:tcPr>
            <w:tcW w:w="4980" w:type="dxa"/>
          </w:tcPr>
          <w:p w14:paraId="1E3C6D02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Román  Alfonso Leyva Chaparro</w:t>
            </w:r>
          </w:p>
        </w:tc>
      </w:tr>
      <w:tr w:rsidR="000A44C0" w:rsidRPr="000A44C0" w14:paraId="7B007D43" w14:textId="77777777" w:rsidTr="00264C00">
        <w:tc>
          <w:tcPr>
            <w:tcW w:w="1252" w:type="dxa"/>
          </w:tcPr>
          <w:p w14:paraId="09EBEF3D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9-</w:t>
            </w:r>
            <w:r w:rsidR="000A44C0" w:rsidRPr="00264C00">
              <w:rPr>
                <w:rFonts w:ascii="Century Gothic" w:hAnsi="Century Gothic" w:cs="Arial"/>
                <w:sz w:val="28"/>
                <w:szCs w:val="28"/>
              </w:rPr>
              <w:t>2</w:t>
            </w:r>
          </w:p>
        </w:tc>
        <w:tc>
          <w:tcPr>
            <w:tcW w:w="4980" w:type="dxa"/>
          </w:tcPr>
          <w:p w14:paraId="3B45ACBC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Juan José Bautista Luzardo</w:t>
            </w:r>
          </w:p>
        </w:tc>
      </w:tr>
      <w:tr w:rsidR="000A44C0" w:rsidRPr="000A44C0" w14:paraId="3356A0FA" w14:textId="77777777" w:rsidTr="00264C00">
        <w:tc>
          <w:tcPr>
            <w:tcW w:w="1252" w:type="dxa"/>
          </w:tcPr>
          <w:p w14:paraId="5CD272CB" w14:textId="77777777" w:rsidR="000A44C0" w:rsidRPr="00264C00" w:rsidRDefault="00A071CF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9-</w:t>
            </w:r>
            <w:r w:rsidR="000A44C0" w:rsidRPr="00264C00">
              <w:rPr>
                <w:rFonts w:ascii="Century Gothic" w:hAnsi="Century Gothic" w:cs="Arial"/>
                <w:sz w:val="28"/>
                <w:szCs w:val="28"/>
              </w:rPr>
              <w:t>3</w:t>
            </w:r>
          </w:p>
        </w:tc>
        <w:tc>
          <w:tcPr>
            <w:tcW w:w="4980" w:type="dxa"/>
          </w:tcPr>
          <w:p w14:paraId="108AAE8A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Fernando Soto Rincón</w:t>
            </w:r>
          </w:p>
        </w:tc>
      </w:tr>
      <w:tr w:rsidR="000A44C0" w:rsidRPr="000A44C0" w14:paraId="5F273AFE" w14:textId="77777777" w:rsidTr="00264C00">
        <w:tc>
          <w:tcPr>
            <w:tcW w:w="1252" w:type="dxa"/>
          </w:tcPr>
          <w:p w14:paraId="1D6A5D2E" w14:textId="77777777" w:rsidR="000A44C0" w:rsidRPr="00264C00" w:rsidRDefault="000A44C0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10-1</w:t>
            </w:r>
          </w:p>
        </w:tc>
        <w:tc>
          <w:tcPr>
            <w:tcW w:w="4980" w:type="dxa"/>
          </w:tcPr>
          <w:p w14:paraId="148576B2" w14:textId="77777777" w:rsidR="000A44C0" w:rsidRPr="00264C00" w:rsidRDefault="00171BAB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 xml:space="preserve">Marly </w:t>
            </w:r>
            <w:proofErr w:type="spellStart"/>
            <w:r w:rsidRPr="00264C00">
              <w:rPr>
                <w:rFonts w:ascii="Century Gothic" w:hAnsi="Century Gothic" w:cs="Arial"/>
                <w:sz w:val="28"/>
                <w:szCs w:val="28"/>
              </w:rPr>
              <w:t>Yulexy</w:t>
            </w:r>
            <w:proofErr w:type="spellEnd"/>
            <w:r w:rsidRPr="00264C00">
              <w:rPr>
                <w:rFonts w:ascii="Century Gothic" w:hAnsi="Century Gothic" w:cs="Arial"/>
                <w:sz w:val="28"/>
                <w:szCs w:val="28"/>
              </w:rPr>
              <w:t xml:space="preserve"> Rodríguez Rey</w:t>
            </w:r>
          </w:p>
        </w:tc>
      </w:tr>
      <w:tr w:rsidR="000A44C0" w:rsidRPr="000A44C0" w14:paraId="37A469DD" w14:textId="77777777" w:rsidTr="00264C00">
        <w:tc>
          <w:tcPr>
            <w:tcW w:w="1252" w:type="dxa"/>
          </w:tcPr>
          <w:p w14:paraId="7F0F022E" w14:textId="77777777" w:rsidR="000A44C0" w:rsidRPr="00264C00" w:rsidRDefault="000A44C0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10-2</w:t>
            </w:r>
          </w:p>
        </w:tc>
        <w:tc>
          <w:tcPr>
            <w:tcW w:w="4980" w:type="dxa"/>
          </w:tcPr>
          <w:p w14:paraId="7DD38BBA" w14:textId="77777777" w:rsidR="000A44C0" w:rsidRPr="003E2087" w:rsidRDefault="00EE4B8D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color w:val="FF0000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Yolanda Delgado Muñoz</w:t>
            </w:r>
          </w:p>
        </w:tc>
      </w:tr>
      <w:tr w:rsidR="00332DA7" w:rsidRPr="000A44C0" w14:paraId="12048D5F" w14:textId="77777777" w:rsidTr="00264C00">
        <w:tc>
          <w:tcPr>
            <w:tcW w:w="1252" w:type="dxa"/>
          </w:tcPr>
          <w:p w14:paraId="397E1089" w14:textId="77777777" w:rsidR="00332DA7" w:rsidRPr="00264C00" w:rsidRDefault="00F74125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10-</w:t>
            </w:r>
            <w:r w:rsidR="00332DA7" w:rsidRPr="00264C00">
              <w:rPr>
                <w:rFonts w:ascii="Century Gothic" w:hAnsi="Century Gothic" w:cs="Arial"/>
                <w:sz w:val="28"/>
                <w:szCs w:val="28"/>
              </w:rPr>
              <w:t>3</w:t>
            </w:r>
          </w:p>
        </w:tc>
        <w:tc>
          <w:tcPr>
            <w:tcW w:w="4980" w:type="dxa"/>
          </w:tcPr>
          <w:p w14:paraId="344D3C06" w14:textId="77777777" w:rsidR="00332DA7" w:rsidRPr="00264C00" w:rsidRDefault="00EE4B8D" w:rsidP="00171BAB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Nelso</w:t>
            </w:r>
            <w:r w:rsidRPr="00264C00">
              <w:rPr>
                <w:rFonts w:ascii="Century Gothic" w:hAnsi="Century Gothic" w:cs="Arial"/>
                <w:sz w:val="28"/>
                <w:szCs w:val="28"/>
              </w:rPr>
              <w:t>n</w:t>
            </w:r>
            <w:r w:rsidR="00171BAB" w:rsidRPr="00264C00">
              <w:rPr>
                <w:rFonts w:ascii="Century Gothic" w:hAnsi="Century Gothic" w:cs="Arial"/>
                <w:sz w:val="28"/>
                <w:szCs w:val="28"/>
              </w:rPr>
              <w:t xml:space="preserve">  Javier Villamizar Delgado </w:t>
            </w:r>
          </w:p>
        </w:tc>
      </w:tr>
      <w:tr w:rsidR="000A44C0" w:rsidRPr="000A44C0" w14:paraId="1D24835A" w14:textId="77777777" w:rsidTr="00264C00">
        <w:tc>
          <w:tcPr>
            <w:tcW w:w="1252" w:type="dxa"/>
          </w:tcPr>
          <w:p w14:paraId="53B02B29" w14:textId="77777777" w:rsidR="000A44C0" w:rsidRPr="00264C00" w:rsidRDefault="000A44C0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11-1</w:t>
            </w:r>
          </w:p>
        </w:tc>
        <w:tc>
          <w:tcPr>
            <w:tcW w:w="4980" w:type="dxa"/>
            <w:tcBorders>
              <w:bottom w:val="single" w:sz="4" w:space="0" w:color="auto"/>
            </w:tcBorders>
          </w:tcPr>
          <w:p w14:paraId="28749FD5" w14:textId="77777777" w:rsidR="000A44C0" w:rsidRPr="00264C00" w:rsidRDefault="00FA7E29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Sonia Ruiz Hernández</w:t>
            </w:r>
          </w:p>
        </w:tc>
      </w:tr>
      <w:tr w:rsidR="000A44C0" w:rsidRPr="000A44C0" w14:paraId="02174785" w14:textId="77777777" w:rsidTr="008F3B78">
        <w:tc>
          <w:tcPr>
            <w:tcW w:w="1252" w:type="dxa"/>
          </w:tcPr>
          <w:p w14:paraId="1CCFC66D" w14:textId="77777777" w:rsidR="000A44C0" w:rsidRPr="00264C00" w:rsidRDefault="000A44C0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11-2</w:t>
            </w:r>
          </w:p>
        </w:tc>
        <w:tc>
          <w:tcPr>
            <w:tcW w:w="4980" w:type="dxa"/>
          </w:tcPr>
          <w:p w14:paraId="69FBF5F2" w14:textId="77777777" w:rsidR="000A44C0" w:rsidRPr="00264C00" w:rsidRDefault="00171BAB" w:rsidP="00171BAB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Alfredo Reyes Trigos</w:t>
            </w:r>
          </w:p>
        </w:tc>
      </w:tr>
      <w:tr w:rsidR="008F3B78" w:rsidRPr="000A44C0" w14:paraId="57E522AD" w14:textId="77777777" w:rsidTr="00264C00">
        <w:tc>
          <w:tcPr>
            <w:tcW w:w="1252" w:type="dxa"/>
          </w:tcPr>
          <w:p w14:paraId="521F5D6E" w14:textId="77777777" w:rsidR="008F3B78" w:rsidRPr="00264C00" w:rsidRDefault="008F3B78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>
              <w:rPr>
                <w:rFonts w:ascii="Century Gothic" w:hAnsi="Century Gothic" w:cs="Arial"/>
                <w:sz w:val="28"/>
                <w:szCs w:val="28"/>
              </w:rPr>
              <w:t>11-3</w:t>
            </w:r>
          </w:p>
        </w:tc>
        <w:tc>
          <w:tcPr>
            <w:tcW w:w="4980" w:type="dxa"/>
            <w:tcBorders>
              <w:bottom w:val="single" w:sz="4" w:space="0" w:color="auto"/>
            </w:tcBorders>
          </w:tcPr>
          <w:p w14:paraId="185033EF" w14:textId="77777777" w:rsidR="008F3B78" w:rsidRPr="00264C00" w:rsidRDefault="00FA7E29" w:rsidP="00264C00">
            <w:pPr>
              <w:tabs>
                <w:tab w:val="left" w:pos="4140"/>
              </w:tabs>
              <w:jc w:val="center"/>
              <w:rPr>
                <w:rFonts w:ascii="Century Gothic" w:hAnsi="Century Gothic" w:cs="Arial"/>
                <w:sz w:val="28"/>
                <w:szCs w:val="28"/>
              </w:rPr>
            </w:pPr>
            <w:r w:rsidRPr="00264C00">
              <w:rPr>
                <w:rFonts w:ascii="Century Gothic" w:hAnsi="Century Gothic" w:cs="Arial"/>
                <w:sz w:val="28"/>
                <w:szCs w:val="28"/>
              </w:rPr>
              <w:t>Luis Antonio Mora Solano</w:t>
            </w:r>
          </w:p>
        </w:tc>
      </w:tr>
    </w:tbl>
    <w:p w14:paraId="0C70324C" w14:textId="77777777" w:rsidR="003F25B3" w:rsidRDefault="003F25B3" w:rsidP="003F25B3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66432" behindDoc="0" locked="0" layoutInCell="0" allowOverlap="1" wp14:anchorId="6850B8C6" wp14:editId="7BCD6D6D">
            <wp:simplePos x="0" y="0"/>
            <wp:positionH relativeFrom="page">
              <wp:posOffset>794009</wp:posOffset>
            </wp:positionH>
            <wp:positionV relativeFrom="page">
              <wp:posOffset>1494525</wp:posOffset>
            </wp:positionV>
            <wp:extent cx="967740" cy="977900"/>
            <wp:effectExtent l="0" t="0" r="99060" b="0"/>
            <wp:wrapNone/>
            <wp:docPr id="31" name="Picture 5" descr="butterfl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fly_2.png"/>
                    <pic:cNvPicPr/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2402607">
                      <a:off x="0" y="0"/>
                      <a:ext cx="96774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465338" w14:textId="77777777" w:rsidR="003F25B3" w:rsidRPr="003F25B3" w:rsidRDefault="00C07631" w:rsidP="003F25B3">
      <w:pPr>
        <w:tabs>
          <w:tab w:val="left" w:pos="4140"/>
        </w:tabs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37088" behindDoc="0" locked="0" layoutInCell="0" allowOverlap="1" wp14:anchorId="12EBE536" wp14:editId="7EC510C5">
                <wp:simplePos x="0" y="0"/>
                <wp:positionH relativeFrom="page">
                  <wp:posOffset>6171200</wp:posOffset>
                </wp:positionH>
                <wp:positionV relativeFrom="page">
                  <wp:posOffset>1666904</wp:posOffset>
                </wp:positionV>
                <wp:extent cx="907415" cy="907415"/>
                <wp:effectExtent l="8890" t="6350" r="7620" b="10160"/>
                <wp:wrapNone/>
                <wp:docPr id="154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7415" cy="907415"/>
                          <a:chOff x="9889" y="8897"/>
                          <a:chExt cx="1429" cy="1429"/>
                        </a:xfrm>
                      </wpg:grpSpPr>
                      <wpg:grpSp>
                        <wpg:cNvPr id="155" name="Group 472"/>
                        <wpg:cNvGrpSpPr>
                          <a:grpSpLocks/>
                        </wpg:cNvGrpSpPr>
                        <wpg:grpSpPr bwMode="auto">
                          <a:xfrm rot="-1835632">
                            <a:off x="9889" y="8897"/>
                            <a:ext cx="1429" cy="1429"/>
                            <a:chOff x="2487" y="801"/>
                            <a:chExt cx="2960" cy="2960"/>
                          </a:xfrm>
                        </wpg:grpSpPr>
                        <wps:wsp>
                          <wps:cNvPr id="156" name="Oval 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Oval 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Oval 47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Oval 47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Oval 477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Oval 478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Oval 479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Oval 480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481"/>
                        <wpg:cNvGrpSpPr>
                          <a:grpSpLocks/>
                        </wpg:cNvGrpSpPr>
                        <wpg:grpSpPr bwMode="auto">
                          <a:xfrm rot="-1835632">
                            <a:off x="9965" y="8973"/>
                            <a:ext cx="1278" cy="1278"/>
                            <a:chOff x="2487" y="801"/>
                            <a:chExt cx="2960" cy="2960"/>
                          </a:xfrm>
                        </wpg:grpSpPr>
                        <wps:wsp>
                          <wps:cNvPr id="165" name="Oval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Oval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Oval 48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Oval 48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Oval 486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Oval 487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Oval 488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Oval 489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3" name="Oval 490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0200" y="9209"/>
                            <a:ext cx="807" cy="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Oval 491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0278" y="9286"/>
                            <a:ext cx="652" cy="6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254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Oval 492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0423" y="9431"/>
                            <a:ext cx="362" cy="36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C0112" id="Group 471" o:spid="_x0000_s1026" style="position:absolute;margin-left:485.9pt;margin-top:131.25pt;width:71.45pt;height:71.45pt;z-index:251737088;mso-position-horizontal-relative:page;mso-position-vertical-relative:page" coordorigin="9889,8897" coordsize="1429,1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" o:allowincell="f">
                <v:group id="Group 472" o:spid="_x0000_s1027" style="position:absolute;left:9889;top:8897;width:1429;height:1429;rotation:-2005000fd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La1MAAAADcAAAADwAAAGRycy9kb3ducmV2LnhtbERP32vCMBB+H/g/hBN8&#10;m6lCp3RGGYpgH+fU56O5NWXJpTbR1v/eDAZ7u4/v5602g7PiTl1oPCuYTTMQxJXXDdcKTl/71yWI&#10;EJE1Ws+k4EEBNuvRywoL7Xv+pPsx1iKFcChQgYmxLaQMlSGHYepb4sR9+85hTLCrpe6wT+HOynmW&#10;vUmHDacGgy1tDVU/x5tTMCyu9mKcKcvSlWGX93Zxy89KTcbDxzuISEP8F/+5DzrNz3P4fSZdIN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KwtrUwAAAANwAAAAPAAAA&#10;AAAAAAAAAAAAAKoCAABkcnMvZG93bnJldi54bWxQSwUGAAAAAAQABAD6AAAAlwMAAAAA&#10;">
                  <v:oval id="Oval 473" o:spid="_x0000_s1028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HnMMA&#10;AADcAAAADwAAAGRycy9kb3ducmV2LnhtbERP22rCQBB9L/Qflin4VjeVKhrdSNoq7YMgXj5gyE6y&#10;odnZkN1o/PuuIPRtDuc6q/VgG3GhzteOFbyNExDEhdM1VwrOp+3rHIQPyBobx6TgRh7W2fPTClPt&#10;rnygyzFUIoawT1GBCaFNpfSFIYt+7FriyJWusxgi7CqpO7zGcNvISZLMpMWaY4PBlj4NFb/H3ir4&#10;eA/596b/2m8P8xInfpHvepMrNXoZ8iWIQEP4Fz/cPzrOn87g/ky8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WHnMMAAADcAAAADwAAAAAAAAAAAAAAAACYAgAAZHJzL2Rv&#10;d25yZXYueG1sUEsFBgAAAAAEAAQA9QAAAIgDAAAAAA==&#10;" fillcolor="white [3212]" stroked="f"/>
                  <v:oval id="Oval 474" o:spid="_x0000_s1029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kiB8MA&#10;AADcAAAADwAAAGRycy9kb3ducmV2LnhtbERPzWrCQBC+C32HZQredFPR1qauklZDeygUbR9gyI7Z&#10;0OxsyG5MfHtXELzNx/c7q81ga3Gi1leOFTxNExDEhdMVlwr+fvPJEoQPyBprx6TgTB4264fRClPt&#10;et7T6RBKEUPYp6jAhNCkUvrCkEU/dQ1x5I6utRgibEupW+xjuK3lLEmepcWKY4PBhj4MFf+Hzip4&#10;n4fsc9dtf/L98ogz/5p9dyZTavw4ZG8gAg3hLr65v3Scv3iB6zPxAr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kiB8MAAADcAAAADwAAAAAAAAAAAAAAAACYAgAAZHJzL2Rv&#10;d25yZXYueG1sUEsFBgAAAAAEAAQA9QAAAIgDAAAAAA==&#10;" fillcolor="white [3212]" stroked="f"/>
                  <v:oval id="Oval 475" o:spid="_x0000_s1030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h98QA&#10;AADcAAAADwAAAGRycy9kb3ducmV2LnhtbESPQWvCQBCF7wX/wzKCt7qJ0iLRVaJQ8GAPje19yI5J&#10;MDsbsltN/PXOodDbDO/Ne99sdoNr1Y360Hg2kM4TUMSltw1XBr7PH68rUCEiW2w9k4GRAuy2k5cN&#10;Ztbf+YtuRayUhHDI0EAdY5dpHcqaHIa574hFu/jeYZS1r7Tt8S7hrtWLJHnXDhuWhho7OtRUXotf&#10;Z4CK/DEmP/vP9LRYjudr7ldj6o2ZTYd8DSrSEP/Nf9dHK/hvQivPyAR6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O4ffEAAAA3AAAAA8AAAAAAAAAAAAAAAAAmAIAAGRycy9k&#10;b3ducmV2LnhtbFBLBQYAAAAABAAEAPUAAACJAwAAAAA=&#10;" fillcolor="white [3212]" stroked="f"/>
                  <v:oval id="Oval 476" o:spid="_x0000_s1031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EbMEA&#10;AADcAAAADwAAAGRycy9kb3ducmV2LnhtbERPTYvCMBC9C/sfwix407QuilajdIUFD3qw7t6HZrYt&#10;NpPSRG399UYQvM3jfc5q05laXKl1lWUF8TgCQZxbXXGh4Pf0M5qDcB5ZY22ZFPTkYLP+GKww0fbG&#10;R7pmvhAhhF2CCkrvm0RKl5dk0I1tQxy4f9sa9AG2hdQt3kK4qeUkimbSYMWhocSGtiXl5+xiFFCW&#10;3vvo7/sQ7ydf/emc2nkfW6WGn126BOGp82/xy73TYf50Ac9nw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CRGzBAAAA3AAAAA8AAAAAAAAAAAAAAAAAmAIAAGRycy9kb3du&#10;cmV2LnhtbFBLBQYAAAAABAAEAPUAAACGAwAAAAA=&#10;" fillcolor="white [3212]" stroked="f"/>
                  <v:oval id="Oval 477" o:spid="_x0000_s1032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QeMYA&#10;AADcAAAADwAAAGRycy9kb3ducmV2LnhtbESPQWvCQBCF74X+h2UK3uqmYkVSVylFIQehGL14G7KT&#10;ZGl2NmS3Gv31nUPB2wzvzXvfrDaj79SFhugCG3ibZqCIq2AdNwZOx93rElRMyBa7wGTgRhE26+en&#10;FeY2XPlAlzI1SkI45migTanPtY5VSx7jNPTEotVh8JhkHRptB7xKuO/0LMsW2qNjaWixp6+Wqp/y&#10;1xs4b+9uX9Tf96Ks3fx2eu9ntD0bM3kZPz9AJRrTw/x/XVjBXwi+PCMT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aQeMYAAADcAAAADwAAAAAAAAAAAAAAAACYAgAAZHJz&#10;L2Rvd25yZXYueG1sUEsFBgAAAAAEAAQA9QAAAIsDAAAAAA==&#10;" fillcolor="white [3212]" stroked="f"/>
                  <v:oval id="Oval 478" o:spid="_x0000_s1033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o148IA&#10;AADcAAAADwAAAGRycy9kb3ducmV2LnhtbERPTYvCMBC9L/gfwgje1lRxZalGEVHoQVi268Xb0Ezb&#10;YDMpTdTqrzeCsLd5vM9ZrnvbiCt13jhWMBknIIgLpw1XCo5/+89vED4ga2wck4I7eVivBh9LTLW7&#10;8S9d81CJGMI+RQV1CG0qpS9qsujHriWOXOk6iyHCrpK6w1sMt42cJslcWjQcG2psaVtTcc4vVsFp&#10;9zCHrPx5ZHlpZvfjVzul3Ump0bDfLEAE6sO/+O3OdJw/n8DrmXiB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jXjwgAAANwAAAAPAAAAAAAAAAAAAAAAAJgCAABkcnMvZG93&#10;bnJldi54bWxQSwUGAAAAAAQABAD1AAAAhwMAAAAA&#10;" fillcolor="white [3212]" stroked="f"/>
                  <v:oval id="Oval 479" o:spid="_x0000_s1034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HUcQA&#10;AADcAAAADwAAAGRycy9kb3ducmV2LnhtbERPS2vCQBC+F/oflin0IrqpjyDRVaTQUryoURBvQ3ZM&#10;gtnZNLvV6K93BaG3+fieM523phJnalxpWcFHLwJBnFldcq5gt/3qjkE4j6yxskwKruRgPnt9mWKi&#10;7YU3dE59LkIIuwQVFN7XiZQuK8ig69maOHBH2xj0ATa51A1eQripZD+KYmmw5NBQYE2fBWWn9M8o&#10;2A867eLGez0aHlffv4d1LA/bpVLvb+1iAsJT6//FT/ePDvPjPjyeCR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iR1HEAAAA3AAAAA8AAAAAAAAAAAAAAAAAmAIAAGRycy9k&#10;b3ducmV2LnhtbFBLBQYAAAAABAAEAPUAAACJAwAAAAA=&#10;" fillcolor="white [3212]" stroked="f"/>
                  <v:oval id="Oval 480" o:spid="_x0000_s1035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7iysQA&#10;AADcAAAADwAAAGRycy9kb3ducmV2LnhtbERPTWvCQBC9C/6HZQQvRTdqDSV1FRGU4sU2FsTbkB2T&#10;0OxszK6a+uvdQsHbPN7nzBatqcSVGldaVjAaRiCIM6tLzhV879eDNxDOI2usLJOCX3KwmHc7M0y0&#10;vfEXXVOfixDCLkEFhfd1IqXLCjLohrYmDtzJNgZ9gE0udYO3EG4qOY6iWBosOTQUWNOqoOwnvRgF&#10;h8lLu7zzQU9fT7vN+fgZy+N+q1S/1y7fQXhq/VP87/7QYX48gb9nwgV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4srEAAAA3AAAAA8AAAAAAAAAAAAAAAAAmAIAAGRycy9k&#10;b3ducmV2LnhtbFBLBQYAAAAABAAEAPUAAACJAwAAAAA=&#10;" fillcolor="white [3212]" stroked="f"/>
                </v:group>
                <v:group id="Group 481" o:spid="_x0000_s1036" style="position:absolute;left:9965;top:8973;width:1278;height:1278;rotation:-2005000fd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K18sAAAADcAAAADwAAAGRycy9kb3ducmV2LnhtbERPS2sCMRC+C/6HMII3&#10;zVrqg9UoYim4x9rqediMm8Vksm6iu/33TaHQ23x8z9nsemfFk9pQe1Ywm2YgiEuva64UfH2+T1Yg&#10;QkTWaD2Tgm8KsNsOBxvMte/4g56nWIkUwiFHBSbGJpcylIYchqlviBN39a3DmGBbSd1il8KdlS9Z&#10;tpAOa04NBhs6GCpvp4dT0C/v9mKcKYrCFeFt3tnlY35Wajzq92sQkfr4L/5zH3Wav3iF32fSBXL7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r4rXywAAAANwAAAAPAAAA&#10;AAAAAAAAAAAAAKoCAABkcnMvZG93bnJldi54bWxQSwUGAAAAAAQABAD6AAAAlwMAAAAA&#10;">
                  <v:oval id="Oval 482" o:spid="_x0000_s1037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rkhsEA&#10;AADcAAAADwAAAGRycy9kb3ducmV2LnhtbERPTWsCMRC9F/wPYQRvNWtBqatRRChob90WqrdhM2aD&#10;m0ncRN321zeFQm/zeJ+zXPeuFTfqovWsYDIuQBDXXls2Cj7eXx6fQcSErLH1TAq+KMJ6NXhYYqn9&#10;nd/oViUjcgjHEhU0KYVSylg35DCOfSDO3Ml3DlOGnZG6w3sOd618KoqZdGg5NzQYaNtQfa6uTsE8&#10;TEyFh8vxNdhdMJ/76hs3VqnRsN8sQCTq07/4z73Tef5sCr/P5Av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q5IbBAAAA3AAAAA8AAAAAAAAAAAAAAAAAmAIAAGRycy9kb3du&#10;cmV2LnhtbFBLBQYAAAAABAAEAPUAAACGAwAAAAA=&#10;" fillcolor="#fbd387 [1943]" stroked="f"/>
                  <v:oval id="Oval 483" o:spid="_x0000_s1038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68cEA&#10;AADcAAAADwAAAGRycy9kb3ducmV2LnhtbERPTWsCMRC9F/wPYYTealYPS7s1ihQE9ea2oN6GzTQb&#10;upnETdStv74pFHqbx/uc+XJwnbhSH61nBdNJAYK48dqyUfDxvn56BhETssbOMyn4pgjLxehhjpX2&#10;N97TtU5G5BCOFSpoUwqVlLFpyWGc+ECcuU/fO0wZ9kbqHm853HVyVhSldGg5N7QY6K2l5qu+OAUv&#10;YWpqPJ5Pu2A3wRy29R1XVqnH8bB6BZFoSP/iP/dG5/llCb/P5Avk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4evHBAAAA3AAAAA8AAAAAAAAAAAAAAAAAmAIAAGRycy9kb3du&#10;cmV2LnhtbFBLBQYAAAAABAAEAPUAAACGAwAAAAA=&#10;" fillcolor="#fbd387 [1943]" stroked="f"/>
                  <v:oval id="Oval 484" o:spid="_x0000_s1039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p4cAA&#10;AADcAAAADwAAAGRycy9kb3ducmV2LnhtbERPS4vCMBC+L/gfwgje1tQHunSNIoLi1aqHvc02Y1ts&#10;JiGJWv/9ZkHwNh/fcxarzrTiTj40lhWMhhkI4tLqhisFp+P28wtEiMgaW8uk4EkBVsvexwJzbR98&#10;oHsRK5FCOOSooI7R5VKGsiaDYWgdceIu1huMCfpKao+PFG5aOc6ymTTYcGqo0dGmpvJa3IyCcB6N&#10;f6Z6593UBDs5Hwr3e9woNeh3628Qkbr4Fr/ce53mz+bw/0y6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ap4cAAAADcAAAADwAAAAAAAAAAAAAAAACYAgAAZHJzL2Rvd25y&#10;ZXYueG1sUEsFBgAAAAAEAAQA9QAAAIUDAAAAAA==&#10;" fillcolor="#fbd387 [1943]" stroked="f"/>
                  <v:oval id="Oval 485" o:spid="_x0000_s1040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9k8MA&#10;AADcAAAADwAAAGRycy9kb3ducmV2LnhtbESPQW/CMAyF70j7D5GRdoMUhhAqBISQNu1KGQdupjFt&#10;ReNESQbdv58Pk3az9Z7f+7zZDa5XD4qp82xgNi1AEdfedtwY+Dq9T1agUka22HsmAz+UYLd9GW2w&#10;tP7JR3pUuVESwqlEA23OodQ61S05TFMfiEW7+egwyxobbSM+Jdz1el4US+2wY2loMdChpfpefTsD&#10;6TybXxb2I4aFS/7tfKzC9XQw5nU87NegMg353/x3/WkFfym08ox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k9k8MAAADcAAAADwAAAAAAAAAAAAAAAACYAgAAZHJzL2Rv&#10;d25yZXYueG1sUEsFBgAAAAAEAAQA9QAAAIgDAAAAAA==&#10;" fillcolor="#fbd387 [1943]" stroked="f"/>
                  <v:oval id="Oval 486" o:spid="_x0000_s1041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gtcUA&#10;AADcAAAADwAAAGRycy9kb3ducmV2LnhtbERP30vDMBB+H/g/hBN8c6miY9ZlY1SGQ0Fntxffzuaa&#10;ljWXmmRb/e+NIOztPr6fN1sMthNH8qF1rOBmnIEgrpxu2SjYbVfXUxAhImvsHJOCHwqwmF+MZphr&#10;d+IPOpbRiBTCIUcFTYx9LmWoGrIYxq4nTlztvMWYoDdSezylcNvJ2yybSIstp4YGeyoaqvblwSoI&#10;r3efde2f3u83xnytireX56L8Vurqclg+gog0xLP4373Waf7kAf6eSR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/uC1xQAAANwAAAAPAAAAAAAAAAAAAAAAAJgCAABkcnMv&#10;ZG93bnJldi54bWxQSwUGAAAAAAQABAD1AAAAigMAAAAA&#10;" fillcolor="#fbd387 [1943]" stroked="f"/>
                  <v:oval id="Oval 487" o:spid="_x0000_s1042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3f9ccA&#10;AADcAAAADwAAAGRycy9kb3ducmV2LnhtbESPS0/DMBCE70j8B2uRuFGniJdC3QoFVVQg8QhcuG3j&#10;jRMRr4PttuHfswckbrua2ZlvF6vJD2pPMfWBDcxnBSjiJtienYGP9/XZDaiUkS0OgcnADyVYLY+P&#10;FljacOA32tfZKQnhVKKBLuex1Do1HXlMszASi9aG6DHLGp22EQ8S7gd9XhRX2mPP0tDhSFVHzVe9&#10;8wbS08Vn28b7l8tX57br6vnxoaq/jTk9me5uQWWa8r/573pjBf9a8OUZm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d3/XHAAAA3AAAAA8AAAAAAAAAAAAAAAAAmAIAAGRy&#10;cy9kb3ducmV2LnhtbFBLBQYAAAAABAAEAPUAAACMAwAAAAA=&#10;" fillcolor="#fbd387 [1943]" stroked="f"/>
                  <v:oval id="Oval 488" o:spid="_x0000_s1043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G/ScIA&#10;AADcAAAADwAAAGRycy9kb3ducmV2LnhtbERPTWvCQBC9F/oflhF6q5t4aGt0FUkRWj01reBxyI5J&#10;NDsbsqOm/94tFLzN433OfDm4Vl2oD41nA+k4AUVcettwZeDne/38BioIssXWMxn4pQDLxePDHDPr&#10;r/xFl0IqFUM4ZGigFukyrUNZk8Mw9h1x5A6+dygR9pW2PV5juGv1JEletMOGY0ONHeU1lafi7AwU&#10;n5tTmG73+calq/xYyHr6LjtjnkbDagZKaJC7+N/9YeP81xT+nokX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b9JwgAAANwAAAAPAAAAAAAAAAAAAAAAAJgCAABkcnMvZG93&#10;bnJldi54bWxQSwUGAAAAAAQABAD1AAAAhwMAAAAA&#10;" fillcolor="#fbd387 [1943]" stroked="f"/>
                  <v:oval id="Oval 489" o:spid="_x0000_s1044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hPsIA&#10;AADcAAAADwAAAGRycy9kb3ducmV2LnhtbERPTWvCQBC9F/oflin0Vjd60BpdRVIEq6emCh6H7JhE&#10;s7MhO9X4791Cobd5vM+ZL3vXqCt1ofZsYDhIQBEX3tZcGth/r9/eQQVBtth4JgN3CrBcPD/NMbX+&#10;xl90zaVUMYRDigYqkTbVOhQVOQwD3xJH7uQ7hxJhV2rb4S2Gu0aPkmSsHdYcGypsKauouOQ/zkD+&#10;ub2E6e6Ybd1wlZ1zWU8/5GDM60u/moES6uVf/Ofe2Dh/MoLfZ+IFe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yE+wgAAANwAAAAPAAAAAAAAAAAAAAAAAJgCAABkcnMvZG93&#10;bnJldi54bWxQSwUGAAAAAAQABAD1AAAAhwMAAAAA&#10;" fillcolor="#fbd387 [1943]" stroked="f"/>
                </v:group>
                <v:oval id="Oval 490" o:spid="_x0000_s1045" style="position:absolute;left:10200;top:9209;width:807;height:805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3jMMA&#10;AADcAAAADwAAAGRycy9kb3ducmV2LnhtbERPTWsCMRC9C/0PYYTeNKu1KqtRSrFYSi9V0euwGTdr&#10;N5NtEnX775uC4G0e73Pmy9bW4kI+VI4VDPoZCOLC6YpLBbvtW28KIkRkjbVjUvBLAZaLh84cc+2u&#10;/EWXTSxFCuGQowITY5NLGQpDFkPfNcSJOzpvMSboS6k9XlO4reUwy8bSYsWpwWBDr4aK783ZKtDD&#10;59P+05QfP61f6cnBr1fr0UGpx277MgMRqY138c39rtP8yRP8P5Mu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c3jMMAAADcAAAADwAAAAAAAAAAAAAAAACYAgAAZHJzL2Rv&#10;d25yZXYueG1sUEsFBgAAAAAEAAQA9QAAAIgDAAAAAA==&#10;" fillcolor="white [3212]" stroked="f" strokecolor="white [3212]"/>
                <v:oval id="Oval 491" o:spid="_x0000_s1046" style="position:absolute;left:10278;top:9286;width:652;height:652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PosMA&#10;AADcAAAADwAAAGRycy9kb3ducmV2LnhtbERPS2vCQBC+C/0Pywi96cag0aRZpQqlvfTgA89DdpoN&#10;yc6G7Krpv+8WCr3Nx/eccjfaTtxp8I1jBYt5AoK4crrhWsHl/DbbgPABWWPnmBR8k4fd9mlSYqHd&#10;g490P4VaxBD2BSowIfSFlL4yZNHPXU8cuS83WAwRDrXUAz5iuO1kmiSZtNhwbDDY08FQ1Z5uVkG7&#10;uh7T/fstS7N1frC0ys0m/1TqeTq+voAINIZ/8Z/7Q8f56yX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LPosMAAADcAAAADwAAAAAAAAAAAAAAAACYAgAAZHJzL2Rv&#10;d25yZXYueG1sUEsFBgAAAAAEAAQA9QAAAIgDAAAAAA==&#10;" fillcolor="#fce1af [1303]" strokecolor="#f9b639 [3207]" strokeweight="2pt"/>
                <v:oval id="Oval 492" o:spid="_x0000_s1047" style="position:absolute;left:10423;top:9431;width:362;height:362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g5msEA&#10;AADcAAAADwAAAGRycy9kb3ducmV2LnhtbERPS4vCMBC+C/sfwgh709RlfXWNsqwUvVo9eByb2bbY&#10;TEoTa/z3RljY23x8z1ltgmlET52rLSuYjBMQxIXVNZcKTsdstADhPLLGxjIpeJCDzfptsMJU2zsf&#10;qM99KWIIuxQVVN63qZSuqMigG9uWOHK/tjPoI+xKqTu8x3DTyI8kmUmDNceGClv6qai45jejYJc0&#10;od+ernmWtUv+rM+XImRzpd6H4fsLhKfg/8V/7r2O8+dTeD0TL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4OZrBAAAA3AAAAA8AAAAAAAAAAAAAAAAAmAIAAGRycy9kb3du&#10;cmV2LnhtbFBLBQYAAAAABAAEAPUAAACGAwAAAAA=&#10;" fillcolor="#f9b639 [3207]" stroked="f"/>
                <w10:wrap anchorx="page" anchory="page"/>
              </v:group>
            </w:pict>
          </mc:Fallback>
        </mc:AlternateContent>
      </w:r>
      <w:r w:rsidR="002F10A9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40160" behindDoc="0" locked="0" layoutInCell="0" allowOverlap="1" wp14:anchorId="692152B2" wp14:editId="3E6E5DB1">
                <wp:simplePos x="0" y="0"/>
                <wp:positionH relativeFrom="page">
                  <wp:posOffset>5724524</wp:posOffset>
                </wp:positionH>
                <wp:positionV relativeFrom="page">
                  <wp:posOffset>5193030</wp:posOffset>
                </wp:positionV>
                <wp:extent cx="916305" cy="781050"/>
                <wp:effectExtent l="0" t="0" r="0" b="0"/>
                <wp:wrapNone/>
                <wp:docPr id="17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781050"/>
                          <a:chOff x="5965" y="3841"/>
                          <a:chExt cx="2688" cy="2688"/>
                        </a:xfrm>
                      </wpg:grpSpPr>
                      <wpg:grpSp>
                        <wpg:cNvPr id="178" name="Group 276"/>
                        <wpg:cNvGrpSpPr>
                          <a:grpSpLocks/>
                        </wpg:cNvGrpSpPr>
                        <wpg:grpSpPr bwMode="auto">
                          <a:xfrm>
                            <a:off x="5965" y="3841"/>
                            <a:ext cx="2688" cy="2688"/>
                            <a:chOff x="2487" y="801"/>
                            <a:chExt cx="2960" cy="2960"/>
                          </a:xfrm>
                        </wpg:grpSpPr>
                        <wps:wsp>
                          <wps:cNvPr id="179" name="Oval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Oval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Oval 279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Oval 280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Oval 281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Oval 282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Oval 283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Oval 284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285"/>
                        <wpg:cNvGrpSpPr>
                          <a:grpSpLocks/>
                        </wpg:cNvGrpSpPr>
                        <wpg:grpSpPr bwMode="auto">
                          <a:xfrm>
                            <a:off x="6020" y="3896"/>
                            <a:ext cx="2579" cy="2579"/>
                            <a:chOff x="2487" y="801"/>
                            <a:chExt cx="2960" cy="2960"/>
                          </a:xfrm>
                        </wpg:grpSpPr>
                        <wps:wsp>
                          <wps:cNvPr id="188" name="Oval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Oval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Oval 28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289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Oval 290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Oval 291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Oval 292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Oval 293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294"/>
                        <wpg:cNvGrpSpPr>
                          <a:grpSpLocks/>
                        </wpg:cNvGrpSpPr>
                        <wpg:grpSpPr bwMode="auto">
                          <a:xfrm>
                            <a:off x="6406" y="4282"/>
                            <a:ext cx="1806" cy="1806"/>
                            <a:chOff x="2487" y="801"/>
                            <a:chExt cx="2960" cy="2960"/>
                          </a:xfrm>
                        </wpg:grpSpPr>
                        <wps:wsp>
                          <wps:cNvPr id="197" name="Oval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Oval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29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Oval 29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Oval 299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Oval 300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Oval 301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Oval 302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5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6855" y="4731"/>
                            <a:ext cx="908" cy="90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7043" y="4919"/>
                            <a:ext cx="533" cy="53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Oval 305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6659" y="4536"/>
                            <a:ext cx="1300" cy="1298"/>
                          </a:xfrm>
                          <a:prstGeom prst="ellipse">
                            <a:avLst/>
                          </a:prstGeom>
                          <a:noFill/>
                          <a:ln w="38100" cap="rnd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EA1DA" id="Group 275" o:spid="_x0000_s1026" style="position:absolute;margin-left:450.75pt;margin-top:408.9pt;width:72.15pt;height:61.5pt;z-index:251740160;mso-position-horizontal-relative:page;mso-position-vertical-relative:page" coordorigin="5965,3841" coordsize="268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" o:allowincell="f">
                <v:group id="Group 276" o:spid="_x0000_s1027" style="position:absolute;left:5965;top:3841;width:2688;height:2688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oval id="Oval 277" o:spid="_x0000_s1028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B298IA&#10;AADcAAAADwAAAGRycy9kb3ducmV2LnhtbERPS4vCMBC+C/6HMII3Td2Dj2oUEVfdy4oPPI/N2Bab&#10;SWmiVn/9ZkHwNh/fcyaz2hTiTpXLLSvodSMQxInVOacKjofvzhCE88gaC8uk4EkOZtNmY4Kxtg/e&#10;0X3vUxFC2MWoIPO+jKV0SUYGXdeWxIG72MqgD7BKpa7wEcJNIb+iqC8N5hwaMixpkVFy3d+MgtP6&#10;Kc159dr83paj9Tbq5/70s1Cq3arnYxCeav8Rv90bHeYPRvD/TLhAT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Hb3wgAAANwAAAAPAAAAAAAAAAAAAAAAAJgCAABkcnMvZG93&#10;bnJldi54bWxQSwUGAAAAAAQABAD1AAAAhwMAAAAA&#10;" fillcolor="#d787a3 [1940]" stroked="f"/>
                  <v:oval id="Oval 278" o:spid="_x0000_s1029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+vTcYA&#10;AADcAAAADwAAAGRycy9kb3ducmV2LnhtbESPzW7CQAyE70h9h5UrcYMNHBBNs0EVavm5UEErzm7W&#10;TSKy3ii7QOjT1wckbrZmPPM5W/SuURfqQu3ZwGScgCIuvK25NPD99TGagwoR2WLjmQzcKMAifxpk&#10;mFp/5T1dDrFUEsIhRQNVjG2qdSgqchjGviUW7dd3DqOsXalth1cJd42eJslMO6xZGipsaVlRcTqc&#10;nYHj+qbdz+pvszu/v6w/k1kdj9ulMcPn/u0VVKQ+Psz3640V/LngyzMyg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+vTcYAAADcAAAADwAAAAAAAAAAAAAAAACYAgAAZHJz&#10;L2Rvd25yZXYueG1sUEsFBgAAAAAEAAQA9QAAAIsDAAAAAA==&#10;" fillcolor="#d787a3 [1940]" stroked="f"/>
                  <v:oval id="Oval 279" o:spid="_x0000_s1030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5stMQA&#10;AADcAAAADwAAAGRycy9kb3ducmV2LnhtbERPTWvCQBC9F/wPywje6iZNKyFmFbEIJdKDWlp6G7Jj&#10;EszOhuzWpP/eFQq9zeN9Tr4eTSuu1LvGsoJ4HoEgLq1uuFLwcdo9piCcR9bYWiYFv+RgvZo85Jhp&#10;O/CBrkdfiRDCLkMFtfddJqUrazLo5rYjDtzZ9gZ9gH0ldY9DCDetfIqihTTYcGiosaNtTeXl+GMU&#10;bJPngpPv933xKru4fNl/WfOZKDWbjpslCE+j/xf/ud90mJ/GcH8mXC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ebLTEAAAA3AAAAA8AAAAAAAAAAAAAAAAAmAIAAGRycy9k&#10;b3ducmV2LnhtbFBLBQYAAAAABAAEAPUAAACJAwAAAAA=&#10;" fillcolor="#d787a3 [1940]" stroked="f"/>
                  <v:oval id="Oval 280" o:spid="_x0000_s1031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zyw8IA&#10;AADcAAAADwAAAGRycy9kb3ducmV2LnhtbERPS4vCMBC+C/sfwix401S7ilSjLC6CKB58oHgbmrEt&#10;NpPSRO3+eyMI3ubje85k1phS3Kl2hWUFvW4Egji1uuBMwWG/6IxAOI+ssbRMCv7JwWz61Zpgou2D&#10;t3Tf+UyEEHYJKsi9rxIpXZqTQde1FXHgLrY26AOsM6lrfIRwU8p+FA2lwYJDQ44VzXNKr7ubUTCP&#10;f1Ycnzfr1Z+seulgfbLmGCvV/m5+xyA8Nf4jfruXOswf9eH1TLh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PLDwgAAANwAAAAPAAAAAAAAAAAAAAAAAJgCAABkcnMvZG93&#10;bnJldi54bWxQSwUGAAAAAAQABAD1AAAAhwMAAAAA&#10;" fillcolor="#d787a3 [1940]" stroked="f"/>
                  <v:oval id="Oval 281" o:spid="_x0000_s1032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uwJsMA&#10;AADcAAAADwAAAGRycy9kb3ducmV2LnhtbERPTWvCQBC9F/oflhG86UYDYqOrSKHV0l60otdpdkxC&#10;s7Mhs43x33cLQm/zeJ+zXPeuVh21Unk2MBknoIhzbysuDBw/X0ZzUBKQLdaeycCNBNarx4clZtZf&#10;eU/dIRQqhrBkaKAMocm0lrwkhzL2DXHkLr51GCJsC21bvMZwV+tpksy0w4pjQ4kNPZeUfx9+nIH0&#10;4yzb0226E3vpZm/p05e8bt6NGQ76zQJUoD78i+/unY3z5yn8PRMv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uwJsMAAADcAAAADwAAAAAAAAAAAAAAAACYAgAAZHJzL2Rv&#10;d25yZXYueG1sUEsFBgAAAAAEAAQA9QAAAIgDAAAAAA==&#10;" fillcolor="#d787a3 [1940]" stroked="f"/>
                  <v:oval id="Oval 282" o:spid="_x0000_s1033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IoUsMA&#10;AADcAAAADwAAAGRycy9kb3ducmV2LnhtbERPTWvCQBC9F/oflin0VjfVIhpdRQRbi73Uil7H7JiE&#10;ZmdDZhvjv3cFobd5vM+ZzjtXqZYaKT0beO0loIgzb0vODex+Vi8jUBKQLVaeycCFBOazx4cpptaf&#10;+ZvabchVDGFJ0UARQp1qLVlBDqXna+LInXzjMETY5No2eI7hrtL9JBlqhyXHhgJrWhaU/W7/nIHB&#10;10E+9pf+WuypHX4Oxkd5X2yMeX7qFhNQgbrwL7671zbOH73B7Zl4gZ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IoUsMAAADcAAAADwAAAAAAAAAAAAAAAACYAgAAZHJzL2Rv&#10;d25yZXYueG1sUEsFBgAAAAAEAAQA9QAAAIgDAAAAAA==&#10;" fillcolor="#d787a3 [1940]" stroked="f"/>
                  <v:oval id="Oval 283" o:spid="_x0000_s1034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D+MQA&#10;AADcAAAADwAAAGRycy9kb3ducmV2LnhtbESP0WoCMRBF34X+Q5hC3zRbS0VWs4sU1FKK0K0fMG7G&#10;TXAzWTZR179vCoJvM9x7z9xZloNrxYX6YD0reJ1kIIhrry03Cva/6/EcRIjIGlvPpOBGAcriabTE&#10;XPsr/9Clio1IEA45KjAxdrmUoTbkMEx8R5y0o+8dxrT2jdQ9XhPctXKaZTPp0HK6YLCjD0P1qTq7&#10;RNl8H77W8m1rp97dzjtbZdpUSr08D6sFiEhDfJjv6U+d6s/f4f+ZNIE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hQ/jEAAAA3AAAAA8AAAAAAAAAAAAAAAAAmAIAAGRycy9k&#10;b3ducmV2LnhtbFBLBQYAAAAABAAEAPUAAACJAwAAAAA=&#10;" fillcolor="#d787a3 [1940]" stroked="f"/>
                  <v:oval id="Oval 284" o:spid="_x0000_s1035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Pdj8QA&#10;AADcAAAADwAAAGRycy9kb3ducmV2LnhtbESP0WrDMAxF3wf9B6NC31anLYSQ1S1j0G6UMVi2D9Bi&#10;NTaN5RC7TfL39WCwN4l779HVdj+6VtyoD9azgtUyA0Fce225UfD9dXgsQISIrLH1TAomCrDfzR62&#10;WGo/8CfdqtiIBOFQogITY1dKGWpDDsPSd8RJO/veYUxr30jd45DgrpXrLMulQ8vpgsGOXgzVl+rq&#10;EuX4/nM6yM2rXXs3XT9slWlTKbWYj89PICKN8d/8l37TqX6Rw+8zaQK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z3Y/EAAAA3AAAAA8AAAAAAAAAAAAAAAAAmAIAAGRycy9k&#10;b3ducmV2LnhtbFBLBQYAAAAABAAEAPUAAACJAwAAAAA=&#10;" fillcolor="#d787a3 [1940]" stroked="f"/>
                </v:group>
                <v:group id="Group 285" o:spid="_x0000_s1036" style="position:absolute;left:6020;top:3896;width:2579;height:2579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oval id="Oval 286" o:spid="_x0000_s1037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LJ8UA&#10;AADcAAAADwAAAGRycy9kb3ducmV2LnhtbESPQU/DMAyF70j7D5EncWPJOKCpLJsYGogLiG4T4mga&#10;r63WOFVjtvLv8QGJm633/N7n5XqMnTnTkNvEHuYzB4a4SqHl2sNh/3SzAJMFOWCXmDz8UIb1anK1&#10;xCKkC5d03kltNIRzgR4akb6wNlcNRcyz1BOrdkxDRNF1qG0Y8KLhsbO3zt3ZiC1rQ4M9PTZUnXbf&#10;0cPrabM9usPH23svrvx8juX4JRvvr6fjwz0YoVH+zX/XL0HxF0qrz+gEd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4snxQAAANwAAAAPAAAAAAAAAAAAAAAAAJgCAABkcnMv&#10;ZG93bnJldi54bWxQSwUGAAAAAAQABAD1AAAAigMAAAAA&#10;" fillcolor="#b83d68 [3204]" stroked="f"/>
                  <v:oval id="Oval 287" o:spid="_x0000_s1038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cuvMMA&#10;AADcAAAADwAAAGRycy9kb3ducmV2LnhtbERPTWvCQBC9F/wPywi91d32IDZ1lSpWemlpVIrHMTsm&#10;wexsyE41/ffdguBtHu9zpvPeN+pMXawDW3gcGVDERXA1lxZ227eHCagoyA6bwGThlyLMZ4O7KWYu&#10;XDin80ZKlUI4ZmihEmkzrWNRkcc4Ci1x4o6h8ygJdqV2HV5SuG/0kzFj7bHm1FBhS8uKitPmx1v4&#10;OC1WR7P7/vxqxeT7tc/7gyysvR/2ry+ghHq5ia/ud5fmT57h/5l0gZ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cuvMMAAADcAAAADwAAAAAAAAAAAAAAAACYAgAAZHJzL2Rv&#10;d25yZXYueG1sUEsFBgAAAAAEAAQA9QAAAIgDAAAAAA==&#10;" fillcolor="#b83d68 [3204]" stroked="f"/>
                  <v:oval id="Oval 288" o:spid="_x0000_s1039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rHcUA&#10;AADcAAAADwAAAGRycy9kb3ducmV2LnhtbESPT2vCQBDF74V+h2UKXopuFFo0uooIEQ+9+A88Dtlp&#10;EpqdDdnVRD+9cxB6m+G9ee83i1XvanWjNlSeDYxHCSji3NuKCwOnYzacggoR2WLtmQzcKcBq+f62&#10;wNT6jvd0O8RCSQiHFA2UMTap1iEvyWEY+YZYtF/fOoyytoW2LXYS7mo9SZJv7bBiaSixoU1J+d/h&#10;6gzQ9qeZfu7OYdxl2fnymB356/IwZvDRr+egIvXx3/y63lnBnwm+PCMT6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KsdxQAAANwAAAAPAAAAAAAAAAAAAAAAAJgCAABkcnMv&#10;ZG93bnJldi54bWxQSwUGAAAAAAQABAD1AAAAigMAAAAA&#10;" fillcolor="#b83d68 [3204]" stroked="f"/>
                  <v:oval id="Oval 289" o:spid="_x0000_s1040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OhsQA&#10;AADcAAAADwAAAGRycy9kb3ducmV2LnhtbERPTWvCQBC9F/wPywi9lLqJ0KLRTZBCxEMvxgoeh+yY&#10;BLOzIbs1aX59tyD0No/3OdtsNK24U+8aywriRQSCuLS64UrB1yl/XYFwHllja5kU/JCDLJ09bTHR&#10;duAj3QtfiRDCLkEFtfddIqUrazLoFrYjDtzV9gZ9gH0ldY9DCDetXEbRuzTYcGiosaOPmspb8W0U&#10;0P6zW70czi4e8vx8mdYnfrtMSj3Px90GhKfR/4sf7oMO89cx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8DobEAAAA3AAAAA8AAAAAAAAAAAAAAAAAmAIAAGRycy9k&#10;b3ducmV2LnhtbFBLBQYAAAAABAAEAPUAAACJAwAAAAA=&#10;" fillcolor="#b83d68 [3204]" stroked="f"/>
                  <v:oval id="Oval 290" o:spid="_x0000_s1041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9sGMMA&#10;AADcAAAADwAAAGRycy9kb3ducmV2LnhtbERPS2vCQBC+C/0PyxS86aZRbE2zSh8KnoSk4nmanSYh&#10;2dk0u9X4711B6G0+vuek68G04kS9qy0reJpGIIgLq2suFRy+tpMXEM4ja2wtk4ILOVivHkYpJtqe&#10;OaNT7ksRQtglqKDyvkukdEVFBt3UdsSB+7G9QR9gX0rd4zmEm1bGUbSQBmsODRV29FFR0eR/RsF7&#10;c5wfM6vnv8+Zz4v4M5p97zdKjR+Ht1cQngb/L767dzrMX8ZweyZc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9sGMMAAADcAAAADwAAAAAAAAAAAAAAAACYAgAAZHJzL2Rv&#10;d25yZXYueG1sUEsFBgAAAAAEAAQA9QAAAIgDAAAAAA==&#10;" fillcolor="#b83d68 [3204]" stroked="f"/>
                  <v:oval id="Oval 291" o:spid="_x0000_s1042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PJg8IA&#10;AADcAAAADwAAAGRycy9kb3ducmV2LnhtbERPS2vCQBC+F/wPywje6sYHVaOrqFXoqZAonsfsmASz&#10;szG71fjv3UKht/n4nrNYtaYSd2pcaVnBoB+BIM6sLjlXcDzs36cgnEfWWFkmBU9ysFp23hYYa/vg&#10;hO6pz0UIYRejgsL7OpbSZQUZdH1bEwfuYhuDPsAml7rBRwg3lRxG0Yc0WHJoKLCmbUHZNf0xCjbX&#10;0/iUWD2+TRKfZsPPaHT+3inV67brOQhPrf8X/7m/dJg/G8HvM+EC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8mDwgAAANwAAAAPAAAAAAAAAAAAAAAAAJgCAABkcnMvZG93&#10;bnJldi54bWxQSwUGAAAAAAQABAD1AAAAhwMAAAAA&#10;" fillcolor="#b83d68 [3204]" stroked="f"/>
                  <v:oval id="Oval 292" o:spid="_x0000_s1043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DPp8EA&#10;AADcAAAADwAAAGRycy9kb3ducmV2LnhtbERPzWrCQBC+F/oOyxR6qxOlSJu6SmkRelI0PsCYnSbR&#10;7GzYXZP07V1B6G0+vt9ZrEbbqp59aJxomE4yUCylM41UGg7F+uUNVIgkhlonrOGPA6yWjw8Lyo0b&#10;ZMf9PlYqhUjISUMdY5cjhrJmS2HiOpbE/TpvKSboKzSehhRuW5xl2RwtNZIaaur4q+byvL9YDadm&#10;Ox3WfbE94oi48edTcey+tX5+Gj8/QEUe47/47v4xaf77K9yeSRfg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wz6fBAAAA3AAAAA8AAAAAAAAAAAAAAAAAmAIAAGRycy9kb3du&#10;cmV2LnhtbFBLBQYAAAAABAAEAPUAAACGAwAAAAA=&#10;" fillcolor="#b83d68 [3204]" stroked="f"/>
                  <v:oval id="Oval 293" o:spid="_x0000_s1044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qPMEA&#10;AADcAAAADwAAAGRycy9kb3ducmV2LnhtbERPzWrCQBC+F/oOyxR6qxOFSpu6SmkRelI0PsCYnSbR&#10;7GzYXZP07V1B6G0+vt9ZrEbbqp59aJxomE4yUCylM41UGg7F+uUNVIgkhlonrOGPA6yWjw8Lyo0b&#10;ZMf9PlYqhUjISUMdY5cjhrJmS2HiOpbE/TpvKSboKzSehhRuW5xl2RwtNZIaaur4q+byvL9YDadm&#10;Ox3WfbE94oi48edTcey+tX5+Gj8/QEUe47/47v4xaf77K9yeSRfg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8ajzBAAAA3AAAAA8AAAAAAAAAAAAAAAAAmAIAAGRycy9kb3du&#10;cmV2LnhtbFBLBQYAAAAABAAEAPUAAACGAwAAAAA=&#10;" fillcolor="#b83d68 [3204]" stroked="f"/>
                </v:group>
                <v:group id="Group 294" o:spid="_x0000_s1045" style="position:absolute;left:6406;top:4282;width:1806;height:1806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oval id="Oval 295" o:spid="_x0000_s1046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iU8EA&#10;AADcAAAADwAAAGRycy9kb3ducmV2LnhtbERPTYvCMBC9L/gfwgh7W1MFd7UaRcUF2ZvVi7ehGZvS&#10;ZlKSqPXfm4WFvc3jfc5y3dtW3MmH2rGC8SgDQVw6XXOl4Hz6/piBCBFZY+uYFDwpwHo1eFtirt2D&#10;j3QvYiVSCIccFZgYu1zKUBqyGEauI07c1XmLMUFfSe3xkcJtKydZ9ikt1pwaDHa0M1Q2xc0q+Mlc&#10;5/dNszW0PTaXyfPi98VUqfdhv1mAiNTHf/Gf+6DT/PkX/D6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IIlPBAAAA3AAAAA8AAAAAAAAAAAAAAAAAmAIAAGRycy9kb3du&#10;cmV2LnhtbFBLBQYAAAAABAAEAPUAAACGAwAAAAA=&#10;" fillcolor="#e4afc1 [1300]" stroked="f"/>
                  <v:oval id="Oval 296" o:spid="_x0000_s1047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2IcQA&#10;AADcAAAADwAAAGRycy9kb3ducmV2LnhtbESPQW/CMAyF70j7D5EncYN0SENbR0BjYhLiRtmFm9V4&#10;TdXGqZIMyr/HB6TdbL3n9z6vNqPv1YViagMbeJkXoIjrYFtuDPycvmdvoFJGttgHJgM3SrBZP01W&#10;WNpw5SNdqtwoCeFUogGX81BqnWpHHtM8DMSi/YboMcsaG20jXiXc93pRFEvtsWVpcDjQl6O6q/68&#10;gUMRhrjruq2j7bE7L27nuKtejZk+j58foDKN+d/8uN5bwX8XWnlGJt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XtiHEAAAA3AAAAA8AAAAAAAAAAAAAAAAAmAIAAGRycy9k&#10;b3ducmV2LnhtbFBLBQYAAAAABAAEAPUAAACJAwAAAAA=&#10;" fillcolor="#e4afc1 [1300]" stroked="f"/>
                  <v:oval id="Oval 297" o:spid="_x0000_s1048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nvGb0A&#10;AADcAAAADwAAAGRycy9kb3ducmV2LnhtbERPSwrCMBDdC94hjOBOU12IVqP4BcWV1QMMzdhWm0lp&#10;otbbG0FwN4/3ndmiMaV4Uu0KywoG/QgEcWp1wZmCy3nXG4NwHlljaZkUvMnBYt5uzTDW9sUneiY+&#10;EyGEXYwKcu+rWEqX5mTQ9W1FHLirrQ36AOtM6hpfIdyUchhFI2mw4NCQY0XrnNJ78jAKjrft3jyi&#10;QzVaHdbbd1JuzI5uSnU7zXIKwlPj/+Kfe6/D/MkEvs+EC+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znvGb0AAADcAAAADwAAAAAAAAAAAAAAAACYAgAAZHJzL2Rvd25yZXYu&#10;eG1sUEsFBgAAAAAEAAQA9QAAAIIDAAAAAA==&#10;" fillcolor="#e4afc1 [1300]" stroked="f"/>
                  <v:oval id="Oval 298" o:spid="_x0000_s1049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yf74A&#10;AADcAAAADwAAAGRycy9kb3ducmV2LnhtbESPzQrCMBCE74LvEFbwpqkeRKpR/AXFk9UHWJq1rTab&#10;0sRa394IgsdhZr5h5svWlKKh2hWWFYyGEQji1OqCMwXXy34wBeE8ssbSMil4k4PlotuZY6zti8/U&#10;JD4TAcIuRgW591UspUtzMuiGtiIO3s3WBn2QdSZ1ja8AN6UcR9FEGiw4LORY0San9JE8jYLTfXcw&#10;z+hYTdbHze6dlFuzp7tS/V67moHw1Pp/+Nc+aAWBCN8z4Qj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ssn++AAAA3AAAAA8AAAAAAAAAAAAAAAAAmAIAAGRycy9kb3ducmV2&#10;LnhtbFBLBQYAAAAABAAEAPUAAACDAwAAAAA=&#10;" fillcolor="#e4afc1 [1300]" stroked="f"/>
                  <v:oval id="Oval 299" o:spid="_x0000_s1050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9xRcUA&#10;AADcAAAADwAAAGRycy9kb3ducmV2LnhtbESPQWvCQBSE70L/w/KEXkQ3GqhtdJWQUtCTGHvw+Mi+&#10;JtHs2zS71fjvXaHgcZiZb5jlujeNuFDnassKppMIBHFhdc2lgu/D1/gdhPPIGhvLpOBGDtarl8ES&#10;E22vvKdL7ksRIOwSVFB53yZSuqIig25iW+Lg/djOoA+yK6Xu8BrgppGzKHqTBmsOCxW2lFVUnPM/&#10;oyBt3ZY/4tTMze/+mMWjU7zLPpV6HfbpAoSn3j/D/+2NVjCLpvA4E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3FFxQAAANwAAAAPAAAAAAAAAAAAAAAAAJgCAABkcnMv&#10;ZG93bnJldi54bWxQSwUGAAAAAAQABAD1AAAAigMAAAAA&#10;" fillcolor="#e4afc1 [1300]" stroked="f"/>
                  <v:oval id="Oval 300" o:spid="_x0000_s1051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3vMsYA&#10;AADcAAAADwAAAGRycy9kb3ducmV2LnhtbESPzWrDMBCE74W8g9hALyWRY0ObupaDcSmkp5CfQ4+L&#10;tbWdWCvHUhPn7atAocdhZr5hstVoOnGhwbWWFSzmEQjiyuqWawWH/cdsCcJ5ZI2dZVJwIwerfPKQ&#10;Yartlbd02flaBAi7FBU03veplK5qyKCb2544eN92MOiDHGqpB7wGuOlkHEXP0mDLYaHBnsqGqtPu&#10;xygoevfJr0lhXsx5+1UmT8dkU74r9TgdizcQnkb/H/5rr7WCOIrhfiYc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3vMsYAAADcAAAADwAAAAAAAAAAAAAAAACYAgAAZHJz&#10;L2Rvd25yZXYueG1sUEsFBgAAAAAEAAQA9QAAAIsDAAAAAA==&#10;" fillcolor="#e4afc1 [1300]" stroked="f"/>
                  <v:oval id="Oval 301" o:spid="_x0000_s1052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zjcMA&#10;AADcAAAADwAAAGRycy9kb3ducmV2LnhtbESPwWrDMBBE74X+g9hCb41kG0xxopikUOitTeIPWKyN&#10;bWKtjKTGbr++CgR6HGbmDbOpFzuKK/kwONaQrRQI4taZgTsNzen95RVEiMgGR8ek4YcC1NvHhw1W&#10;xs18oOsxdiJBOFSooY9xqqQMbU8Ww8pNxMk7O28xJuk7aTzOCW5HmStVSosDp4UeJ3rrqb0cv62G&#10;z7xpiuKrxNOcZyqefw++VHutn5+W3RpEpCX+h+/tD6MhVwXczq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XzjcMAAADcAAAADwAAAAAAAAAAAAAAAACYAgAAZHJzL2Rv&#10;d25yZXYueG1sUEsFBgAAAAAEAAQA9QAAAIgDAAAAAA==&#10;" fillcolor="#e4afc1 [1300]" stroked="f"/>
                  <v:oval id="Oval 302" o:spid="_x0000_s1053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xr+cMA&#10;AADcAAAADwAAAGRycy9kb3ducmV2LnhtbESPwWrDMBBE74X+g9hAb40Up5jgRjZpoNBbmsQfsFgb&#10;29RaGUmJ3X59FSj0OMzMG2ZbzXYQN/Khd6xhtVQgiBtnem411Of35w2IEJENDo5JwzcFqMrHhy0W&#10;xk18pNsptiJBOBSooYtxLKQMTUcWw9KNxMm7OG8xJulbaTxOCW4HmSmVS4s9p4UOR9p31HydrlbD&#10;Iavr9fozx/OUrVS8/Bx9rt60flrMu1cQkeb4H/5rfxgNmXqB+5l0BG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xr+cMAAADcAAAADwAAAAAAAAAAAAAAAACYAgAAZHJzL2Rv&#10;d25yZXYueG1sUEsFBgAAAAAEAAQA9QAAAIgDAAAAAA==&#10;" fillcolor="#e4afc1 [1300]" stroked="f"/>
                </v:group>
                <v:oval id="Oval 303" o:spid="_x0000_s1054" style="position:absolute;left:6855;top:4731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XisUA&#10;AADcAAAADwAAAGRycy9kb3ducmV2LnhtbESP3WrCQBSE7wu+w3IE7+rGoEWjq8S20l4I4s8DHLLH&#10;bDB7NmQ3mr69Wyj0cpiZb5jVpre1uFPrK8cKJuMEBHHhdMWlgst59zoH4QOyxtoxKfghD5v14GWF&#10;mXYPPtL9FEoRIewzVGBCaDIpfWHIoh+7hjh6V9daDFG2pdQtPiLc1jJNkjdpseK4YLChd0PF7dRZ&#10;BdtpyL8+u4/D7ji/YuoX+b4zuVKjYZ8vQQTqw3/4r/2tFaTJDH7PxCM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wVeKxQAAANwAAAAPAAAAAAAAAAAAAAAAAJgCAABkcnMv&#10;ZG93bnJldi54bWxQSwUGAAAAAAQABAD1AAAAigMAAAAA&#10;" fillcolor="white [3212]" stroked="f"/>
                <v:oval id="Oval 304" o:spid="_x0000_s1055" style="position:absolute;left:7043;top:4919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7Y6MUA&#10;AADcAAAADwAAAGRycy9kb3ducmV2LnhtbESPQWvCQBSE74X+h+UVvNVdPUiJrqLSFi8tjYp4fGaf&#10;STD7NmRfNf333ULB4zAz3zCzRe8bdaUu1oEtjIYGFHERXM2lhf3u7fkFVBRkh01gsvBDERbzx4cZ&#10;Zi7cOKfrVkqVIBwztFCJtJnWsajIYxyGljh559B5lCS7UrsObwnuGz02ZqI91pwWKmxpXVFx2X57&#10;Cx+X1evZ7A+fX62Y/Pju8/4kK2sHT/1yCkqol3v4v71xFsZmAn9n0hH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tjoxQAAANwAAAAPAAAAAAAAAAAAAAAAAJgCAABkcnMv&#10;ZG93bnJldi54bWxQSwUGAAAAAAQABAD1AAAAigMAAAAA&#10;" fillcolor="#b83d68 [3204]" stroked="f"/>
                <v:oval id="Oval 305" o:spid="_x0000_s1056" style="position:absolute;left:6659;top:4536;width:1300;height:1298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jXYMQA&#10;AADcAAAADwAAAGRycy9kb3ducmV2LnhtbESPQWvCQBSE7wX/w/IEb3WjB1uiq4i24KE9RL14e2af&#10;STD7NmafJv77bqHQ4zAz3zCLVe9q9aA2VJ4NTMYJKOLc24oLA8fD5+s7qCDIFmvPZOBJAVbLwcsC&#10;U+s7zuixl0JFCIcUDZQiTap1yEtyGMa+IY7exbcOJcq20LbFLsJdradJMtMOK44LJTa0KSm/7u/O&#10;wLb7yNi683Niz7LxXyfJ7O3bmNGwX89BCfXyH/5r76yBafIGv2fiEd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Y12DEAAAA3AAAAA8AAAAAAAAAAAAAAAAAmAIAAGRycy9k&#10;b3ducmV2LnhtbFBLBQYAAAAABAAEAPUAAACJAwAAAAA=&#10;" filled="f" fillcolor="white [3212]" strokecolor="#b83d68 [3204]" strokeweight="3pt">
                  <v:stroke dashstyle="1 1" endcap="round"/>
                </v:oval>
                <w10:wrap anchorx="page" anchory="page"/>
              </v:group>
            </w:pict>
          </mc:Fallback>
        </mc:AlternateContent>
      </w:r>
      <w:r w:rsidR="003F25B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2B0D1FC6" wp14:editId="3188CBEB">
                <wp:simplePos x="0" y="0"/>
                <wp:positionH relativeFrom="page">
                  <wp:posOffset>1343025</wp:posOffset>
                </wp:positionH>
                <wp:positionV relativeFrom="page">
                  <wp:posOffset>3688080</wp:posOffset>
                </wp:positionV>
                <wp:extent cx="163830" cy="2040025"/>
                <wp:effectExtent l="0" t="0" r="26670" b="17780"/>
                <wp:wrapNone/>
                <wp:docPr id="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2040025"/>
                        </a:xfrm>
                        <a:prstGeom prst="rect">
                          <a:avLst/>
                        </a:prstGeom>
                        <a:solidFill>
                          <a:srgbClr val="ABDA78"/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6FF7C" id="Rectangle 25" o:spid="_x0000_s1026" style="position:absolute;margin-left:105.75pt;margin-top:290.4pt;width:12.9pt;height:160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" o:allowincell="f" fillcolor="#abda78" strokecolor="white [3212]" strokeweight="1pt">
                <w10:wrap anchorx="page" anchory="page"/>
              </v:rect>
            </w:pict>
          </mc:Fallback>
        </mc:AlternateContent>
      </w:r>
      <w:r w:rsidR="003F25B3"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0" allowOverlap="1" wp14:anchorId="6803B9CE" wp14:editId="71FBFFF4">
            <wp:simplePos x="0" y="0"/>
            <wp:positionH relativeFrom="page">
              <wp:posOffset>5583034</wp:posOffset>
            </wp:positionH>
            <wp:positionV relativeFrom="page">
              <wp:posOffset>3266902</wp:posOffset>
            </wp:positionV>
            <wp:extent cx="477300" cy="490007"/>
            <wp:effectExtent l="107950" t="6350" r="31115" b="69215"/>
            <wp:wrapNone/>
            <wp:docPr id="30" name="Picture 2" descr="butterfl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fly_1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18425067">
                      <a:off x="0" y="0"/>
                      <a:ext cx="484596" cy="497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5B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73218" behindDoc="0" locked="0" layoutInCell="0" allowOverlap="1" wp14:anchorId="6B9737F6" wp14:editId="234AD02E">
                <wp:simplePos x="0" y="0"/>
                <wp:positionH relativeFrom="page">
                  <wp:posOffset>5264218</wp:posOffset>
                </wp:positionH>
                <wp:positionV relativeFrom="page">
                  <wp:posOffset>2669383</wp:posOffset>
                </wp:positionV>
                <wp:extent cx="1114425" cy="673100"/>
                <wp:effectExtent l="0" t="27305" r="24130" b="20320"/>
                <wp:wrapNone/>
                <wp:docPr id="37" name="Arc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14425" cy="673100"/>
                        </a:xfrm>
                        <a:custGeom>
                          <a:avLst/>
                          <a:gdLst>
                            <a:gd name="G0" fmla="+- 17630 0 0"/>
                            <a:gd name="G1" fmla="+- 21600 0 0"/>
                            <a:gd name="G2" fmla="+- 21600 0 0"/>
                            <a:gd name="T0" fmla="*/ 0 w 35805"/>
                            <a:gd name="T1" fmla="*/ 9121 h 21600"/>
                            <a:gd name="T2" fmla="*/ 35805 w 35805"/>
                            <a:gd name="T3" fmla="*/ 9929 h 21600"/>
                            <a:gd name="T4" fmla="*/ 17630 w 3580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805" h="21600" fill="none" extrusionOk="0">
                              <a:moveTo>
                                <a:pt x="-1" y="9120"/>
                              </a:moveTo>
                              <a:cubicBezTo>
                                <a:pt x="4048" y="3400"/>
                                <a:pt x="10621" y="-1"/>
                                <a:pt x="17630" y="0"/>
                              </a:cubicBezTo>
                              <a:cubicBezTo>
                                <a:pt x="24983" y="0"/>
                                <a:pt x="31831" y="3741"/>
                                <a:pt x="35805" y="9928"/>
                              </a:cubicBezTo>
                            </a:path>
                            <a:path w="35805" h="21600" stroke="0" extrusionOk="0">
                              <a:moveTo>
                                <a:pt x="-1" y="9120"/>
                              </a:moveTo>
                              <a:cubicBezTo>
                                <a:pt x="4048" y="3400"/>
                                <a:pt x="10621" y="-1"/>
                                <a:pt x="17630" y="0"/>
                              </a:cubicBezTo>
                              <a:cubicBezTo>
                                <a:pt x="24983" y="0"/>
                                <a:pt x="31831" y="3741"/>
                                <a:pt x="35805" y="9928"/>
                              </a:cubicBezTo>
                              <a:lnTo>
                                <a:pt x="1763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BF93C" id="Arc 419" o:spid="_x0000_s1026" style="position:absolute;margin-left:414.5pt;margin-top:210.2pt;width:87.75pt;height:53pt;rotation:90;z-index:2515732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580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" o:allowincell="f" path="m-1,9120nfc4048,3400,10621,-1,17630,v7353,,14201,3741,18175,9928em-1,9120nsc4048,3400,10621,-1,17630,v7353,,14201,3741,18175,9928l17630,21600,-1,9120xe" filled="f" strokecolor="#abda78" strokeweight="3pt">
                <v:path arrowok="t" o:extrusionok="f" o:connecttype="custom" o:connectlocs="0,284229;1114425,309408;548731,673100" o:connectangles="0,0,0"/>
                <w10:wrap anchorx="page" anchory="page"/>
              </v:shape>
            </w:pict>
          </mc:Fallback>
        </mc:AlternateContent>
      </w:r>
      <w:r w:rsidR="003F25B3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75266" behindDoc="0" locked="0" layoutInCell="0" allowOverlap="1" wp14:anchorId="08213946" wp14:editId="7D9EED9F">
                <wp:simplePos x="0" y="0"/>
                <wp:positionH relativeFrom="page">
                  <wp:posOffset>5838940</wp:posOffset>
                </wp:positionH>
                <wp:positionV relativeFrom="page">
                  <wp:posOffset>2277870</wp:posOffset>
                </wp:positionV>
                <wp:extent cx="812440" cy="1281430"/>
                <wp:effectExtent l="76200" t="0" r="0" b="0"/>
                <wp:wrapNone/>
                <wp:docPr id="43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326081">
                          <a:off x="0" y="0"/>
                          <a:ext cx="812440" cy="1281430"/>
                          <a:chOff x="5727" y="4802"/>
                          <a:chExt cx="1896" cy="2018"/>
                        </a:xfrm>
                      </wpg:grpSpPr>
                      <wps:wsp>
                        <wps:cNvPr id="44" name="Freeform 426"/>
                        <wps:cNvSpPr>
                          <a:spLocks/>
                        </wps:cNvSpPr>
                        <wps:spPr bwMode="auto">
                          <a:xfrm rot="4482181" flipV="1">
                            <a:off x="5894" y="4635"/>
                            <a:ext cx="1562" cy="1896"/>
                          </a:xfrm>
                          <a:custGeom>
                            <a:avLst/>
                            <a:gdLst>
                              <a:gd name="T0" fmla="*/ 0 w 1780"/>
                              <a:gd name="T1" fmla="*/ 0 h 2160"/>
                              <a:gd name="T2" fmla="*/ 300 w 1780"/>
                              <a:gd name="T3" fmla="*/ 1580 h 2160"/>
                              <a:gd name="T4" fmla="*/ 1420 w 1780"/>
                              <a:gd name="T5" fmla="*/ 1860 h 2160"/>
                              <a:gd name="T6" fmla="*/ 1240 w 1780"/>
                              <a:gd name="T7" fmla="*/ 760 h 2160"/>
                              <a:gd name="T8" fmla="*/ 0 w 1780"/>
                              <a:gd name="T9" fmla="*/ 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0" h="2160">
                                <a:moveTo>
                                  <a:pt x="0" y="0"/>
                                </a:moveTo>
                                <a:cubicBezTo>
                                  <a:pt x="20" y="640"/>
                                  <a:pt x="0" y="1180"/>
                                  <a:pt x="300" y="1580"/>
                                </a:cubicBezTo>
                                <a:cubicBezTo>
                                  <a:pt x="600" y="1980"/>
                                  <a:pt x="1060" y="2160"/>
                                  <a:pt x="1420" y="1860"/>
                                </a:cubicBezTo>
                                <a:cubicBezTo>
                                  <a:pt x="1780" y="1560"/>
                                  <a:pt x="1680" y="980"/>
                                  <a:pt x="1240" y="760"/>
                                </a:cubicBezTo>
                                <a:cubicBezTo>
                                  <a:pt x="800" y="540"/>
                                  <a:pt x="660" y="7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DA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rc 427"/>
                        <wps:cNvSpPr>
                          <a:spLocks/>
                        </wps:cNvSpPr>
                        <wps:spPr bwMode="auto">
                          <a:xfrm>
                            <a:off x="6380" y="5160"/>
                            <a:ext cx="1048" cy="166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8210"/>
                              <a:gd name="T1" fmla="*/ 0 h 21600"/>
                              <a:gd name="T2" fmla="*/ 18210 w 18210"/>
                              <a:gd name="T3" fmla="*/ 9983 h 21600"/>
                              <a:gd name="T4" fmla="*/ 0 w 1821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210" h="21600" fill="none" extrusionOk="0">
                                <a:moveTo>
                                  <a:pt x="0" y="0"/>
                                </a:moveTo>
                                <a:cubicBezTo>
                                  <a:pt x="7376" y="0"/>
                                  <a:pt x="14242" y="3764"/>
                                  <a:pt x="18210" y="9982"/>
                                </a:cubicBezTo>
                              </a:path>
                              <a:path w="18210" h="21600" stroke="0" extrusionOk="0">
                                <a:moveTo>
                                  <a:pt x="0" y="0"/>
                                </a:moveTo>
                                <a:cubicBezTo>
                                  <a:pt x="7376" y="0"/>
                                  <a:pt x="14242" y="3764"/>
                                  <a:pt x="18210" y="998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CCE9A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48672" id="Group 425" o:spid="_x0000_s1026" style="position:absolute;margin-left:459.75pt;margin-top:179.35pt;width:63.95pt;height:100.9pt;rotation:356167fd;z-index:251575266;mso-position-horizontal-relative:page;mso-position-vertical-relative:page" coordorigin="5727,4802" coordsize="1896,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" o:allowincell="f">
                <v:shape id="Freeform 426" o:spid="_x0000_s1027" style="position:absolute;left:5894;top:4635;width:1562;height:1896;rotation:-4895737fd;flip:y;visibility:visible;mso-wrap-style:square;v-text-anchor:top" coordsize="1780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6FJcAA&#10;AADbAAAADwAAAGRycy9kb3ducmV2LnhtbESPQWvCQBSE7wX/w/IK3uqmElKJrkELBa/Ren9kX7LB&#10;7NuQXZP033cFweMwM98wu2K2nRhp8K1jBZ+rBARx5XTLjYLfy8/HBoQPyBo7x6TgjzwU+8XbDnPt&#10;Ji5pPIdGRAj7HBWYEPpcSl8ZsuhXrieOXu0GiyHKoZF6wCnCbSfXSZJJiy3HBYM9fRuqbue7VVBO&#10;9e2yvqbHr1PNd2xctjEWlVq+z4ctiEBzeIWf7ZNWkKbw+BJ/gN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+6FJcAAAADbAAAADwAAAAAAAAAAAAAAAACYAgAAZHJzL2Rvd25y&#10;ZXYueG1sUEsFBgAAAAAEAAQA9QAAAIUDAAAAAA==&#10;" path="m,c20,640,,1180,300,1580v300,400,760,580,1120,280c1780,1560,1680,980,1240,760,800,540,660,740,,xe" fillcolor="#abda78" stroked="f">
                  <v:path arrowok="t" o:connecttype="custom" o:connectlocs="0,0;263,1387;1246,1633;1088,667;0,0" o:connectangles="0,0,0,0,0"/>
                </v:shape>
                <v:shape id="Arc 427" o:spid="_x0000_s1028" style="position:absolute;left:6380;top:5160;width:1048;height:1660;visibility:visible;mso-wrap-style:square;v-text-anchor:top" coordsize="182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P2cUA&#10;AADbAAAADwAAAGRycy9kb3ducmV2LnhtbESPT2vCQBTE7wW/w/KEXopuWqqR6CoqCB68+A/09sg+&#10;k2D2bZpdTeynd4VCj8PM/IaZzFpTijvVrrCs4LMfgSBOrS44U3DYr3ojEM4jaywtk4IHOZhNO28T&#10;TLRteEv3nc9EgLBLUEHufZVI6dKcDLq+rYiDd7G1QR9knUldYxPgppRfUTSUBgsOCzlWtMwpve5u&#10;RsF+dL0tThtu5M85PhxpE3/8PmKl3rvtfAzCU+v/w3/ttVbwPYDXl/AD5PQ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WU/ZxQAAANsAAAAPAAAAAAAAAAAAAAAAAJgCAABkcnMv&#10;ZG93bnJldi54bWxQSwUGAAAAAAQABAD1AAAAigMAAAAA&#10;" path="m,nfc7376,,14242,3764,18210,9982em,nsc7376,,14242,3764,18210,9982l,21600,,xe" filled="f" strokecolor="#cce9ad" strokeweight="3pt">
                  <v:path arrowok="t" o:extrusionok="f" o:connecttype="custom" o:connectlocs="0,0;1048,767;0,1660" o:connectangles="0,0,0"/>
                </v:shape>
                <w10:wrap anchorx="page" anchory="page"/>
              </v:group>
            </w:pict>
          </mc:Fallback>
        </mc:AlternateContent>
      </w:r>
      <w:r w:rsidR="003F25B3">
        <w:tab/>
      </w:r>
    </w:p>
    <w:p w14:paraId="6FF35B5D" w14:textId="77777777" w:rsidR="00C07631" w:rsidRDefault="0088545B" w:rsidP="003F25B3">
      <w:pPr>
        <w:tabs>
          <w:tab w:val="left" w:pos="4140"/>
        </w:tabs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588578" behindDoc="0" locked="0" layoutInCell="0" allowOverlap="1" wp14:anchorId="550ED9A2" wp14:editId="35BFF2D8">
                <wp:simplePos x="0" y="0"/>
                <wp:positionH relativeFrom="page">
                  <wp:posOffset>6057900</wp:posOffset>
                </wp:positionH>
                <wp:positionV relativeFrom="page">
                  <wp:posOffset>2457450</wp:posOffset>
                </wp:positionV>
                <wp:extent cx="987375" cy="1294130"/>
                <wp:effectExtent l="76200" t="0" r="60960" b="0"/>
                <wp:wrapNone/>
                <wp:docPr id="58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7375" cy="1294130"/>
                          <a:chOff x="9399" y="10554"/>
                          <a:chExt cx="2038" cy="2038"/>
                        </a:xfrm>
                      </wpg:grpSpPr>
                      <wpg:grpSp>
                        <wpg:cNvPr id="59" name="Group 538"/>
                        <wpg:cNvGrpSpPr>
                          <a:grpSpLocks/>
                        </wpg:cNvGrpSpPr>
                        <wpg:grpSpPr bwMode="auto">
                          <a:xfrm rot="-1835632">
                            <a:off x="9399" y="10554"/>
                            <a:ext cx="2038" cy="2038"/>
                            <a:chOff x="2487" y="801"/>
                            <a:chExt cx="2960" cy="2960"/>
                          </a:xfrm>
                        </wpg:grpSpPr>
                        <wps:wsp>
                          <wps:cNvPr id="60" name="Oval 5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Oval 5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Oval 541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5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Oval 543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Oval 544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Oval 545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Oval 546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547"/>
                        <wpg:cNvGrpSpPr>
                          <a:grpSpLocks/>
                        </wpg:cNvGrpSpPr>
                        <wpg:grpSpPr bwMode="auto">
                          <a:xfrm rot="-1835632">
                            <a:off x="9630" y="10787"/>
                            <a:ext cx="1572" cy="1570"/>
                            <a:chOff x="2487" y="801"/>
                            <a:chExt cx="2960" cy="2960"/>
                          </a:xfrm>
                        </wpg:grpSpPr>
                        <wps:wsp>
                          <wps:cNvPr id="69" name="Oval 5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Oval 5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Oval 550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Oval 551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Oval 552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Oval 553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Oval 554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Oval 555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556"/>
                        <wpg:cNvGrpSpPr>
                          <a:grpSpLocks/>
                        </wpg:cNvGrpSpPr>
                        <wpg:grpSpPr bwMode="auto">
                          <a:xfrm rot="-1835632">
                            <a:off x="9843" y="11000"/>
                            <a:ext cx="1149" cy="1147"/>
                            <a:chOff x="2487" y="801"/>
                            <a:chExt cx="2960" cy="2960"/>
                          </a:xfrm>
                        </wpg:grpSpPr>
                        <wps:wsp>
                          <wps:cNvPr id="78" name="Oval 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Oval 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Oval 559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Oval 560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Oval 561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Oval 562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Oval 563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Oval 564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6" name="Oval 565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0078" y="11233"/>
                            <a:ext cx="680" cy="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566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0134" y="11288"/>
                            <a:ext cx="567" cy="569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0FC65" id="Group 537" o:spid="_x0000_s1026" style="position:absolute;margin-left:477pt;margin-top:193.5pt;width:77.75pt;height:101.9pt;z-index:251588578;mso-position-horizontal-relative:page;mso-position-vertical-relative:page" coordorigin="9399,10554" coordsize="2038,2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" o:allowincell="f">
                <v:group id="Group 538" o:spid="_x0000_s1027" style="position:absolute;left:9399;top:10554;width:2038;height:2038;rotation:-2005000fd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CReubCAAAA2wAAAA8A&#10;AAAAAAAAAAAAAAAAqgIAAGRycy9kb3ducmV2LnhtbFBLBQYAAAAABAAEAPoAAACZAwAAAAA=&#10;">
                  <v:oval id="Oval 539" o:spid="_x0000_s1028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iMdcMA&#10;AADbAAAADwAAAGRycy9kb3ducmV2LnhtbERPTWuDQBC9F/oflin01qwNYoNxDVIoCGlIk4aS4+BO&#10;VeLOiruJ+u+zh0KPj/edbSbTiRsNrrWs4HURgSCurG65VnD6/nhZgXAeWWNnmRTM5GCTPz5kmGo7&#10;8oFuR1+LEMIuRQWN930qpasaMugWticO3K8dDPoAh1rqAccQbjq5jKJEGmw5NDTY03tD1eV4NQrk&#10;VxHv3+b4+nMZY/2525an/eGs1PPTVKxBeJr8v/jPXWoFSVgfvoQfI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iMdcMAAADbAAAADwAAAAAAAAAAAAAAAACYAgAAZHJzL2Rv&#10;d25yZXYueG1sUEsFBgAAAAAEAAQA9QAAAIgDAAAAAA==&#10;" fillcolor="#874295 [2405]" stroked="f"/>
                  <v:oval id="Oval 540" o:spid="_x0000_s1029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p7sUA&#10;AADbAAAADwAAAGRycy9kb3ducmV2LnhtbESPQWvCQBSE74X+h+UVeqsbJaQluooUCoKVVCvi8ZF9&#10;ZoPZtyG7mvjv3ULB4zAz3zCzxWAbcaXO144VjEcJCOLS6ZorBfvfr7cPED4ga2wck4IbeVjMn59m&#10;mGvX85auu1CJCGGfowITQptL6UtDFv3ItcTRO7nOYoiyq6TusI9w28hJkmTSYs1xwWBLn4bK8+5i&#10;FcifZVq839LL4dyn+nuzXu2L7VGp15dhOQURaAiP8H97pRVkY/j7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CnuxQAAANsAAAAPAAAAAAAAAAAAAAAAAJgCAABkcnMv&#10;ZG93bnJldi54bWxQSwUGAAAAAAQABAD1AAAAigMAAAAA&#10;" fillcolor="#874295 [2405]" stroked="f"/>
                  <v:oval id="Oval 541" o:spid="_x0000_s1030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p6sYA&#10;AADbAAAADwAAAGRycy9kb3ducmV2LnhtbESPQWvCQBSE70L/w/IKvRTdmENaopvQVlu89GAaCN4e&#10;2WcSmn0bsqum/94VCh6HmfmGWeeT6cWZRtdZVrBcRCCIa6s7bhSUP5/zVxDOI2vsLZOCP3KQZw+z&#10;NabaXnhP58I3IkDYpaig9X5IpXR1Swbdwg7EwTva0aAPcmykHvES4KaXcRQl0mDHYaHFgT5aqn+L&#10;k1Hwvtt8V+XyMJ3kS9En1VcZy+etUk+P09sKhKfJ38P/7Z1WkMRw+xJ+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ip6sYAAADbAAAADwAAAAAAAAAAAAAAAACYAgAAZHJz&#10;L2Rvd25yZXYueG1sUEsFBgAAAAAEAAQA9QAAAIsDAAAAAA==&#10;" fillcolor="#874295 [2405]" stroked="f"/>
                  <v:oval id="Oval 542" o:spid="_x0000_s1031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MccUA&#10;AADbAAAADwAAAGRycy9kb3ducmV2LnhtbESPT2vCQBTE74LfYXlCL6VutBBLdBX/tOLFgzEg3h7Z&#10;1yQ0+zZkV43f3hUKHoeZ+Q0zW3SmFldqXWVZwWgYgSDOra64UJAdfz6+QDiPrLG2TAru5GAx7/dm&#10;mGh74wNdU1+IAGGXoILS+yaR0uUlGXRD2xAH79e2Bn2QbSF1i7cAN7UcR1EsDVYcFkpsaF1S/pde&#10;jILVbrM/ZaNzd5GTtI5P22ws37+Veht0yykIT51/hf/bO60g/oTnl/AD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AxxxQAAANsAAAAPAAAAAAAAAAAAAAAAAJgCAABkcnMv&#10;ZG93bnJldi54bWxQSwUGAAAAAAQABAD1AAAAigMAAAAA&#10;" fillcolor="#874295 [2405]" stroked="f"/>
                  <v:oval id="Oval 543" o:spid="_x0000_s1032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fd8UA&#10;AADbAAAADwAAAGRycy9kb3ducmV2LnhtbESPQWvCQBSE7wX/w/KE3upGES2pm6CFgr00Jmnvj+wz&#10;CWbfxuzWpP++Wyh4HGbmG2aXTqYTNxpca1nBchGBIK6sbrlW8Fm+PT2DcB5ZY2eZFPyQgzSZPeww&#10;1nbknG6Fr0WAsItRQeN9H0vpqoYMuoXtiYN3toNBH+RQSz3gGOCmk6so2kiDLYeFBnt6bai6FN9G&#10;wWl6Hz/Wh69slR+7Ir9us/2hzJR6nE/7FxCeJn8P/7ePWsFmDX9fwg+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593xQAAANsAAAAPAAAAAAAAAAAAAAAAAJgCAABkcnMv&#10;ZG93bnJldi54bWxQSwUGAAAAAAQABAD1AAAAigMAAAAA&#10;" fillcolor="#874295 [2405]" stroked="f"/>
                  <v:oval id="Oval 544" o:spid="_x0000_s1033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s67MQA&#10;AADbAAAADwAAAGRycy9kb3ducmV2LnhtbESPQWvCQBSE7wX/w/KE3upGsSrRVVQQ7KUxUe+P7DMJ&#10;Zt/G7Nak/75bKPQ4zMw3zGrTm1o8qXWVZQXjUQSCOLe64kLB5Xx4W4BwHlljbZkUfJODzXrwssJY&#10;245Tema+EAHCLkYFpfdNLKXLSzLoRrYhDt7NtgZ9kG0hdYtdgJtaTqJoJg1WHBZKbGhfUn7PvoyC&#10;U//RfU5312SSHussfcyT7e6cKPU67LdLEJ56/x/+ax+1gtk7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7OuzEAAAA2wAAAA8AAAAAAAAAAAAAAAAAmAIAAGRycy9k&#10;b3ducmV2LnhtbFBLBQYAAAAABAAEAPUAAACJAwAAAAA=&#10;" fillcolor="#874295 [2405]" stroked="f"/>
                  <v:oval id="Oval 545" o:spid="_x0000_s1034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wmuMMA&#10;AADbAAAADwAAAGRycy9kb3ducmV2LnhtbESP3WoCMRSE7wu+QziCdzW7ikFWo6ilpRel+PcAh81x&#10;d3FzsiRRt2/fCIVeDjPzDbNc97YVd/KhcawhH2cgiEtnGq40nE/vr3MQISIbbB2Thh8KsF4NXpZY&#10;GPfgA92PsRIJwqFADXWMXSFlKGuyGMauI07exXmLMUlfSePxkeC2lZMsU9Jiw2mhxo52NZXX481q&#10;+PrIb7t8e5q6zcy/KVL78ntfaT0a9psFiEh9/A//tT+NBqXg+S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wmuMMAAADbAAAADwAAAAAAAAAAAAAAAACYAgAAZHJzL2Rv&#10;d25yZXYueG1sUEsFBgAAAAAEAAQA9QAAAIgDAAAAAA==&#10;" fillcolor="#874295 [2405]" stroked="f"/>
                  <v:oval id="Oval 546" o:spid="_x0000_s1035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CDI8QA&#10;AADbAAAADwAAAGRycy9kb3ducmV2LnhtbESP3WrCQBSE7wu+w3IE73QTpbGkWcUfWnohoqYPcMie&#10;JsHs2bC7avr23UKhl8PMfMMU68F04k7Ot5YVpLMEBHFldcu1gs/ybfoCwgdkjZ1lUvBNHtar0VOB&#10;ubYPPtP9EmoRIexzVNCE0OdS+qohg35me+LofVlnMETpaqkdPiLcdHKeJJk02HJcaLCnXUPV9XIz&#10;Cg7v6W2XbsuF3Ty7fUbZqTqeaqUm42HzCiLQEP7Df+0PrSBbwu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wgyPEAAAA2wAAAA8AAAAAAAAAAAAAAAAAmAIAAGRycy9k&#10;b3ducmV2LnhtbFBLBQYAAAAABAAEAPUAAACJAwAAAAA=&#10;" fillcolor="#874295 [2405]" stroked="f"/>
                </v:group>
                <v:group id="Group 547" o:spid="_x0000_s1036" style="position:absolute;left:9630;top:10787;width:1572;height:1570;rotation:-2005000fd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EVwL4AAADbAAAADwAAAGRycy9kb3ducmV2LnhtbERPy4rCMBTdD/gP4Qru&#10;xlTBB9UoMoNglzrq+tJcm2JyU5toO38/WQizPJz3ets7K17Uhtqzgsk4A0Fcel1zpeD8s/9cgggR&#10;WaP1TAp+KcB2M/hYY659x0d6nWIlUgiHHBWYGJtcylAachjGviFO3M23DmOCbSV1i10Kd1ZOs2wu&#10;HdacGgw29GWovJ+eTkG/eNircaYoCleE71lnF8/ZRanRsN+tQETq47/47T5oBfM0Nn1JP0Bu/gA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wbEVwL4AAADbAAAADwAAAAAA&#10;AAAAAAAAAACqAgAAZHJzL2Rvd25yZXYueG1sUEsFBgAAAAAEAAQA+gAAAJUDAAAAAA==&#10;">
                  <v:oval id="Oval 548" o:spid="_x0000_s1037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IOcYA&#10;AADbAAAADwAAAGRycy9kb3ducmV2LnhtbESPQWvCQBSE74X+h+UVepG60YNodBW1qQg9iJpDj4/s&#10;MwnJvo3ZrUZ/fVcQehxm5htmtuhMLS7UutKygkE/AkGcWV1yriA9fn2MQTiPrLG2TApu5GAxf32Z&#10;Yaztlfd0OfhcBAi7GBUU3jexlC4ryKDr24Y4eCfbGvRBtrnULV4D3NRyGEUjabDksFBgQ+uCsurw&#10;axRU9+TzPEyO559eevpOd6tqM+BEqfe3bjkF4anz/+Fne6sVjCbw+BJ+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FIOcYAAADbAAAADwAAAAAAAAAAAAAAAACYAgAAZHJz&#10;L2Rvd25yZXYueG1sUEsFBgAAAAAEAAQA9QAAAIsDAAAAAA==&#10;" fillcolor="#ac66bb [3205]" stroked="f"/>
                  <v:oval id="Oval 549" o:spid="_x0000_s1038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J3ecMA&#10;AADbAAAADwAAAGRycy9kb3ducmV2LnhtbERPPW/CMBDdkfgP1iF1qcCBgaKAQbRNEVIHRMjAeIqP&#10;JEp8DrELaX89HioxPr3v1aY3jbhR5yrLCqaTCARxbnXFhYLs9DVegHAeWWNjmRT8koPNejhYYazt&#10;nY90S30hQgi7GBWU3rexlC4vyaCb2JY4cBfbGfQBdoXUHd5DuGnkLIrm0mDFoaHElj5Kyuv0xyio&#10;/5LP6yw5Xc+v2eU7O7zXuyknSr2M+u0ShKfeP8X/7r1W8BbWhy/h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J3ecMAAADbAAAADwAAAAAAAAAAAAAAAACYAgAAZHJzL2Rv&#10;d25yZXYueG1sUEsFBgAAAAAEAAQA9QAAAIgDAAAAAA==&#10;" fillcolor="#ac66bb [3205]" stroked="f"/>
                  <v:oval id="Oval 550" o:spid="_x0000_s1039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HSMIA&#10;AADbAAAADwAAAGRycy9kb3ducmV2LnhtbESPT4vCMBTE78J+h/AWvGmq+GepRlkUwQUvVsHr2+bZ&#10;hm1eShNt/fYbQfA4zMxvmOW6s5W4U+ONYwWjYQKCOHfacKHgfNoNvkD4gKyxckwKHuRhvfroLTHV&#10;ruUj3bNQiAhhn6KCMoQ6ldLnJVn0Q1cTR+/qGoshyqaQusE2wm0lx0kykxYNx4USa9qUlP9lN6tg&#10;QgZ5e9huLj9mWp9/p4951mZK9T+77wWIQF14h1/tvVYwH8H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odIwgAAANsAAAAPAAAAAAAAAAAAAAAAAJgCAABkcnMvZG93&#10;bnJldi54bWxQSwUGAAAAAAQABAD1AAAAhwMAAAAA&#10;" fillcolor="#ac66bb [3205]" stroked="f"/>
                  <v:oval id="Oval 551" o:spid="_x0000_s1040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wZP8QA&#10;AADbAAAADwAAAGRycy9kb3ducmV2LnhtbESPQWvCQBSE7wX/w/KE3upGqY1EVxFDoYVemgZ6fWaf&#10;yWL2bciuSfz33UKhx2FmvmF2h8m2YqDeG8cKlosEBHHltOFaQfn1+rQB4QOyxtYxKbiTh8N+9rDD&#10;TLuRP2koQi0ihH2GCpoQukxKXzVk0S9cRxy9i+sthij7Wuoexwi3rVwlyYu0aDguNNjRqaHqWtys&#10;gmcyyPlHfvp+N+uuPK/vaTEWSj3Op+MWRKAp/If/2m9aQbqC3y/x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MGT/EAAAA2wAAAA8AAAAAAAAAAAAAAAAAmAIAAGRycy9k&#10;b3ducmV2LnhtbFBLBQYAAAAABAAEAPUAAACJAwAAAAA=&#10;" fillcolor="#ac66bb [3205]" stroked="f"/>
                  <v:oval id="Oval 552" o:spid="_x0000_s1041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yw8YA&#10;AADbAAAADwAAAGRycy9kb3ducmV2LnhtbESPQWvCQBSE70L/w/KE3nRjhUaiqxSlUrAitSJ6e2Rf&#10;k9Ds25hdY/TXu0Khx2FmvmEms9aUoqHaFZYVDPoRCOLU6oIzBbvv994IhPPIGkvLpOBKDmbTp84E&#10;E20v/EXN1mciQNglqCD3vkqkdGlOBl3fVsTB+7G1QR9knUld4yXATSlfouhVGiw4LORY0Tyn9Hd7&#10;NgpubhWPPs1xdVhncdxsTvvDcrFU6rnbvo1BeGr9f/iv/aEVxEN4fA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Oyw8YAAADbAAAADwAAAAAAAAAAAAAAAACYAgAAZHJz&#10;L2Rvd25yZXYueG1sUEsFBgAAAAAEAAQA9QAAAIsDAAAAAA==&#10;" fillcolor="#ac66bb [3205]" stroked="f"/>
                  <v:oval id="Oval 553" o:spid="_x0000_s1042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qt8YA&#10;AADbAAAADwAAAGRycy9kb3ducmV2LnhtbESPQWvCQBSE70L/w/KE3nRjkUaiqxSlUrAitSJ6e2Rf&#10;k9Ds25hdY/TXu0Khx2FmvmEms9aUoqHaFZYVDPoRCOLU6oIzBbvv994IhPPIGkvLpOBKDmbTp84E&#10;E20v/EXN1mciQNglqCD3vkqkdGlOBl3fVsTB+7G1QR9knUld4yXATSlfouhVGiw4LORY0Tyn9Hd7&#10;NgpubhWPPs1xdVhncdxsTvvDcrFU6rnbvo1BeGr9f/iv/aEVxEN4fA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oqt8YAAADbAAAADwAAAAAAAAAAAAAAAACYAgAAZHJz&#10;L2Rvd25yZXYueG1sUEsFBgAAAAAEAAQA9QAAAIsDAAAAAA==&#10;" fillcolor="#ac66bb [3205]" stroked="f"/>
                  <v:oval id="Oval 554" o:spid="_x0000_s1043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gOBMMA&#10;AADbAAAADwAAAGRycy9kb3ducmV2LnhtbESPS4vCQBCE7wv+h6EFL4tOdPEVHUWEFUEvvvDaZNok&#10;mOmJmVnN/ntHEDwWVfUVNZ3XphB3qlxuWUG3E4EgTqzOOVVwPPy2RyCcR9ZYWCYF/+RgPmt8TTHW&#10;9sE7uu99KgKEXYwKMu/LWEqXZGTQdWxJHLyLrQz6IKtU6gofAW4K2YuigTSYc1jIsKRlRsl1/2cU&#10;XFb1KuHT9vu4iX6wdx4P/M7clGo168UEhKfaf8Lv9lorGPbh9S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gOBMMAAADbAAAADwAAAAAAAAAAAAAAAACYAgAAZHJzL2Rv&#10;d25yZXYueG1sUEsFBgAAAAAEAAQA9QAAAIgDAAAAAA==&#10;" fillcolor="#ac66bb [3205]" stroked="f"/>
                  <v:oval id="Oval 555" o:spid="_x0000_s1044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qQc8IA&#10;AADbAAAADwAAAGRycy9kb3ducmV2LnhtbESPQYvCMBSE74L/ITzBi2i6Cl2tRhFBEdyLruL10Tzb&#10;YvPSbaLWf2+EBY/DzHzDzBaNKcWdaldYVvA1iEAQp1YXnCk4/q77YxDOI2ssLZOCJzlYzNutGSba&#10;PnhP94PPRICwS1BB7n2VSOnSnAy6ga2Ig3extUEfZJ1JXeMjwE0ph1EUS4MFh4UcK1rllF4PN6Pg&#10;smk2KZ9+esddNMLheRL7vflTqttpllMQnhr/Cf+3t1rBdwzv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pBzwgAAANsAAAAPAAAAAAAAAAAAAAAAAJgCAABkcnMvZG93&#10;bnJldi54bWxQSwUGAAAAAAQABAD1AAAAhwMAAAAA&#10;" fillcolor="#ac66bb [3205]" stroked="f"/>
                </v:group>
                <v:group id="Group 556" o:spid="_x0000_s1045" style="position:absolute;left:9843;top:11000;width:1149;height:1147;rotation:-2005000fd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3F2/CAAAA2wAAAA8A&#10;AAAAAAAAAAAAAAAAqgIAAGRycy9kb3ducmV2LnhtbFBLBQYAAAAABAAEAPoAAACZAwAAAAA=&#10;">
                  <v:oval id="Oval 557" o:spid="_x0000_s1046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4Qa8IA&#10;AADbAAAADwAAAGRycy9kb3ducmV2LnhtbERP3WrCMBS+F/YO4Qy803RlTFdNS7cp82IwdD7AoTk2&#10;Zc1JadLavf1yIXj58f1vi8m2YqTeN44VPC0TEMSV0w3XCs4/+8UahA/IGlvHpOCPPBT5w2yLmXZX&#10;PtJ4CrWIIewzVGBC6DIpfWXIol+6jjhyF9dbDBH2tdQ9XmO4bWWaJC/SYsOxwWBH74aq39NgFbw9&#10;h/JzN3x874/rC6b+tfwaTKnU/HEqNyACTeEuvrkPWsEqjo1f4g+Q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hBrwgAAANsAAAAPAAAAAAAAAAAAAAAAAJgCAABkcnMvZG93&#10;bnJldi54bWxQSwUGAAAAAAQABAD1AAAAhwMAAAAA&#10;" fillcolor="white [3212]" stroked="f"/>
                  <v:oval id="Oval 558" o:spid="_x0000_s1047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18MQA&#10;AADbAAAADwAAAGRycy9kb3ducmV2LnhtbESP3WrCQBSE7wu+w3IE7+pGkVajq8Q/2gtB/HmAQ/aY&#10;DWbPhuxG07fvFgpeDjPzDbNYdbYSD2p86VjBaJiAIM6dLrlQcL3s36cgfEDWWDkmBT/kYbXsvS0w&#10;1e7JJ3qcQyEihH2KCkwIdSqlzw1Z9ENXE0fv5hqLIcqmkLrBZ4TbSo6T5ENaLDkuGKxpYyi/n1ur&#10;YD0J2deu3R73p+kNx36WHVqTKTXod9kcRKAuvML/7W+t4HMG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CtfDEAAAA2wAAAA8AAAAAAAAAAAAAAAAAmAIAAGRycy9k&#10;b3ducmV2LnhtbFBLBQYAAAAABAAEAPUAAACJAwAAAAA=&#10;" fillcolor="white [3212]" stroked="f"/>
                  <v:oval id="Oval 559" o:spid="_x0000_s1048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AFcAA&#10;AADbAAAADwAAAGRycy9kb3ducmV2LnhtbERPz2uDMBS+F/o/hFfYrUY7GOKMxQ0GO2yH2u7+MG8q&#10;mhcxWWv21y+Hwo4f3+/yuJpJXGlxg2UFWZKCIG6tHrhTcDm/7XMQziNrnCyTgkAOjtV2U2Kh7Y1P&#10;dG18J2IIuwIV9N7PhZSu7cmgS+xMHLlvuxj0ES6d1AveYriZ5CFNn6TBgWNDjzO99tSOzY9RQE39&#10;G9Kvl8/s4/AYzmNt85BZpR52a/0MwtPq/8V397tWkMf18Uv8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OAFcAAAADbAAAADwAAAAAAAAAAAAAAAACYAgAAZHJzL2Rvd25y&#10;ZXYueG1sUEsFBgAAAAAEAAQA9QAAAIUDAAAAAA==&#10;" fillcolor="white [3212]" stroked="f"/>
                  <v:oval id="Oval 560" o:spid="_x0000_s1049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8ljsMA&#10;AADbAAAADwAAAGRycy9kb3ducmV2LnhtbESPzWrDMBCE74W8g9hAbo1sB4pxogQnUMghPdRu74u1&#10;sU2slbFU//Tpq0Khx2FmvmEOp9l0YqTBtZYVxNsIBHFldcu1go/y9TkF4Tyyxs4yKVjIwem4ejpg&#10;pu3E7zQWvhYBwi5DBY33fSalqxoy6La2Jw7e3Q4GfZBDLfWAU4CbTiZR9CINthwWGuzp0lD1KL6M&#10;Airy7yX6PL/Ft2S3lI/cpktsldqs53wPwtPs/8N/7atWkMbw+yX8A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8ljsMAAADbAAAADwAAAAAAAAAAAAAAAACYAgAAZHJzL2Rv&#10;d25yZXYueG1sUEsFBgAAAAAEAAQA9QAAAIgDAAAAAA==&#10;" fillcolor="white [3212]" stroked="f"/>
                  <v:oval id="Oval 561" o:spid="_x0000_s1050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gIMQA&#10;AADbAAAADwAAAGRycy9kb3ducmV2LnhtbESPQWvCQBSE74L/YXlCb7ppsEWiqxRRyKFQjF68PbIv&#10;yWL2bciuGv313YLQ4zAz3zCrzWBbcaPeG8cK3mcJCOLSacO1gtNxP12A8AFZY+uYFDzIw2Y9Hq0w&#10;0+7OB7oVoRYRwj5DBU0IXSalLxuy6GeuI45e5XqLIcq+lrrHe4TbVqZJ8iktGo4LDXa0bai8FFer&#10;4Lx7mu+8+nnmRWXmj9NHl9LurNTbZPhaggg0hP/wq51rBYsU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F4CDEAAAA2wAAAA8AAAAAAAAAAAAAAAAAmAIAAGRycy9k&#10;b3ducmV2LnhtbFBLBQYAAAAABAAEAPUAAACJAwAAAAA=&#10;" fillcolor="white [3212]" stroked="f"/>
                  <v:oval id="Oval 562" o:spid="_x0000_s1051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lFu8QA&#10;AADbAAAADwAAAGRycy9kb3ducmV2LnhtbESPQWvCQBSE7wX/w/IEb3WjtkWiq4go5FCQpl68PbIv&#10;yWL2bciuGv31rlDocZiZb5jlureNuFLnjWMFk3ECgrhw2nCl4Pi7f5+D8AFZY+OYFNzJw3o1eFti&#10;qt2Nf+iah0pECPsUFdQhtKmUvqjJoh+7ljh6pesshii7SuoObxFuGzlNki9p0XBcqLGlbU3FOb9Y&#10;Bafdw3xn5eGR5aX5uB8/2yntTkqNhv1mASJQH/7Df+1MK5jP4PU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JRbvEAAAA2wAAAA8AAAAAAAAAAAAAAAAAmAIAAGRycy9k&#10;b3ducmV2LnhtbFBLBQYAAAAABAAEAPUAAACJAwAAAAA=&#10;" fillcolor="white [3212]" stroked="f"/>
                  <v:oval id="Oval 563" o:spid="_x0000_s1052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NMmccA&#10;AADbAAAADwAAAGRycy9kb3ducmV2LnhtbESPT2vCQBTE74V+h+UVeil1Y6siqWsIhUrx4r+CeHtk&#10;n0lo9m3Mrkn007tCocdhZn7DzJLeVKKlxpWWFQwHEQjizOqScwU/u6/XKQjnkTVWlknBhRwk88eH&#10;GcbadryhdutzESDsYlRQeF/HUrqsIINuYGvi4B1tY9AH2eRSN9gFuKnkWxRNpMGSw0KBNX0WlP1u&#10;z0bB/v2lT6+81+PRcbU4HdYTedgtlXp+6tMPEJ56/x/+a39rBdMR3L+EH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jTJnHAAAA2wAAAA8AAAAAAAAAAAAAAAAAmAIAAGRy&#10;cy9kb3ducmV2LnhtbFBLBQYAAAAABAAEAPUAAACMAwAAAAA=&#10;" fillcolor="white [3212]" stroked="f"/>
                  <v:oval id="Oval 564" o:spid="_x0000_s1053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/pAscA&#10;AADbAAAADwAAAGRycy9kb3ducmV2LnhtbESPT2vCQBTE74V+h+UVeil1Y1tFUtcQCpXixX8F8fbI&#10;PpPQ7NuYXZPop3eFgsdhZn7DTJPeVKKlxpWWFQwHEQjizOqScwW/2+/XCQjnkTVWlknBmRwks8eH&#10;KcbadrymduNzESDsYlRQeF/HUrqsIINuYGvi4B1sY9AH2eRSN9gFuKnkWxSNpcGSw0KBNX0VlP1t&#10;TkbB7v2lTy+806OPw3J+3K/Gcr9dKPX81KefIDz1/h7+b/9oBZMR3L6EH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v6QLHAAAA2wAAAA8AAAAAAAAAAAAAAAAAmAIAAGRy&#10;cy9kb3ducmV2LnhtbFBLBQYAAAAABAAEAPUAAACMAwAAAAA=&#10;" fillcolor="white [3212]" stroked="f"/>
                </v:group>
                <v:oval id="Oval 565" o:spid="_x0000_s1054" style="position:absolute;left:10078;top:11233;width:680;height:680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9XWMQA&#10;AADbAAAADwAAAGRycy9kb3ducmV2LnhtbESPzWrDMBCE74W+g9hCLiGR05QQ3MgmmAYKOeUHcl2s&#10;rWUqrVxLiZ23rwqFHIeZ+YbZlKOz4kZ9aD0rWMwzEMS11y03Cs6n3WwNIkRkjdYzKbhTgLJ4ftpg&#10;rv3AB7odYyMShEOOCkyMXS5lqA05DHPfESfvy/cOY5J9I3WPQ4I7K1+zbCUdtpwWDHZUGaq/j1en&#10;wA5m+tOdth+7arhW08V+Wdm3i1KTl3H7DiLSGB/h//anVrBewd+X9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PV1jEAAAA2wAAAA8AAAAAAAAAAAAAAAAAmAIAAGRycy9k&#10;b3ducmV2LnhtbFBLBQYAAAAABAAEAPUAAACJAwAAAAA=&#10;" fillcolor="white [3212]" strokecolor="#874295 [2405]" strokeweight="3pt"/>
                <v:oval id="Oval 566" o:spid="_x0000_s1055" style="position:absolute;left:10134;top:11288;width:567;height:569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Su8UA&#10;AADbAAAADwAAAGRycy9kb3ducmV2LnhtbESPzWrDMBCE74W8g9hAb42cQGPXjRLyC6WQQ51celus&#10;rW1qrRxJiZ23rwqFHoeZ+YZZrAbTihs531hWMJ0kIIhLqxuuFJxPh6cMhA/IGlvLpOBOHlbL0cMC&#10;c217/qBbESoRIexzVFCH0OVS+rImg35iO+LofVlnMETpKqkd9hFuWjlLkrk02HBcqLGjbU3ld3E1&#10;Ci7N9fieDpsU+9PzS3XZnW33uVfqcTysX0EEGsJ/+K/9phVk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xK7xQAAANsAAAAPAAAAAAAAAAAAAAAAAJgCAABkcnMv&#10;ZG93bnJldi54bWxQSwUGAAAAAAQABAD1AAAAigMAAAAA&#10;" fillcolor="#874295 [2405]" stroked="f"/>
                <w10:wrap anchorx="page" anchory="page"/>
              </v:group>
            </w:pict>
          </mc:Fallback>
        </mc:AlternateContent>
      </w:r>
    </w:p>
    <w:p w14:paraId="6604FEB0" w14:textId="77777777" w:rsidR="00C07631" w:rsidRPr="00C07631" w:rsidRDefault="00C07631" w:rsidP="00C07631"/>
    <w:p w14:paraId="68AB822C" w14:textId="77777777" w:rsidR="00C07631" w:rsidRPr="00C07631" w:rsidRDefault="00C07631" w:rsidP="00C07631"/>
    <w:p w14:paraId="16ADC2D4" w14:textId="77777777" w:rsidR="00C07631" w:rsidRPr="00C07631" w:rsidRDefault="00C07631" w:rsidP="00C07631"/>
    <w:p w14:paraId="231807A0" w14:textId="77777777" w:rsidR="00C07631" w:rsidRPr="00C07631" w:rsidRDefault="00C07631" w:rsidP="00C07631"/>
    <w:p w14:paraId="6BE938F9" w14:textId="77777777" w:rsidR="00C07631" w:rsidRPr="00C07631" w:rsidRDefault="00C07631" w:rsidP="00C07631"/>
    <w:p w14:paraId="6D3B9CF8" w14:textId="77777777" w:rsidR="00C07631" w:rsidRPr="00C07631" w:rsidRDefault="00C07631" w:rsidP="00C07631"/>
    <w:p w14:paraId="2301C151" w14:textId="77777777" w:rsidR="00C07631" w:rsidRPr="00C07631" w:rsidRDefault="00F74125" w:rsidP="00C07631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50080" behindDoc="0" locked="0" layoutInCell="0" allowOverlap="1" wp14:anchorId="1FD41DE4" wp14:editId="278B6A01">
                <wp:simplePos x="0" y="0"/>
                <wp:positionH relativeFrom="page">
                  <wp:posOffset>659130</wp:posOffset>
                </wp:positionH>
                <wp:positionV relativeFrom="page">
                  <wp:posOffset>4895850</wp:posOffset>
                </wp:positionV>
                <wp:extent cx="6684645" cy="0"/>
                <wp:effectExtent l="0" t="0" r="20955" b="19050"/>
                <wp:wrapNone/>
                <wp:docPr id="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4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FD7E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51.9pt;margin-top:385.5pt;width:526.35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" o:allowincell="f" strokecolor="white">
                <v:stroke dashstyle="dash"/>
                <w10:wrap anchorx="page" anchory="page"/>
              </v:shape>
            </w:pict>
          </mc:Fallback>
        </mc:AlternateContent>
      </w:r>
    </w:p>
    <w:p w14:paraId="15621792" w14:textId="77777777" w:rsidR="00C07631" w:rsidRPr="00C07631" w:rsidRDefault="00C07631" w:rsidP="00C07631"/>
    <w:p w14:paraId="6F2EF907" w14:textId="77777777" w:rsidR="00C07631" w:rsidRDefault="00C07631" w:rsidP="00C07631"/>
    <w:p w14:paraId="78147C33" w14:textId="77777777" w:rsidR="00EB7034" w:rsidRDefault="00ED65A7" w:rsidP="00C07631">
      <w:pPr>
        <w:tabs>
          <w:tab w:val="left" w:pos="2160"/>
        </w:tabs>
        <w:spacing w:line="240" w:lineRule="aut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9793" behindDoc="0" locked="0" layoutInCell="0" allowOverlap="1" wp14:anchorId="2A6E685B" wp14:editId="68A6232D">
                <wp:simplePos x="0" y="0"/>
                <wp:positionH relativeFrom="page">
                  <wp:posOffset>1329919</wp:posOffset>
                </wp:positionH>
                <wp:positionV relativeFrom="page">
                  <wp:posOffset>5029200</wp:posOffset>
                </wp:positionV>
                <wp:extent cx="176935" cy="4572000"/>
                <wp:effectExtent l="0" t="0" r="13970" b="19050"/>
                <wp:wrapNone/>
                <wp:docPr id="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935" cy="4572000"/>
                        </a:xfrm>
                        <a:prstGeom prst="rect">
                          <a:avLst/>
                        </a:prstGeom>
                        <a:solidFill>
                          <a:srgbClr val="ABDA78"/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31463" id="Rectangle 48" o:spid="_x0000_s1026" style="position:absolute;margin-left:104.7pt;margin-top:396pt;width:13.95pt;height:5in;z-index:2516397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" o:allowincell="f" fillcolor="#abda78" strokecolor="white [3212]" strokeweight="1pt">
                <w10:wrap anchorx="page" anchory="page"/>
              </v:rect>
            </w:pict>
          </mc:Fallback>
        </mc:AlternateContent>
      </w:r>
      <w:r w:rsidR="00C07631">
        <w:tab/>
      </w:r>
    </w:p>
    <w:p w14:paraId="44ED97B4" w14:textId="77777777" w:rsidR="00EB7034" w:rsidRDefault="00EB7034" w:rsidP="00C07631">
      <w:pPr>
        <w:tabs>
          <w:tab w:val="left" w:pos="2160"/>
        </w:tabs>
        <w:spacing w:line="240" w:lineRule="auto"/>
      </w:pPr>
    </w:p>
    <w:p w14:paraId="69E1B2DF" w14:textId="77777777" w:rsidR="00EB7034" w:rsidRDefault="00ED65A7" w:rsidP="00C07631">
      <w:pPr>
        <w:tabs>
          <w:tab w:val="left" w:pos="2160"/>
        </w:tabs>
        <w:spacing w:line="240" w:lineRule="aut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48641" behindDoc="0" locked="0" layoutInCell="0" allowOverlap="1" wp14:anchorId="48A0776C" wp14:editId="4F1250A9">
                <wp:simplePos x="0" y="0"/>
                <wp:positionH relativeFrom="page">
                  <wp:posOffset>6517391</wp:posOffset>
                </wp:positionH>
                <wp:positionV relativeFrom="page">
                  <wp:posOffset>5805619</wp:posOffset>
                </wp:positionV>
                <wp:extent cx="361315" cy="361315"/>
                <wp:effectExtent l="22225" t="19685" r="26035" b="19050"/>
                <wp:wrapNone/>
                <wp:docPr id="112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ABDA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B2464A" id="Oval 263" o:spid="_x0000_s1026" style="position:absolute;margin-left:513.2pt;margin-top:457.15pt;width:28.45pt;height:28.45pt;z-index:2515486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" o:allowincell="f" filled="f" strokecolor="#abda78" strokeweight="3pt">
                <w10:wrap anchorx="page" anchory="page"/>
              </v:oval>
            </w:pict>
          </mc:Fallback>
        </mc:AlternateContent>
      </w:r>
    </w:p>
    <w:p w14:paraId="12981717" w14:textId="77777777" w:rsidR="00EB7034" w:rsidRDefault="00EB7034" w:rsidP="00C07631">
      <w:pPr>
        <w:tabs>
          <w:tab w:val="left" w:pos="2160"/>
        </w:tabs>
        <w:spacing w:line="240" w:lineRule="auto"/>
      </w:pPr>
    </w:p>
    <w:p w14:paraId="6FBA8D6B" w14:textId="77777777" w:rsidR="00EB7034" w:rsidRDefault="00EB7034" w:rsidP="00C07631">
      <w:pPr>
        <w:tabs>
          <w:tab w:val="left" w:pos="2160"/>
        </w:tabs>
        <w:spacing w:line="240" w:lineRule="auto"/>
      </w:pPr>
    </w:p>
    <w:p w14:paraId="62D02752" w14:textId="77777777" w:rsidR="00EB7034" w:rsidRDefault="00264C00" w:rsidP="00C07631">
      <w:pPr>
        <w:tabs>
          <w:tab w:val="left" w:pos="2160"/>
        </w:tabs>
        <w:spacing w:line="240" w:lineRule="auto"/>
      </w:pPr>
      <w:r>
        <w:rPr>
          <w:noProof/>
          <w:lang w:val="es-CO" w:eastAsia="es-CO"/>
        </w:rPr>
        <w:drawing>
          <wp:anchor distT="0" distB="0" distL="114300" distR="114300" simplePos="0" relativeHeight="251945984" behindDoc="1" locked="0" layoutInCell="1" allowOverlap="1" wp14:anchorId="0CAD48DA" wp14:editId="6ED0846C">
            <wp:simplePos x="0" y="0"/>
            <wp:positionH relativeFrom="column">
              <wp:posOffset>1505585</wp:posOffset>
            </wp:positionH>
            <wp:positionV relativeFrom="paragraph">
              <wp:posOffset>226060</wp:posOffset>
            </wp:positionV>
            <wp:extent cx="3780790" cy="2450465"/>
            <wp:effectExtent l="0" t="0" r="0" b="6985"/>
            <wp:wrapTight wrapText="bothSides">
              <wp:wrapPolygon edited="0">
                <wp:start x="0" y="0"/>
                <wp:lineTo x="0" y="21494"/>
                <wp:lineTo x="21440" y="21494"/>
                <wp:lineTo x="21440" y="0"/>
                <wp:lineTo x="0" y="0"/>
              </wp:wrapPolygon>
            </wp:wrapTight>
            <wp:docPr id="368" name="Imagen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45B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44256" behindDoc="0" locked="0" layoutInCell="0" allowOverlap="1" wp14:anchorId="50750A09" wp14:editId="350EDD34">
                <wp:simplePos x="0" y="0"/>
                <wp:positionH relativeFrom="page">
                  <wp:posOffset>6429375</wp:posOffset>
                </wp:positionH>
                <wp:positionV relativeFrom="page">
                  <wp:posOffset>7134225</wp:posOffset>
                </wp:positionV>
                <wp:extent cx="743404" cy="957580"/>
                <wp:effectExtent l="57150" t="0" r="57150" b="0"/>
                <wp:wrapNone/>
                <wp:docPr id="124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404" cy="957580"/>
                          <a:chOff x="9399" y="10554"/>
                          <a:chExt cx="2038" cy="2038"/>
                        </a:xfrm>
                      </wpg:grpSpPr>
                      <wpg:grpSp>
                        <wpg:cNvPr id="125" name="Group 373"/>
                        <wpg:cNvGrpSpPr>
                          <a:grpSpLocks/>
                        </wpg:cNvGrpSpPr>
                        <wpg:grpSpPr bwMode="auto">
                          <a:xfrm rot="-1835632">
                            <a:off x="9399" y="10554"/>
                            <a:ext cx="2038" cy="2038"/>
                            <a:chOff x="2487" y="801"/>
                            <a:chExt cx="2960" cy="2960"/>
                          </a:xfrm>
                        </wpg:grpSpPr>
                        <wps:wsp>
                          <wps:cNvPr id="126" name="Oval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Oval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Oval 37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Oval 37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Oval 378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Oval 379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Oval 380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Oval 381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382"/>
                        <wpg:cNvGrpSpPr>
                          <a:grpSpLocks/>
                        </wpg:cNvGrpSpPr>
                        <wpg:grpSpPr bwMode="auto">
                          <a:xfrm rot="-1835632">
                            <a:off x="9630" y="10787"/>
                            <a:ext cx="1572" cy="1570"/>
                            <a:chOff x="2487" y="801"/>
                            <a:chExt cx="2960" cy="2960"/>
                          </a:xfrm>
                        </wpg:grpSpPr>
                        <wps:wsp>
                          <wps:cNvPr id="135" name="Oval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Oval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Oval 38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Oval 38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Oval 387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Oval 388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Oval 389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Oval 390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391"/>
                        <wpg:cNvGrpSpPr>
                          <a:grpSpLocks/>
                        </wpg:cNvGrpSpPr>
                        <wpg:grpSpPr bwMode="auto">
                          <a:xfrm rot="-1835632">
                            <a:off x="9843" y="11000"/>
                            <a:ext cx="1149" cy="1147"/>
                            <a:chOff x="2487" y="801"/>
                            <a:chExt cx="2960" cy="2960"/>
                          </a:xfrm>
                        </wpg:grpSpPr>
                        <wps:wsp>
                          <wps:cNvPr id="144" name="Oval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80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Oval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7" y="276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Oval 39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48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Oval 395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4447" y="1781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Oval 396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160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Oval 397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775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398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2775" y="1089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Oval 399"/>
                          <wps:cNvSpPr>
                            <a:spLocks noChangeArrowheads="1"/>
                          </wps:cNvSpPr>
                          <wps:spPr bwMode="auto">
                            <a:xfrm rot="-2700000">
                              <a:off x="4160" y="2474"/>
                              <a:ext cx="1000" cy="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2" name="Oval 400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0078" y="11233"/>
                            <a:ext cx="680" cy="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401"/>
                        <wps:cNvSpPr>
                          <a:spLocks noChangeArrowheads="1"/>
                        </wps:cNvSpPr>
                        <wps:spPr bwMode="auto">
                          <a:xfrm rot="-1835632">
                            <a:off x="10134" y="11288"/>
                            <a:ext cx="567" cy="569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562B5" id="Group 372" o:spid="_x0000_s1026" style="position:absolute;margin-left:506.25pt;margin-top:561.75pt;width:58.55pt;height:75.4pt;z-index:251744256;mso-position-horizontal-relative:page;mso-position-vertical-relative:page" coordorigin="9399,10554" coordsize="2038,2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" o:allowincell="f">
                <v:group id="Group 373" o:spid="_x0000_s1027" style="position:absolute;left:9399;top:10554;width:2038;height:2038;rotation:-2005000fd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SpqcAAAADcAAAADwAAAGRycy9kb3ducmV2LnhtbERP32vCMBB+H/g/hBN8&#10;m6lCp1SjiGNgH+fU56M5m2JyqU203X+/DAZ7u4/v5623g7PiSV1oPCuYTTMQxJXXDdcKTl8fr0sQ&#10;ISJrtJ5JwTcF2G5GL2sstO/5k57HWIsUwqFABSbGtpAyVIYchqlviRN39Z3DmGBXS91hn8KdlfMs&#10;e5MOG04NBlvaG6pux4dTMCzu9mKcKcvSleE97+3ikZ+VmoyH3QpEpCH+i//cB53mz3P4fSZdIDc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SxKmpwAAAANwAAAAPAAAA&#10;AAAAAAAAAAAAAKoCAABkcnMvZG93bnJldi54bWxQSwUGAAAAAAQABAD6AAAAlwMAAAAA&#10;">
                  <v:oval id="Oval 374" o:spid="_x0000_s1028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gRcIA&#10;AADcAAAADwAAAGRycy9kb3ducmV2LnhtbERPTYvCMBC9L+x/CLPgbU1Xii7VKLIgCCpqV8Tj0Ixt&#10;sZmUJtr6740geJvH+5zJrDOVuFHjSssKfvoRCOLM6pJzBYf/xfcvCOeRNVaWScGdHMymnx8TTLRt&#10;eU+31OcihLBLUEHhfZ1I6bKCDLq+rYkDd7aNQR9gk0vdYBvCTSUHUTSUBksODQXW9FdQdkmvRoHc&#10;zePt6B5fj5c21uvNannY7k9K9b66+RiEp86/xS/3Uof5gyE8nw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QeBFwgAAANwAAAAPAAAAAAAAAAAAAAAAAJgCAABkcnMvZG93&#10;bnJldi54bWxQSwUGAAAAAAQABAD1AAAAhwMAAAAA&#10;" fillcolor="#874295 [2405]" stroked="f"/>
                  <v:oval id="Oval 375" o:spid="_x0000_s1029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1F3sIA&#10;AADcAAAADwAAAGRycy9kb3ducmV2LnhtbERP24rCMBB9F/yHMIJvmipFpWsUERaEVbyy7OPQzLbF&#10;ZlKaaOvfG0HwbQ7nOvNla0pxp9oVlhWMhhEI4tTqgjMFl/P3YAbCeWSNpWVS8CAHy0W3M8dE24aP&#10;dD/5TIQQdgkqyL2vEildmpNBN7QVceD+bW3QB1hnUtfYhHBTynEUTaTBgkNDjhWtc0qvp5tRIA+r&#10;eD99xLffaxPr7e5nc9kf/5Tq99rVFwhPrf+I3+6NDvPHU3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UXewgAAANwAAAAPAAAAAAAAAAAAAAAAAJgCAABkcnMvZG93&#10;bnJldi54bWxQSwUGAAAAAAQABAD1AAAAhwMAAAAA&#10;" fillcolor="#874295 [2405]" stroked="f"/>
                  <v:oval id="Oval 376" o:spid="_x0000_s1030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kUqsYA&#10;AADcAAAADwAAAGRycy9kb3ducmV2LnhtbESPQWvCQBCF70L/wzJCL1I35qCSuorVtnjxYBqQ3obs&#10;NAnNzobsqum/7xwEbzO8N+99s9oMrlVX6kPj2cBsmoAiLr1tuDJQfH28LEGFiGyx9UwG/ijAZv00&#10;WmFm/Y1PdM1jpSSEQ4YG6hi7TOtQ1uQwTH1HLNqP7x1GWftK2x5vEu5anSbJXDtsWBpq7GhXU/mb&#10;X5yBt8P+eC5m38NFL/J2fv4sUj15N+Z5PGxfQUUa4sN8vz5YwU+FVp6RCf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kUqsYAAADcAAAADwAAAAAAAAAAAAAAAACYAgAAZHJz&#10;L2Rvd25yZXYueG1sUEsFBgAAAAAEAAQA9QAAAIsDAAAAAA==&#10;" fillcolor="#874295 [2405]" stroked="f"/>
                  <v:oval id="Oval 377" o:spid="_x0000_s1031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xMcQA&#10;AADcAAAADwAAAGRycy9kb3ducmV2LnhtbERPTWvCQBC9C/0PyxR6Ed2Yg63RVVqt4sWDaUC8Ddkx&#10;CWZnQ3bV+O/dguBtHu9zZovO1OJKrassKxgNIxDEudUVFwqyv/XgC4TzyBpry6TgTg4W87feDBNt&#10;b7yna+oLEULYJaig9L5JpHR5SQbd0DbEgTvZ1qAPsC2kbvEWwk0t4ygaS4MVh4YSG1qWlJ/Ti1Hw&#10;s13tDtno2F3kZ1qPD5sslv1fpT7eu+8pCE+df4mf7q0O8+MJ/D8TL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1sTHEAAAA3AAAAA8AAAAAAAAAAAAAAAAAmAIAAGRycy9k&#10;b3ducmV2LnhtbFBLBQYAAAAABAAEAPUAAACJAwAAAAA=&#10;" fillcolor="#874295 [2405]" stroked="f"/>
                  <v:oval id="Oval 378" o:spid="_x0000_s1032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3xcYA&#10;AADcAAAADwAAAGRycy9kb3ducmV2LnhtbESPQU/CQBCF7yb+h82YcJOtQNRUFgImJHCxtOh90h3b&#10;xu5s7S60/HvmYOJtJu/Ne98s16Nr1YX60Hg28DRNQBGX3jZcGfg87R5fQYWIbLH1TAauFGC9ur9b&#10;Ymr9wDldilgpCeGQooE6xi7VOpQ1OQxT3xGL9u17h1HWvtK2x0HCXatnSfKsHTYsDTV29F5T+VOc&#10;nYHjeBg+FtuvbJbv2yL/fck221NmzORh3LyBijTGf/Pf9d4K/lzw5RmZQK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P3xcYAAADcAAAADwAAAAAAAAAAAAAAAACYAgAAZHJz&#10;L2Rvd25yZXYueG1sUEsFBgAAAAAEAAQA9QAAAIsDAAAAAA==&#10;" fillcolor="#874295 [2405]" stroked="f"/>
                  <v:oval id="Oval 379" o:spid="_x0000_s1033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9SXsMA&#10;AADcAAAADwAAAGRycy9kb3ducmV2LnhtbERPS2vCQBC+F/wPyxS86cYHVaKrqCDYS2Niex+yYxKa&#10;nY3ZrYn/vlsQepuP7znrbW9qcafWVZYVTMYRCOLc6ooLBZ+X42gJwnlkjbVlUvAgB9vN4GWNsbYd&#10;p3TPfCFCCLsYFZTeN7GULi/JoBvbhjhwV9sa9AG2hdQtdiHc1HIaRW/SYMWhocSGDiXl39mPUXDu&#10;37uP+f4rmaanOktvi2S3vyRKDV/73QqEp97/i5/ukw7zZxP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9SXsMAAADcAAAADwAAAAAAAAAAAAAAAACYAgAAZHJzL2Rv&#10;d25yZXYueG1sUEsFBgAAAAAEAAQA9QAAAIgDAAAAAA==&#10;" fillcolor="#874295 [2405]" stroked="f"/>
                  <v:oval id="Oval 380" o:spid="_x0000_s1034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uJkMMA&#10;AADcAAAADwAAAGRycy9kb3ducmV2LnhtbERPzWrCQBC+C32HZQredBNDQ0ldxVosPRSxSR9gyI5J&#10;MDsbdleTvn23UPA2H9/vrLeT6cWNnO8sK0iXCQji2uqOGwXf1WHxDMIHZI29ZVLwQx62m4fZGgtt&#10;R/6iWxkaEUPYF6igDWEopPR1Swb90g7EkTtbZzBE6BqpHY4x3PRylSS5NNhxbGhxoH1L9aW8GgWf&#10;7+l1n75Wmd09ubec8lN9PDVKzR+n3QuIQFO4i//dHzrOz1b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uJkMMAAADcAAAADwAAAAAAAAAAAAAAAACYAgAAZHJzL2Rv&#10;d25yZXYueG1sUEsFBgAAAAAEAAQA9QAAAIgDAAAAAA==&#10;" fillcolor="#874295 [2405]" stroked="f"/>
                  <v:oval id="Oval 381" o:spid="_x0000_s1035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csC8IA&#10;AADcAAAADwAAAGRycy9kb3ducmV2LnhtbERP22rCQBB9F/oPyxR8000MDRJdxSqWPhSJlw8YsmMS&#10;mp0Nu6umf98tFHybw7nOcj2YTtzJ+daygnSagCCurG65VnA57ydzED4ga+wsk4If8rBevYyWWGj7&#10;4CPdT6EWMYR9gQqaEPpCSl81ZNBPbU8cuat1BkOErpba4SOGm07OkiSXBluODQ32tG2o+j7djIKv&#10;j/S2Td/Pmd28uV1OeVkdylqp8euwWYAINISn+N/9qeP8LIO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pywLwgAAANwAAAAPAAAAAAAAAAAAAAAAAJgCAABkcnMvZG93&#10;bnJldi54bWxQSwUGAAAAAAQABAD1AAAAhwMAAAAA&#10;" fillcolor="#874295 [2405]" stroked="f"/>
                </v:group>
                <v:group id="Group 382" o:spid="_x0000_s1036" style="position:absolute;left:9630;top:10787;width:1572;height:1570;rotation:-2005000fd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OFGa78EAAADcAAAADwAA&#10;AAAAAAAAAAAAAACqAgAAZHJzL2Rvd25yZXYueG1sUEsFBgAAAAAEAAQA+gAAAJgDAAAAAA==&#10;">
                  <v:oval id="Oval 383" o:spid="_x0000_s1037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49MUA&#10;AADcAAAADwAAAGRycy9kb3ducmV2LnhtbERPTWvCQBC9F/oflil4Ed2oKCV1lappKXiQag4eh+yY&#10;hGRnY3arsb++Kwi9zeN9znzZmVpcqHWlZQWjYQSCOLO65FxBevgYvIJwHlljbZkU3MjBcvH8NMdY&#10;2yt/02XvcxFC2MWooPC+iaV0WUEG3dA2xIE72dagD7DNpW7xGsJNLcdRNJMGSw4NBTa0Liir9j9G&#10;QfWbbM7j5HA+9tPTNt2tqs8RJ0r1Xrr3NxCeOv8vfri/dJg/mcL9mXCB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gjj0xQAAANwAAAAPAAAAAAAAAAAAAAAAAJgCAABkcnMv&#10;ZG93bnJldi54bWxQSwUGAAAAAAQABAD1AAAAigMAAAAA&#10;" fillcolor="#ac66bb [3205]" stroked="f"/>
                  <v:oval id="Oval 384" o:spid="_x0000_s1038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mg8UA&#10;AADcAAAADwAAAGRycy9kb3ducmV2LnhtbERPTWvCQBC9C/0PyxR6KXWjgkh0FbWpCB5EzaHHITsm&#10;IdnZmN1q2l/vCgVv83ifM1t0phZXal1pWcGgH4EgzqwuOVeQnr4+JiCcR9ZYWyYFv+RgMX/pzTDW&#10;9sYHuh59LkIIuxgVFN43sZQuK8ig69uGOHBn2xr0Aba51C3eQrip5TCKxtJgyaGhwIbWBWXV8cco&#10;qP6Sz8swOV2+39PzLt2vqs2AE6XeXrvlFISnzj/F/+6tDvNHY3g8Ey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KaDxQAAANwAAAAPAAAAAAAAAAAAAAAAAJgCAABkcnMv&#10;ZG93bnJldi54bWxQSwUGAAAAAAQABAD1AAAAigMAAAAA&#10;" fillcolor="#ac66bb [3205]" stroked="f"/>
                  <v:oval id="Oval 385" o:spid="_x0000_s1039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ZeMIA&#10;AADcAAAADwAAAGRycy9kb3ducmV2LnhtbERPTWvCQBC9C/0PyxS81U1rbSRmI0URWuilUfA6Zsdk&#10;aXY2ZFcT/323UPA2j/c5+Xq0rbhS741jBc+zBARx5bThWsFhv3tagvABWWPrmBTcyMO6eJjkmGk3&#10;8Dddy1CLGMI+QwVNCF0mpa8asuhnriOO3Nn1FkOEfS11j0MMt618SZI3adFwbGiwo01D1U95sQpe&#10;ySBvv7ab46dZdIfT4paWQ6nU9HF8X4EINIa7+N/9oeP8eQp/z8QL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xl4wgAAANwAAAAPAAAAAAAAAAAAAAAAAJgCAABkcnMvZG93&#10;bnJldi54bWxQSwUGAAAAAAQABAD1AAAAhwMAAAAA&#10;" fillcolor="#ac66bb [3205]" stroked="f"/>
                  <v:oval id="Oval 386" o:spid="_x0000_s1040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iNCsUA&#10;AADcAAAADwAAAGRycy9kb3ducmV2LnhtbESPQWvCQBCF74X+h2WE3upGW1uJrlIUQaGXpoLXMTtN&#10;lmZnQ3Y18d93DkJvM7w3732zXA++UVfqogtsYDLOQBGXwTquDBy/d89zUDEhW2wCk4EbRVivHh+W&#10;mNvQ8xddi1QpCeGYo4E6pTbXOpY1eYzj0BKL9hM6j0nWrtK2w17CfaOnWfamPTqWhhpb2tRU/hYX&#10;b+CVHPL2c7s5HdysPZ5nt/eiL4x5Gg0fC1CJhvRvvl/vreC/CK08Ix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I0KxQAAANwAAAAPAAAAAAAAAAAAAAAAAJgCAABkcnMv&#10;ZG93bnJldi54bWxQSwUGAAAAAAQABAD1AAAAigMAAAAA&#10;" fillcolor="#ac66bb [3205]" stroked="f"/>
                  <v:oval id="Oval 387" o:spid="_x0000_s1041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HFsUA&#10;AADcAAAADwAAAGRycy9kb3ducmV2LnhtbERPTWvCQBC9F/oflil4q5sqGJu6iigVQaVUpdjbkJ0m&#10;odnZNLvG6K93BaG3ebzPGU1aU4qGaldYVvDSjUAQp1YXnCnY796fhyCcR9ZYWiYFZ3IwGT8+jDDR&#10;9sSf1Gx9JkIIuwQV5N5XiZQuzcmg69qKOHA/tjboA6wzqWs8hXBTyl4UDaTBgkNDjhXNckp/t0ej&#10;4OJW8XBtvleHTRbHzcff12ExXyjVeWqnbyA8tf5ffHcvdZjff4XbM+ECO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UcWxQAAANwAAAAPAAAAAAAAAAAAAAAAAJgCAABkcnMv&#10;ZG93bnJldi54bWxQSwUGAAAAAAQABAD1AAAAigMAAAAA&#10;" fillcolor="#ac66bb [3205]" stroked="f"/>
                  <v:oval id="Oval 388" o:spid="_x0000_s1042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d9sgA&#10;AADcAAAADwAAAGRycy9kb3ducmV2LnhtbESPQUvDQBCF74X+h2UK3tpNRUyJ3QRRLEKVYhWptyE7&#10;JqHZ2Zhd0+ivdw5CbzO8N+99sy5G16qB+tB4NrBcJKCIS28brgy8vT7MV6BCRLbYeiYDPxSgyKeT&#10;NWbWn/iFhn2slIRwyNBAHWOXaR3KmhyGhe+IRfv0vcMoa19p2+NJwl2rL5PkWjtsWBpq7OiupvK4&#10;/3YGfsM2XT25j+3huUrTYff1ftjcb4y5mI23N6AijfFs/r9+tIJ/JfjyjEyg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hZ32yAAAANwAAAAPAAAAAAAAAAAAAAAAAJgCAABk&#10;cnMvZG93bnJldi54bWxQSwUGAAAAAAQABAD1AAAAjQMAAAAA&#10;" fillcolor="#ac66bb [3205]" stroked="f"/>
                  <v:oval id="Oval 389" o:spid="_x0000_s1043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AZ+8IA&#10;AADcAAAADwAAAGRycy9kb3ducmV2LnhtbERPS4vCMBC+C/6HMIIX0VRXZO02yiIoC3rRVbwOzfTB&#10;NpNuE7X+eyMI3ubje06ybE0lrtS40rKC8SgCQZxaXXKu4Pi7Hn6CcB5ZY2WZFNzJwXLR7SQYa3vj&#10;PV0PPhchhF2MCgrv61hKlxZk0I1sTRy4zDYGfYBNLnWDtxBuKjmJopk0WHJoKLCmVUHp3+FiFGSb&#10;dpPyaTc4bqMPnJznM783/0r1e+33FwhPrX+LX+4fHeZPx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4Bn7wgAAANwAAAAPAAAAAAAAAAAAAAAAAJgCAABkcnMvZG93&#10;bnJldi54bWxQSwUGAAAAAAQABAD1AAAAhwMAAAAA&#10;" fillcolor="#ac66bb [3205]" stroked="f"/>
                  <v:oval id="Oval 390" o:spid="_x0000_s1044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HjMMA&#10;AADcAAAADwAAAGRycy9kb3ducmV2LnhtbERPTWvCQBC9F/oflhF6KWbTWESjayiCItiLNuJ1yI5J&#10;MDubZrcx/fddQehtHu9zltlgGtFT52rLCt6iGARxYXXNpYL8azOegXAeWWNjmRT8koNs9fy0xFTb&#10;Gx+oP/pShBB2KSqovG9TKV1RkUEX2ZY4cBfbGfQBdqXUHd5CuGlkEsdTabDm0FBhS+uKiuvxxyi4&#10;bIdtwafP13wfTzA5z6f+YL6VehkNHwsQngb/L364dzrMf0/g/ky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KHjMMAAADcAAAADwAAAAAAAAAAAAAAAACYAgAAZHJzL2Rv&#10;d25yZXYueG1sUEsFBgAAAAAEAAQA9QAAAIgDAAAAAA==&#10;" fillcolor="#ac66bb [3205]" stroked="f"/>
                </v:group>
                <v:group id="Group 391" o:spid="_x0000_s1045" style="position:absolute;left:9843;top:11000;width:1149;height:1147;rotation:-2005000fd" coordorigin="2487,801" coordsize="296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75x5sEAAADcAAAADwAA&#10;AAAAAAAAAAAAAACqAgAAZHJzL2Rvd25yZXYueG1sUEsFBgAAAAAEAAQA+gAAAJgDAAAAAA==&#10;">
                  <v:oval id="Oval 392" o:spid="_x0000_s1046" style="position:absolute;left:3467;top:80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IqrcIA&#10;AADcAAAADwAAAGRycy9kb3ducmV2LnhtbERP24rCMBB9X/Afwgi+ralSFq1Gqe6K+7AgXj5gaMam&#10;2ExKk2r9e7OwsG9zONdZrntbizu1vnKsYDJOQBAXTldcKricd+8zED4ga6wdk4IneVivBm9LzLR7&#10;8JHup1CKGMI+QwUmhCaT0heGLPqxa4gjd3WtxRBhW0rd4iOG21pOk+RDWqw4NhhsaGuouJ06q2CT&#10;hnz/1X0edsfZFad+nv90JldqNOzzBYhAffgX/7m/dZyfpvD7TLx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iqtwgAAANwAAAAPAAAAAAAAAAAAAAAAAJgCAABkcnMvZG93&#10;bnJldi54bWxQSwUGAAAAAAQABAD1AAAAhwMAAAAA&#10;" fillcolor="white [3212]" stroked="f"/>
                  <v:oval id="Oval 393" o:spid="_x0000_s1047" style="position:absolute;left:3467;top:2761;width:1000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6PNsIA&#10;AADcAAAADwAAAGRycy9kb3ducmV2LnhtbERP22rCQBB9L/Qflin4VjcVW2J0lbQq+iCIlw8YsmM2&#10;NDsbshuNf98VhL7N4VxntuhtLa7U+sqxgo9hAoK4cLriUsH5tH5PQfiArLF2TAru5GExf32ZYabd&#10;jQ90PYZSxBD2GSowITSZlL4wZNEPXUMcuYtrLYYI21LqFm8x3NZylCRf0mLFscFgQz+Git9jZxV8&#10;j0O+WXXL/fqQXnDkJ/muM7lSg7c+n4II1Id/8dO91XH++BMez8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o82wgAAANwAAAAPAAAAAAAAAAAAAAAAAJgCAABkcnMvZG93&#10;bnJldi54bWxQSwUGAAAAAAQABAD1AAAAhwMAAAAA&#10;" fillcolor="white [3212]" stroked="f"/>
                  <v:oval id="Oval 394" o:spid="_x0000_s1048" style="position:absolute;left:248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RGw8IA&#10;AADcAAAADwAAAGRycy9kb3ducmV2LnhtbERPS2vCQBC+F/wPywje6iaxBImuEoWCh/bQ2N6H7JgE&#10;s7Mhu83DX98tFHqbj+85++NkWjFQ7xrLCuJ1BIK4tLrhSsHn9fV5C8J5ZI2tZVIwk4PjYfG0x0zb&#10;kT9oKHwlQgi7DBXU3neZlK6syaBb2444cDfbG/QB9pXUPY4h3LQyiaJUGmw4NNTY0bmm8l58GwVU&#10;5I85+jq9x2/JZr7ec7udY6vUajnlOxCeJv8v/nNfdJj/ksLvM+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EbDwgAAANwAAAAPAAAAAAAAAAAAAAAAAJgCAABkcnMvZG93&#10;bnJldi54bWxQSwUGAAAAAAQABAD1AAAAhwMAAAAA&#10;" fillcolor="white [3212]" stroked="f"/>
                  <v:oval id="Oval 395" o:spid="_x0000_s1049" style="position:absolute;left:4447;top:1781;width:1000;height:10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jWMEA&#10;AADcAAAADwAAAGRycy9kb3ducmV2LnhtbERPTYvCMBC9L/gfwgje1rS6rFKNUgXBw+5hq96HZmyL&#10;zaQ0UVt/vVkQvM3jfc5y3Zla3Kh1lWUF8TgCQZxbXXGh4HjYfc5BOI+ssbZMCnpysF4NPpaYaHvn&#10;P7plvhAhhF2CCkrvm0RKl5dk0I1tQxy4s20N+gDbQuoW7yHc1HISRd/SYMWhocSGtiXll+xqFFCW&#10;PvrotPmNfybT/nBJ7byPrVKjYZcuQHjq/Fv8cu91mP81g/9nw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I41jBAAAA3AAAAA8AAAAAAAAAAAAAAAAAmAIAAGRycy9kb3du&#10;cmV2LnhtbFBLBQYAAAAABAAEAPUAAACGAwAAAAA=&#10;" fillcolor="white [3212]" stroked="f"/>
                  <v:oval id="Oval 396" o:spid="_x0000_s1050" style="position:absolute;left:4160;top:1089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AHsYA&#10;AADcAAAADwAAAGRycy9kb3ducmV2LnhtbESPQWvDMAyF74P9B6NBb4vT0o2S1S1ltJDDYCztpTcR&#10;K4lZLIfYa9P++ukw2E3iPb33ab2dfK8uNEYX2MA8y0ER18E6bg2cjofnFaiYkC32gcnAjSJsN48P&#10;ayxsuPIXXarUKgnhWKCBLqWh0DrWHXmMWRiIRWvC6DHJOrbajniVcN/rRZ6/ao+OpaHDgd47qr+r&#10;H2/gvL+7j7L5vJdV45a308uwoP3ZmNnTtHsDlWhK/+a/69IK/lJ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XAHsYAAADcAAAADwAAAAAAAAAAAAAAAACYAgAAZHJz&#10;L2Rvd25yZXYueG1sUEsFBgAAAAAEAAQA9QAAAIsDAAAAAA==&#10;" fillcolor="white [3212]" stroked="f"/>
                  <v:oval id="Oval 397" o:spid="_x0000_s1051" style="position:absolute;left:2775;top:2474;width:1000;height:1000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lhcMA&#10;AADcAAAADwAAAGRycy9kb3ducmV2LnhtbERPTWvCQBC9C/6HZQRvuqlYsamrlKKQQ6EYc/E2ZCfJ&#10;0uxsyK4a/fVuodDbPN7nbHaDbcWVem8cK3iZJyCIS6cN1wqK02G2BuEDssbWMSm4k4fddjzaYKrd&#10;jY90zUMtYgj7FBU0IXSplL5syKKfu444cpXrLYYI+1rqHm8x3LZykSQradFwbGiwo8+Gyp/8YhWc&#10;9w/zlVXfjyyvzPJevHYL2p+Vmk6Gj3cQgYbwL/5zZzrOX77B7zPxAr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lhcMAAADcAAAADwAAAAAAAAAAAAAAAACYAgAAZHJzL2Rv&#10;d25yZXYueG1sUEsFBgAAAAAEAAQA9QAAAIgDAAAAAA==&#10;" fillcolor="white [3212]" stroked="f"/>
                  <v:oval id="Oval 398" o:spid="_x0000_s1052" style="position:absolute;left:2775;top:1089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2AMcA&#10;AADcAAAADwAAAGRycy9kb3ducmV2LnhtbESPQWvCQBCF70L/wzJCL6Kb1ioSXUUKFfFSq4J4G7Jj&#10;EszOptmtRn9951DobYb35r1vZovWVepKTSg9G3gZJKCIM29Lzg0c9h/9CagQkS1WnsnAnQIs5k+d&#10;GabW3/iLrruYKwnhkKKBIsY61TpkBTkMA18Ti3b2jcMoa5Nr2+BNwl2lX5NkrB2WLA0F1vReUHbZ&#10;/TgDx2GvXT74aEdv58/V92k71qf9xpjnbrucgorUxn/z3/XaCv5I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QtgDHAAAA3AAAAA8AAAAAAAAAAAAAAAAAmAIAAGRy&#10;cy9kb3ducmV2LnhtbFBLBQYAAAAABAAEAPUAAACMAwAAAAA=&#10;" fillcolor="white [3212]" stroked="f"/>
                  <v:oval id="Oval 399" o:spid="_x0000_s1053" style="position:absolute;left:4160;top:2474;width:1000;height:1000;rotation:-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Tm8MA&#10;AADcAAAADwAAAGRycy9kb3ducmV2LnhtbERPS4vCMBC+C/6HMIIX0VRdRapRZGEX8bK+QLwNzdgW&#10;m0ltslr99WZhwdt8fM+ZLWpTiBtVLresoN+LQBAnVuecKjjsv7oTEM4jaywsk4IHOVjMm40Zxtre&#10;eUu3nU9FCGEXo4LM+zKW0iUZGXQ9WxIH7mwrgz7AKpW6wnsIN4UcRNFYGsw5NGRY0mdGyWX3axQc&#10;h516+eSjHn2cf76vp81YnvZrpdqtejkF4an2b/G/e6XD/FEf/p4JF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Tm8MAAADcAAAADwAAAAAAAAAAAAAAAACYAgAAZHJzL2Rv&#10;d25yZXYueG1sUEsFBgAAAAAEAAQA9QAAAIgDAAAAAA==&#10;" fillcolor="white [3212]" stroked="f"/>
                </v:group>
                <v:oval id="Oval 400" o:spid="_x0000_s1054" style="position:absolute;left:10078;top:11233;width:680;height:680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qQ8IA&#10;AADcAAAADwAAAGRycy9kb3ducmV2LnhtbERPS2sCMRC+C/6HMEIvUrNaLWVrFFkUhJ58gNdhM90s&#10;TSbrJrrbf28KBW/z8T1nue6dFXdqQ+1ZwXSSgSAuva65UnA+7V4/QISIrNF6JgW/FGC9Gg6WmGvf&#10;8YHux1iJFMIhRwUmxiaXMpSGHIaJb4gT9+1bhzHBtpK6xS6FOytnWfYuHdacGgw2VBgqf443p8B2&#10;ZnxtTpvtruhuxXj69VbY+UWpl1G/+QQRqY9P8b97r9P8xQz+nk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tapDwgAAANwAAAAPAAAAAAAAAAAAAAAAAJgCAABkcnMvZG93&#10;bnJldi54bWxQSwUGAAAAAAQABAD1AAAAhwMAAAAA&#10;" fillcolor="white [3212]" strokecolor="#874295 [2405]" strokeweight="3pt"/>
                <v:oval id="Oval 401" o:spid="_x0000_s1055" style="position:absolute;left:10134;top:11288;width:567;height:569;rotation:-20050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Z19cQA&#10;AADcAAAADwAAAGRycy9kb3ducmV2LnhtbERPS2vCQBC+F/oflil4q5u2qG10DW21IAUPPi7ehuyY&#10;BLOzSXbz8N93BaG3+fies0gGU4qOGldYVvAyjkAQp1YXnCk4Hn6e30E4j6yxtEwKruQgWT4+LDDW&#10;tucddXufiRDCLkYFufdVLKVLczLoxrYiDtzZNgZ9gE0mdYN9CDelfI2iqTRYcGjIsaLvnNLLvjUK&#10;6qLd/s6Grxn2h8lHVq+OtjqtlRo9DZ9zEJ4G/y++uzc6zJ+8we2Zc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2dfXEAAAA3AAAAA8AAAAAAAAAAAAAAAAAmAIAAGRycy9k&#10;b3ducmV2LnhtbFBLBQYAAAAABAAEAPUAAACJAwAAAAA=&#10;" fillcolor="#874295 [2405]" stroked="f"/>
                <w10:wrap anchorx="page" anchory="page"/>
              </v:group>
            </w:pict>
          </mc:Fallback>
        </mc:AlternateContent>
      </w:r>
    </w:p>
    <w:p w14:paraId="668172E4" w14:textId="77777777" w:rsidR="00EB7034" w:rsidRDefault="00EB7034" w:rsidP="00C07631">
      <w:pPr>
        <w:tabs>
          <w:tab w:val="left" w:pos="2160"/>
        </w:tabs>
        <w:spacing w:line="240" w:lineRule="auto"/>
      </w:pPr>
    </w:p>
    <w:p w14:paraId="0F218992" w14:textId="77777777" w:rsidR="00EB7034" w:rsidRDefault="00FD4CF1" w:rsidP="00C07631">
      <w:pPr>
        <w:tabs>
          <w:tab w:val="left" w:pos="2160"/>
        </w:tabs>
        <w:spacing w:line="240" w:lineRule="auto"/>
      </w:pPr>
      <w:r>
        <w:rPr>
          <w:noProof/>
          <w:lang w:val="es-CO" w:eastAsia="es-CO"/>
        </w:rPr>
        <w:drawing>
          <wp:anchor distT="0" distB="0" distL="114300" distR="114300" simplePos="0" relativeHeight="251651072" behindDoc="0" locked="0" layoutInCell="0" allowOverlap="1" wp14:anchorId="1648D6E1" wp14:editId="0368380E">
            <wp:simplePos x="0" y="0"/>
            <wp:positionH relativeFrom="page">
              <wp:posOffset>5855466</wp:posOffset>
            </wp:positionH>
            <wp:positionV relativeFrom="page">
              <wp:posOffset>7683558</wp:posOffset>
            </wp:positionV>
            <wp:extent cx="504202" cy="517626"/>
            <wp:effectExtent l="107632" t="0" r="3493" b="79692"/>
            <wp:wrapNone/>
            <wp:docPr id="22" name="Picture 2" descr="butterfl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fly_1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18425067">
                      <a:off x="0" y="0"/>
                      <a:ext cx="504202" cy="517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7595E" w14:textId="77777777" w:rsidR="00EB7034" w:rsidRDefault="00EB7034" w:rsidP="00C07631">
      <w:pPr>
        <w:tabs>
          <w:tab w:val="left" w:pos="2160"/>
        </w:tabs>
        <w:spacing w:line="240" w:lineRule="auto"/>
        <w:rPr>
          <w:b/>
        </w:rPr>
      </w:pPr>
    </w:p>
    <w:p w14:paraId="731C2EE1" w14:textId="77777777" w:rsidR="00EB7034" w:rsidRDefault="00EB7034" w:rsidP="00C07631">
      <w:pPr>
        <w:tabs>
          <w:tab w:val="left" w:pos="2160"/>
        </w:tabs>
        <w:spacing w:line="240" w:lineRule="auto"/>
        <w:rPr>
          <w:b/>
        </w:rPr>
      </w:pPr>
    </w:p>
    <w:p w14:paraId="1B3F75BC" w14:textId="77777777" w:rsidR="00EB7034" w:rsidRDefault="00EB7034" w:rsidP="00C07631">
      <w:pPr>
        <w:tabs>
          <w:tab w:val="left" w:pos="2160"/>
        </w:tabs>
        <w:spacing w:line="240" w:lineRule="auto"/>
        <w:rPr>
          <w:b/>
        </w:rPr>
      </w:pPr>
      <w:r>
        <w:rPr>
          <w:b/>
        </w:rPr>
        <w:t xml:space="preserve">                                                </w:t>
      </w:r>
    </w:p>
    <w:p w14:paraId="6C947AD8" w14:textId="77777777" w:rsidR="00EB7034" w:rsidRDefault="00EB7034" w:rsidP="00C07631">
      <w:pPr>
        <w:tabs>
          <w:tab w:val="left" w:pos="2160"/>
        </w:tabs>
        <w:spacing w:line="240" w:lineRule="auto"/>
        <w:rPr>
          <w:b/>
        </w:rPr>
      </w:pPr>
    </w:p>
    <w:p w14:paraId="1739B099" w14:textId="77777777" w:rsidR="00FD4CF1" w:rsidRDefault="00FD4CF1" w:rsidP="00C07631">
      <w:pPr>
        <w:tabs>
          <w:tab w:val="left" w:pos="2160"/>
        </w:tabs>
        <w:spacing w:line="240" w:lineRule="auto"/>
        <w:rPr>
          <w:b/>
        </w:rPr>
      </w:pPr>
    </w:p>
    <w:p w14:paraId="1B38A870" w14:textId="77777777" w:rsidR="00FD4CF1" w:rsidRDefault="00FD4CF1" w:rsidP="00C07631">
      <w:pPr>
        <w:tabs>
          <w:tab w:val="left" w:pos="2160"/>
        </w:tabs>
        <w:spacing w:line="240" w:lineRule="auto"/>
        <w:rPr>
          <w:b/>
        </w:rPr>
      </w:pPr>
    </w:p>
    <w:p w14:paraId="67A295C5" w14:textId="77777777" w:rsidR="00FD4CF1" w:rsidRDefault="00FD4CF1" w:rsidP="00C07631">
      <w:pPr>
        <w:tabs>
          <w:tab w:val="left" w:pos="2160"/>
        </w:tabs>
        <w:spacing w:line="240" w:lineRule="auto"/>
        <w:rPr>
          <w:b/>
        </w:rPr>
      </w:pPr>
    </w:p>
    <w:p w14:paraId="63589289" w14:textId="77777777" w:rsidR="00FD4CF1" w:rsidRDefault="00FD4CF1" w:rsidP="00C07631">
      <w:pPr>
        <w:tabs>
          <w:tab w:val="left" w:pos="2160"/>
        </w:tabs>
        <w:spacing w:line="240" w:lineRule="auto"/>
        <w:rPr>
          <w:b/>
        </w:rPr>
      </w:pPr>
    </w:p>
    <w:p w14:paraId="57FA8828" w14:textId="77777777" w:rsidR="003F30EF" w:rsidRDefault="003F30EF" w:rsidP="00C07631">
      <w:pPr>
        <w:tabs>
          <w:tab w:val="left" w:pos="2160"/>
        </w:tabs>
        <w:spacing w:line="240" w:lineRule="auto"/>
        <w:rPr>
          <w:b/>
        </w:rPr>
      </w:pPr>
    </w:p>
    <w:p w14:paraId="41464012" w14:textId="77777777" w:rsidR="003B0EFA" w:rsidRPr="00C07631" w:rsidRDefault="00EB7034" w:rsidP="00EB7034">
      <w:pPr>
        <w:tabs>
          <w:tab w:val="left" w:pos="2160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</w:t>
      </w:r>
      <w:r w:rsidR="00A152B8">
        <w:rPr>
          <w:b/>
        </w:rPr>
        <w:t>Mg</w:t>
      </w:r>
      <w:r w:rsidR="00C07631" w:rsidRPr="00C07631">
        <w:rPr>
          <w:b/>
        </w:rPr>
        <w:t>. MARTHA LARA COBOS</w:t>
      </w:r>
    </w:p>
    <w:p w14:paraId="3F14CEB4" w14:textId="77777777" w:rsidR="00C07631" w:rsidRPr="00C07631" w:rsidRDefault="00C07631" w:rsidP="00EB7034">
      <w:pPr>
        <w:tabs>
          <w:tab w:val="left" w:pos="2160"/>
        </w:tabs>
        <w:spacing w:after="0" w:line="240" w:lineRule="auto"/>
      </w:pPr>
      <w:r>
        <w:t xml:space="preserve">                                          </w:t>
      </w:r>
      <w:r w:rsidR="00EB7034">
        <w:t xml:space="preserve">  </w:t>
      </w:r>
      <w:r>
        <w:t xml:space="preserve"> Coordinadora Jornada de la Mañana</w:t>
      </w:r>
    </w:p>
    <w:sectPr w:rsidR="00C07631" w:rsidRPr="00C07631" w:rsidSect="005F2F1C">
      <w:headerReference w:type="default" r:id="rId13"/>
      <w:pgSz w:w="12242" w:h="18711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6742F" w14:textId="77777777" w:rsidR="00825FEB" w:rsidRDefault="00825FEB" w:rsidP="00EB7034">
      <w:pPr>
        <w:spacing w:after="0" w:line="240" w:lineRule="auto"/>
      </w:pPr>
      <w:r>
        <w:separator/>
      </w:r>
    </w:p>
  </w:endnote>
  <w:endnote w:type="continuationSeparator" w:id="0">
    <w:p w14:paraId="714121A4" w14:textId="77777777" w:rsidR="00825FEB" w:rsidRDefault="00825FEB" w:rsidP="00EB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D35E3" w14:textId="77777777" w:rsidR="00825FEB" w:rsidRDefault="00825FEB" w:rsidP="00EB7034">
      <w:pPr>
        <w:spacing w:after="0" w:line="240" w:lineRule="auto"/>
      </w:pPr>
      <w:r>
        <w:separator/>
      </w:r>
    </w:p>
  </w:footnote>
  <w:footnote w:type="continuationSeparator" w:id="0">
    <w:p w14:paraId="2FE9F5A3" w14:textId="77777777" w:rsidR="00825FEB" w:rsidRDefault="00825FEB" w:rsidP="00EB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6AC8E" w14:textId="77777777" w:rsidR="003E2087" w:rsidRDefault="003E20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0E7B"/>
    <w:multiLevelType w:val="hybridMultilevel"/>
    <w:tmpl w:val="B6A202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50FB"/>
    <w:multiLevelType w:val="hybridMultilevel"/>
    <w:tmpl w:val="99D0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29"/>
    <w:rsid w:val="00027AAA"/>
    <w:rsid w:val="000A44C0"/>
    <w:rsid w:val="00171BAB"/>
    <w:rsid w:val="002148E9"/>
    <w:rsid w:val="00217DE2"/>
    <w:rsid w:val="00233A9A"/>
    <w:rsid w:val="00254171"/>
    <w:rsid w:val="00264C00"/>
    <w:rsid w:val="00265465"/>
    <w:rsid w:val="002F10A9"/>
    <w:rsid w:val="002F707C"/>
    <w:rsid w:val="00332DA7"/>
    <w:rsid w:val="003B0EFA"/>
    <w:rsid w:val="003E106C"/>
    <w:rsid w:val="003E2087"/>
    <w:rsid w:val="003F25B3"/>
    <w:rsid w:val="003F30EF"/>
    <w:rsid w:val="00447619"/>
    <w:rsid w:val="0055489F"/>
    <w:rsid w:val="005F2F1C"/>
    <w:rsid w:val="006130F2"/>
    <w:rsid w:val="0067525F"/>
    <w:rsid w:val="00680C0E"/>
    <w:rsid w:val="006B690C"/>
    <w:rsid w:val="00702587"/>
    <w:rsid w:val="00741829"/>
    <w:rsid w:val="00745DF6"/>
    <w:rsid w:val="00762C8A"/>
    <w:rsid w:val="007943EE"/>
    <w:rsid w:val="00825FEB"/>
    <w:rsid w:val="0088545B"/>
    <w:rsid w:val="008F3B78"/>
    <w:rsid w:val="009A0749"/>
    <w:rsid w:val="009A28FC"/>
    <w:rsid w:val="009C1ADA"/>
    <w:rsid w:val="00A071CF"/>
    <w:rsid w:val="00A152B8"/>
    <w:rsid w:val="00A26744"/>
    <w:rsid w:val="00A827A5"/>
    <w:rsid w:val="00AD0E12"/>
    <w:rsid w:val="00B43CF4"/>
    <w:rsid w:val="00C07631"/>
    <w:rsid w:val="00C36231"/>
    <w:rsid w:val="00C851F1"/>
    <w:rsid w:val="00D02D98"/>
    <w:rsid w:val="00D57554"/>
    <w:rsid w:val="00EB3D51"/>
    <w:rsid w:val="00EB7034"/>
    <w:rsid w:val="00ED65A7"/>
    <w:rsid w:val="00EE4B8D"/>
    <w:rsid w:val="00F71547"/>
    <w:rsid w:val="00F74125"/>
    <w:rsid w:val="00FA7E29"/>
    <w:rsid w:val="00FD4CF1"/>
    <w:rsid w:val="00F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3e9d8,#fde69d,#fff3d2,#acdd58"/>
    </o:shapedefaults>
    <o:shapelayout v:ext="edit">
      <o:idmap v:ext="edit" data="1"/>
    </o:shapelayout>
  </w:shapeDefaults>
  <w:decimalSymbol w:val=","/>
  <w:listSeparator w:val=";"/>
  <w14:docId w14:val="1BA15F31"/>
  <w15:docId w15:val="{2AAF6138-6E56-44DC-B535-EDE91B92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EFA"/>
  </w:style>
  <w:style w:type="paragraph" w:styleId="Ttulo1">
    <w:name w:val="heading 1"/>
    <w:basedOn w:val="Normal"/>
    <w:next w:val="Normal"/>
    <w:link w:val="Ttulo1Car"/>
    <w:uiPriority w:val="9"/>
    <w:qFormat/>
    <w:rsid w:val="003B0EFA"/>
    <w:pPr>
      <w:spacing w:after="0" w:line="240" w:lineRule="auto"/>
      <w:jc w:val="center"/>
      <w:outlineLvl w:val="0"/>
    </w:pPr>
    <w:rPr>
      <w:rFonts w:asciiTheme="majorHAnsi" w:hAnsiTheme="majorHAnsi"/>
      <w:b/>
      <w:color w:val="FFFFFF" w:themeColor="background1"/>
      <w:sz w:val="44"/>
      <w:szCs w:val="44"/>
    </w:rPr>
  </w:style>
  <w:style w:type="paragraph" w:styleId="Ttulo2">
    <w:name w:val="heading 2"/>
    <w:basedOn w:val="Information"/>
    <w:next w:val="Normal"/>
    <w:link w:val="Ttulo2Car"/>
    <w:uiPriority w:val="9"/>
    <w:unhideWhenUsed/>
    <w:qFormat/>
    <w:rsid w:val="003B0EFA"/>
    <w:pPr>
      <w:outlineLvl w:val="1"/>
    </w:pPr>
    <w:rPr>
      <w:rFonts w:asciiTheme="majorHAnsi" w:hAnsiTheme="majorHAnsi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EF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B0EFA"/>
    <w:rPr>
      <w:rFonts w:asciiTheme="majorHAnsi" w:hAnsiTheme="majorHAnsi"/>
      <w:b/>
      <w:color w:val="FFFFFF" w:themeColor="background1"/>
      <w:sz w:val="44"/>
      <w:szCs w:val="44"/>
    </w:rPr>
  </w:style>
  <w:style w:type="paragraph" w:customStyle="1" w:styleId="Information">
    <w:name w:val="Information"/>
    <w:basedOn w:val="Normal"/>
    <w:qFormat/>
    <w:rsid w:val="003B0EFA"/>
    <w:pPr>
      <w:spacing w:after="0" w:line="240" w:lineRule="auto"/>
      <w:jc w:val="center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3B0EFA"/>
    <w:rPr>
      <w:rFonts w:asciiTheme="majorHAnsi" w:hAnsiTheme="majorHAnsi"/>
      <w:color w:val="FFFFFF" w:themeColor="background1"/>
      <w:sz w:val="36"/>
      <w:szCs w:val="36"/>
    </w:rPr>
  </w:style>
  <w:style w:type="paragraph" w:customStyle="1" w:styleId="Instructions">
    <w:name w:val="Instructions"/>
    <w:basedOn w:val="Normal"/>
    <w:qFormat/>
    <w:rsid w:val="003B0EFA"/>
    <w:pPr>
      <w:spacing w:after="0" w:line="240" w:lineRule="auto"/>
    </w:pPr>
    <w:rPr>
      <w:color w:val="808080" w:themeColor="background1" w:themeShade="80"/>
      <w:sz w:val="18"/>
      <w:szCs w:val="18"/>
    </w:rPr>
  </w:style>
  <w:style w:type="paragraph" w:styleId="Prrafodelista">
    <w:name w:val="List Paragraph"/>
    <w:basedOn w:val="Normal"/>
    <w:uiPriority w:val="34"/>
    <w:qFormat/>
    <w:rsid w:val="004476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3F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02587"/>
    <w:pPr>
      <w:spacing w:after="0" w:line="240" w:lineRule="auto"/>
    </w:pPr>
    <w:rPr>
      <w:lang w:val="es-CO" w:eastAsia="en-US"/>
    </w:rPr>
  </w:style>
  <w:style w:type="paragraph" w:styleId="Encabezado">
    <w:name w:val="header"/>
    <w:aliases w:val=" Car"/>
    <w:basedOn w:val="Normal"/>
    <w:link w:val="EncabezadoCar"/>
    <w:unhideWhenUsed/>
    <w:rsid w:val="00702587"/>
    <w:pPr>
      <w:tabs>
        <w:tab w:val="center" w:pos="4419"/>
        <w:tab w:val="right" w:pos="8838"/>
      </w:tabs>
      <w:spacing w:after="0" w:line="240" w:lineRule="auto"/>
    </w:pPr>
    <w:rPr>
      <w:lang w:val="es-CO" w:eastAsia="en-US"/>
    </w:rPr>
  </w:style>
  <w:style w:type="character" w:customStyle="1" w:styleId="EncabezadoCar">
    <w:name w:val="Encabezado Car"/>
    <w:aliases w:val=" Car Car"/>
    <w:basedOn w:val="Fuentedeprrafopredeter"/>
    <w:link w:val="Encabezado"/>
    <w:rsid w:val="00702587"/>
    <w:rPr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ALYM\AppData\Roaming\Microsoft\Plantillas\Tarjetas%20con%20foto%20de%20anuncio%20de%20nacimiento%20(dise&#241;o%20con%20flores).dotx" TargetMode="Externa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833E11-A0B9-4690-A3CA-E548059114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Tarjetas con foto de anuncio de nacimiento (diseño con flores).dotx</Template>
  <TotalTime>0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Photo birth announcement cards (flowers design)</vt:lpstr>
      <vt:lpstr/>
    </vt:vector>
  </TitlesOfParts>
  <Company>Organización Spun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 birth announcement cards (flowers design)</dc:title>
  <dc:creator>CORALYM</dc:creator>
  <cp:lastModifiedBy>Carlos Rueda</cp:lastModifiedBy>
  <cp:revision>2</cp:revision>
  <cp:lastPrinted>2020-01-18T14:52:00Z</cp:lastPrinted>
  <dcterms:created xsi:type="dcterms:W3CDTF">2020-04-27T15:31:00Z</dcterms:created>
  <dcterms:modified xsi:type="dcterms:W3CDTF">2020-04-27T15:31:00Z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TC102643429990</vt:lpwstr>
  </property>
</Properties>
</file>